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88415555"/>
        <w:docPartObj>
          <w:docPartGallery w:val="Cover Pages"/>
          <w:docPartUnique/>
        </w:docPartObj>
      </w:sdtPr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443EB152">
                    <wp:simplePos x="0" y="0"/>
                    <wp:positionH relativeFrom="margin">
                      <wp:posOffset>4380230</wp:posOffset>
                    </wp:positionH>
                    <wp:positionV relativeFrom="margin">
                      <wp:posOffset>2376170</wp:posOffset>
                    </wp:positionV>
                    <wp:extent cx="1698625" cy="2964180"/>
                    <wp:effectExtent l="0" t="0" r="0" b="762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698625" cy="2964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7B8FBD71" w:rsidR="00835F8C" w:rsidRPr="0060548C" w:rsidRDefault="00000000" w:rsidP="00A11C49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35F8C">
                                      <w:rPr>
                                        <w:color w:val="1F4E79"/>
                                        <w:lang w:val="en-GB"/>
                                      </w:rPr>
                                      <w:t>TP Test Plan</w:t>
                                    </w:r>
                                  </w:sdtContent>
                                </w:sdt>
                              </w:p>
                              <w:p w14:paraId="1ABC13FC" w14:textId="799BA1E4" w:rsidR="00835F8C" w:rsidRPr="00A16396" w:rsidRDefault="00000000" w:rsidP="0024194F">
                                <w:pPr>
                                  <w:pStyle w:val="Sottotitolo"/>
                                  <w:jc w:val="right"/>
                                  <w:rPr>
                                    <w:color w:val="FF0000"/>
                                    <w:sz w:val="40"/>
                                    <w:szCs w:val="4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FF0000"/>
                                      <w:sz w:val="52"/>
                                      <w:szCs w:val="52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16396" w:rsidRPr="00A16396">
                                      <w:rPr>
                                        <w:color w:val="FF0000"/>
                                        <w:sz w:val="52"/>
                                        <w:szCs w:val="52"/>
                                        <w:lang w:val="en-GB"/>
                                      </w:rPr>
                                      <w:t>Chemio</w:t>
                                    </w:r>
                                    <w:proofErr w:type="spellEnd"/>
                                    <w:r w:rsidR="00A16396" w:rsidRPr="00A16396">
                                      <w:rPr>
                                        <w:color w:val="FF0000"/>
                                        <w:sz w:val="52"/>
                                        <w:szCs w:val="52"/>
                                        <w:lang w:val="en-GB"/>
                                      </w:rPr>
                                      <w:t xml:space="preserve"> Plan</w:t>
                                    </w:r>
                                  </w:sdtContent>
                                </w:sdt>
                              </w:p>
                              <w:p w14:paraId="3C577DB8" w14:textId="77777777" w:rsidR="00835F8C" w:rsidRPr="00EA0C01" w:rsidRDefault="00835F8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835F8C" w:rsidRPr="00EA0C01" w:rsidRDefault="00835F8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835F8C" w:rsidRPr="00EA0C01" w:rsidRDefault="00835F8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835F8C" w:rsidRPr="0060548C" w:rsidRDefault="00835F8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7C0E47BC" w:rsidR="00835F8C" w:rsidRPr="0052791B" w:rsidRDefault="00000000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A16396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Chemio</w:t>
                                    </w:r>
                                    <w:proofErr w:type="spellEnd"/>
                                    <w:r w:rsidR="00A16396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 xml:space="preserve"> Plan</w:t>
                                    </w:r>
                                  </w:sdtContent>
                                </w:sdt>
                              </w:p>
                              <w:p w14:paraId="5EB31C60" w14:textId="07440CCF" w:rsidR="00835F8C" w:rsidRPr="0052791B" w:rsidRDefault="00835F8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835F8C" w:rsidRPr="0052791B" w:rsidRDefault="00835F8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344.9pt;margin-top:187.1pt;width:133.75pt;height:233.4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" filled="f" stroked="f" strokeweight=".5pt">
                    <v:textbox inset="0,0,0,0">
                      <w:txbxContent>
                        <w:p w14:paraId="50B06914" w14:textId="7B8FBD71" w:rsidR="00835F8C" w:rsidRPr="0060548C" w:rsidRDefault="00000000" w:rsidP="00A11C49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35F8C">
                                <w:rPr>
                                  <w:color w:val="1F4E79"/>
                                  <w:lang w:val="en-GB"/>
                                </w:rPr>
                                <w:t>TP Test Plan</w:t>
                              </w:r>
                            </w:sdtContent>
                          </w:sdt>
                        </w:p>
                        <w:p w14:paraId="1ABC13FC" w14:textId="799BA1E4" w:rsidR="00835F8C" w:rsidRPr="00A16396" w:rsidRDefault="00000000" w:rsidP="0024194F">
                          <w:pPr>
                            <w:pStyle w:val="Sottotitolo"/>
                            <w:jc w:val="right"/>
                            <w:rPr>
                              <w:color w:val="FF0000"/>
                              <w:sz w:val="40"/>
                              <w:szCs w:val="40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FF0000"/>
                                <w:sz w:val="52"/>
                                <w:szCs w:val="52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16396" w:rsidRPr="00A16396">
                                <w:rPr>
                                  <w:color w:val="FF0000"/>
                                  <w:sz w:val="52"/>
                                  <w:szCs w:val="52"/>
                                  <w:lang w:val="en-GB"/>
                                </w:rPr>
                                <w:t>Chemio</w:t>
                              </w:r>
                              <w:proofErr w:type="spellEnd"/>
                              <w:r w:rsidR="00A16396" w:rsidRPr="00A16396">
                                <w:rPr>
                                  <w:color w:val="FF0000"/>
                                  <w:sz w:val="52"/>
                                  <w:szCs w:val="52"/>
                                  <w:lang w:val="en-GB"/>
                                </w:rPr>
                                <w:t xml:space="preserve"> Plan</w:t>
                              </w:r>
                            </w:sdtContent>
                          </w:sdt>
                        </w:p>
                        <w:p w14:paraId="3C577DB8" w14:textId="77777777" w:rsidR="00835F8C" w:rsidRPr="00EA0C01" w:rsidRDefault="00835F8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835F8C" w:rsidRPr="00EA0C01" w:rsidRDefault="00835F8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835F8C" w:rsidRPr="00EA0C01" w:rsidRDefault="00835F8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835F8C" w:rsidRPr="0060548C" w:rsidRDefault="00835F8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7C0E47BC" w:rsidR="00835F8C" w:rsidRPr="0052791B" w:rsidRDefault="00000000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A16396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Chemio</w:t>
                              </w:r>
                              <w:proofErr w:type="spellEnd"/>
                              <w:r w:rsidR="00A16396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 xml:space="preserve"> Plan</w:t>
                              </w:r>
                            </w:sdtContent>
                          </w:sdt>
                        </w:p>
                        <w:p w14:paraId="5EB31C60" w14:textId="07440CCF" w:rsidR="00835F8C" w:rsidRPr="0052791B" w:rsidRDefault="00835F8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835F8C" w:rsidRPr="0052791B" w:rsidRDefault="00835F8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1E053A62">
                <wp:extent cx="1744980" cy="1744980"/>
                <wp:effectExtent l="0" t="0" r="0" b="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>
                          <a:extLst>
                            <a:ext uri="{96DAC541-7B7A-43D3-8B79-37D633B846F1}">
                              <asvg:svgBlip xmlns:asvg="http://schemas.microsoft.com/office/drawing/2016/SVG/main" r:embed="rId1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98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62AE2A26" w:rsidR="003005F4" w:rsidRPr="00845537" w:rsidRDefault="008E755B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12D0705F" w14:textId="3A4725C4" w:rsidR="003005F4" w:rsidRPr="00845537" w:rsidRDefault="003005F4" w:rsidP="005852D5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59"/>
            <w:gridCol w:w="1694"/>
            <w:gridCol w:w="3495"/>
            <w:gridCol w:w="2213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5A9F44E3" w:rsidR="003005F4" w:rsidRPr="004A29E6" w:rsidRDefault="005852D5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C. Fusco, V. Aiello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41156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000000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14DFD40D" w14:textId="4DA9A035" w:rsidR="00005F53" w:rsidRPr="00005F53" w:rsidRDefault="00DA6CDD" w:rsidP="00561891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141157" w:history="1">
            <w:r w:rsidR="00005F53" w:rsidRPr="007B507E">
              <w:rPr>
                <w:rStyle w:val="Collegamentoipertestuale"/>
                <w:noProof/>
              </w:rPr>
              <w:t>1. Introduzione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_Toc62141157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69D6BBE1" w14:textId="239ED72B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58" w:history="1">
            <w:r w:rsidR="00005F53" w:rsidRPr="007B507E">
              <w:rPr>
                <w:rStyle w:val="Collegamentoipertestuale"/>
                <w:noProof/>
              </w:rPr>
              <w:t>2. Documenti correlati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_Toc62141158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6DF299AD" w14:textId="3FFBE006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59" w:history="1">
            <w:r w:rsidR="00005F53" w:rsidRPr="007B507E">
              <w:rPr>
                <w:rStyle w:val="Collegamentoipertestuale"/>
                <w:noProof/>
                <w:lang w:eastAsia="en-US"/>
              </w:rPr>
              <w:t>2.1 Relazione con il documento di analisi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_Toc62141159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0EFE741E" w14:textId="316C1B8E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60" w:history="1">
            <w:r w:rsidR="00005F53" w:rsidRPr="007B507E">
              <w:rPr>
                <w:rStyle w:val="Collegamentoipertestuale"/>
                <w:noProof/>
                <w:lang w:eastAsia="en-US"/>
              </w:rPr>
              <w:t>2.2 Relazione con il System Design Document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_Toc62141160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52B95686" w14:textId="175971B4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61" w:history="1">
            <w:r w:rsidR="00005F53" w:rsidRPr="007B507E">
              <w:rPr>
                <w:rStyle w:val="Collegamentoipertestuale"/>
                <w:noProof/>
                <w:lang w:eastAsia="en-US"/>
              </w:rPr>
              <w:t>2.3 Relazione con l’Object Design Document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_Toc62141161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5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2B39324A" w14:textId="16AB2A19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62" w:history="1">
            <w:r w:rsidR="00005F53" w:rsidRPr="007B507E">
              <w:rPr>
                <w:rStyle w:val="Collegamentoipertestuale"/>
                <w:noProof/>
              </w:rPr>
              <w:t>3. Panoramica del sistema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_Toc62141162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5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4C4B1208" w14:textId="5FD2E7B2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63" w:history="1">
            <w:r w:rsidR="00005F53" w:rsidRPr="007B507E">
              <w:rPr>
                <w:rStyle w:val="Collegamentoipertestuale"/>
                <w:noProof/>
              </w:rPr>
              <w:t>4. Funzionalità da testare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_Toc62141163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6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76FF8BE1" w14:textId="4D28FD6B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64" w:history="1">
            <w:r w:rsidR="00005F53" w:rsidRPr="007B507E">
              <w:rPr>
                <w:rStyle w:val="Collegamentoipertestuale"/>
                <w:noProof/>
              </w:rPr>
              <w:t>5. Criteri Pass/Failed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_Toc62141164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6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44A621D0" w14:textId="41B30924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65" w:history="1">
            <w:r w:rsidR="00005F53" w:rsidRPr="007B507E">
              <w:rPr>
                <w:rStyle w:val="Collegamentoipertestuale"/>
                <w:noProof/>
              </w:rPr>
              <w:t>6. Approccio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_Toc62141165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6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346BF1C5" w14:textId="00B907F5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66" w:history="1">
            <w:r w:rsidR="00005F53" w:rsidRPr="007B507E">
              <w:rPr>
                <w:rStyle w:val="Collegamentoipertestuale"/>
                <w:noProof/>
              </w:rPr>
              <w:t>6.1 Testing di unità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_Toc62141166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7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6931A704" w14:textId="6976A6B4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68" w:history="1">
            <w:r w:rsidR="00005F53" w:rsidRPr="007B507E">
              <w:rPr>
                <w:rStyle w:val="Collegamentoipertestuale"/>
                <w:noProof/>
              </w:rPr>
              <w:t>6.</w:t>
            </w:r>
            <w:r w:rsidR="002B5E3F">
              <w:rPr>
                <w:rStyle w:val="Collegamentoipertestuale"/>
                <w:noProof/>
              </w:rPr>
              <w:t>2</w:t>
            </w:r>
            <w:r w:rsidR="00005F53" w:rsidRPr="007B507E">
              <w:rPr>
                <w:rStyle w:val="Collegamentoipertestuale"/>
                <w:noProof/>
              </w:rPr>
              <w:t xml:space="preserve"> Testing di sistema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_Toc62141168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7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4A5EF1DF" w14:textId="400F1DFC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70" w:history="1">
            <w:r w:rsidR="00005F53" w:rsidRPr="007B507E">
              <w:rPr>
                <w:rStyle w:val="Collegamentoipertestuale"/>
                <w:noProof/>
              </w:rPr>
              <w:t>7. Sospensione e ripresa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_Toc62141170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8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3771CD22" w14:textId="7DD455E0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1" w:history="1">
            <w:r w:rsidR="00005F53" w:rsidRPr="007B507E">
              <w:rPr>
                <w:rStyle w:val="Collegamentoipertestuale"/>
                <w:noProof/>
              </w:rPr>
              <w:t>7.1 Criteri di sospensione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_Toc62141171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8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23D75204" w14:textId="2D0E7A76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2" w:history="1">
            <w:r w:rsidR="00005F53" w:rsidRPr="007B507E">
              <w:rPr>
                <w:rStyle w:val="Collegamentoipertestuale"/>
                <w:noProof/>
              </w:rPr>
              <w:t>7.2 Criteri di ripresa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_Toc62141172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8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167233EE" w14:textId="1D398D95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3" w:history="1">
            <w:r w:rsidR="00005F53" w:rsidRPr="007B507E">
              <w:rPr>
                <w:rStyle w:val="Collegamentoipertestuale"/>
                <w:noProof/>
              </w:rPr>
              <w:t>7.3 Criteri di terminazione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_Toc62141173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8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363EE816" w14:textId="1C3E6FB6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74" w:history="1">
            <w:r w:rsidR="00005F53" w:rsidRPr="007B507E">
              <w:rPr>
                <w:rStyle w:val="Collegamentoipertestuale"/>
                <w:noProof/>
              </w:rPr>
              <w:t>8. Materiale per il testing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_Toc62141174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8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265A576E" w14:textId="6453BE08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75" w:history="1">
            <w:r w:rsidR="00005F53" w:rsidRPr="007B507E">
              <w:rPr>
                <w:rStyle w:val="Collegamentoipertestuale"/>
                <w:noProof/>
              </w:rPr>
              <w:t>9. Test cases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_Toc62141175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9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72D8DCB7" w14:textId="6D68E9AC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6" w:history="1">
            <w:r w:rsidR="00005F53" w:rsidRPr="007B507E">
              <w:rPr>
                <w:rStyle w:val="Collegamentoipertestuale"/>
                <w:noProof/>
              </w:rPr>
              <w:t>9.1 Assistenza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_Toc62141176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9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04985CCF" w14:textId="359DE09D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7" w:history="1">
            <w:r w:rsidR="00005F53" w:rsidRPr="007B507E">
              <w:rPr>
                <w:rStyle w:val="Collegamentoipertestuale"/>
                <w:noProof/>
              </w:rPr>
              <w:t>9.2 Inventario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_Toc62141177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12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642D1C48" w14:textId="73BBC82B" w:rsidR="00005F53" w:rsidRDefault="00000000">
          <w:pPr>
            <w:pStyle w:val="Sommario2"/>
            <w:rPr>
              <w:noProof/>
              <w:color w:val="auto"/>
              <w:lang w:eastAsia="it-IT"/>
            </w:rPr>
          </w:pPr>
          <w:hyperlink w:anchor="_Toc62141178" w:history="1">
            <w:r w:rsidR="00005F53" w:rsidRPr="007B507E">
              <w:rPr>
                <w:rStyle w:val="Collegamentoipertestuale"/>
                <w:noProof/>
              </w:rPr>
              <w:t>9.3 Cassa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_Toc62141178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14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31A2E101" w14:textId="455921C7" w:rsidR="00005F53" w:rsidRDefault="00000000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141179" w:history="1">
            <w:r w:rsidR="00005F53" w:rsidRPr="007B507E">
              <w:rPr>
                <w:rStyle w:val="Collegamentoipertestuale"/>
                <w:noProof/>
              </w:rPr>
              <w:t>10. Riferimenti ad altri documenti di test</w:t>
            </w:r>
            <w:r w:rsidR="00005F53">
              <w:rPr>
                <w:noProof/>
                <w:webHidden/>
              </w:rPr>
              <w:tab/>
            </w:r>
            <w:r w:rsidR="00005F53">
              <w:rPr>
                <w:noProof/>
                <w:webHidden/>
              </w:rPr>
              <w:fldChar w:fldCharType="begin"/>
            </w:r>
            <w:r w:rsidR="00005F53">
              <w:rPr>
                <w:noProof/>
                <w:webHidden/>
              </w:rPr>
              <w:instrText xml:space="preserve"> PAGEREF _Toc62141179 \h </w:instrText>
            </w:r>
            <w:r w:rsidR="00005F53">
              <w:rPr>
                <w:noProof/>
                <w:webHidden/>
              </w:rPr>
            </w:r>
            <w:r w:rsidR="00005F53">
              <w:rPr>
                <w:noProof/>
                <w:webHidden/>
              </w:rPr>
              <w:fldChar w:fldCharType="separate"/>
            </w:r>
            <w:r w:rsidR="00005F53">
              <w:rPr>
                <w:noProof/>
                <w:webHidden/>
              </w:rPr>
              <w:t>14</w:t>
            </w:r>
            <w:r w:rsidR="00005F53">
              <w:rPr>
                <w:noProof/>
                <w:webHidden/>
              </w:rPr>
              <w:fldChar w:fldCharType="end"/>
            </w:r>
          </w:hyperlink>
        </w:p>
        <w:p w14:paraId="02F2C34E" w14:textId="12285B12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4"/>
              <w:footerReference w:type="default" r:id="rId15"/>
              <w:headerReference w:type="first" r:id="rId16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8" w:name="_Toc62141157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8"/>
    </w:p>
    <w:p w14:paraId="0B0127CA" w14:textId="21464402" w:rsidR="0052791B" w:rsidRPr="0052791B" w:rsidRDefault="0052791B" w:rsidP="00F46D63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color w:val="000000"/>
          <w:sz w:val="24"/>
          <w:szCs w:val="24"/>
        </w:rPr>
        <w:t xml:space="preserve">Nell’affrontare alcuni aspetti fondamentali del sistema </w:t>
      </w:r>
      <w:r w:rsidR="001A5F6F">
        <w:rPr>
          <w:rFonts w:ascii="Garamond" w:hAnsi="Garamond" w:cs="Garamond"/>
          <w:color w:val="000000"/>
          <w:sz w:val="24"/>
          <w:szCs w:val="24"/>
        </w:rPr>
        <w:t>Chemio Plan</w:t>
      </w:r>
      <w:r w:rsidRPr="0052791B">
        <w:rPr>
          <w:rFonts w:ascii="Garamond" w:hAnsi="Garamond" w:cs="Garamond"/>
          <w:color w:val="000000"/>
          <w:sz w:val="24"/>
          <w:szCs w:val="24"/>
        </w:rPr>
        <w:t xml:space="preserve"> ci siamo posti delle domande: </w:t>
      </w:r>
    </w:p>
    <w:p w14:paraId="46603817" w14:textId="14476164" w:rsidR="0052791B" w:rsidRPr="0052791B" w:rsidRDefault="0052791B" w:rsidP="00F46D63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i/>
          <w:iCs/>
          <w:color w:val="000000"/>
          <w:sz w:val="24"/>
          <w:szCs w:val="24"/>
        </w:rPr>
        <w:t>Come ottenere un buon prodotto?</w:t>
      </w:r>
      <w:r w:rsidR="004A4AAD">
        <w:rPr>
          <w:rFonts w:ascii="Garamond" w:hAnsi="Garamond" w:cs="Garamond"/>
          <w:i/>
          <w:iCs/>
          <w:color w:val="000000"/>
          <w:sz w:val="24"/>
          <w:szCs w:val="24"/>
        </w:rPr>
        <w:t xml:space="preserve"> Come essere sicuri che sia un buon prodotto?</w:t>
      </w:r>
    </w:p>
    <w:p w14:paraId="6D31CF16" w14:textId="77777777" w:rsidR="0052791B" w:rsidRPr="0052791B" w:rsidRDefault="0052791B" w:rsidP="00F46D63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color w:val="000000"/>
          <w:sz w:val="24"/>
          <w:szCs w:val="24"/>
        </w:rPr>
        <w:t xml:space="preserve">Nasce così la necessità di rilevare eventuali errori prodotti durante la fase di implementazione per evitare che essi si presentino nel momento in cui sistema verrà utilizzato dall’utente finale. </w:t>
      </w:r>
    </w:p>
    <w:p w14:paraId="2AE265B8" w14:textId="3CF4E95E" w:rsidR="0052791B" w:rsidRPr="0052791B" w:rsidRDefault="0052791B" w:rsidP="00F46D63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color w:val="000000"/>
          <w:sz w:val="24"/>
          <w:szCs w:val="24"/>
        </w:rPr>
        <w:t>A tal proposito</w:t>
      </w:r>
      <w:r w:rsidR="001A5F6F">
        <w:rPr>
          <w:rFonts w:ascii="Garamond" w:hAnsi="Garamond" w:cs="Garamond"/>
          <w:color w:val="000000"/>
          <w:sz w:val="24"/>
          <w:szCs w:val="24"/>
        </w:rPr>
        <w:t>,</w:t>
      </w:r>
      <w:r w:rsidRPr="0052791B">
        <w:rPr>
          <w:rFonts w:ascii="Garamond" w:hAnsi="Garamond" w:cs="Garamond"/>
          <w:color w:val="000000"/>
          <w:sz w:val="24"/>
          <w:szCs w:val="24"/>
        </w:rPr>
        <w:t xml:space="preserve"> </w:t>
      </w:r>
      <w:r w:rsidR="001A5F6F">
        <w:rPr>
          <w:rFonts w:ascii="Garamond" w:hAnsi="Garamond" w:cs="Garamond"/>
          <w:color w:val="000000"/>
          <w:sz w:val="24"/>
          <w:szCs w:val="24"/>
        </w:rPr>
        <w:t>i</w:t>
      </w:r>
      <w:r w:rsidR="001A5F6F" w:rsidRPr="001A5F6F">
        <w:rPr>
          <w:rFonts w:ascii="Garamond" w:hAnsi="Garamond" w:cs="Garamond"/>
          <w:color w:val="000000"/>
          <w:sz w:val="24"/>
          <w:szCs w:val="24"/>
        </w:rPr>
        <w:t>n questo documento verranno definiti gli approcci e le attività di testing</w:t>
      </w:r>
      <w:r w:rsidR="001A5F6F">
        <w:rPr>
          <w:rFonts w:ascii="Garamond" w:hAnsi="Garamond" w:cs="Garamond"/>
          <w:color w:val="000000"/>
          <w:sz w:val="24"/>
          <w:szCs w:val="24"/>
        </w:rPr>
        <w:t xml:space="preserve"> per verificare il corretto funzionamento del sistema sotto determinate condizioni.</w:t>
      </w:r>
    </w:p>
    <w:p w14:paraId="245E922E" w14:textId="77777777" w:rsidR="0052791B" w:rsidRPr="0052791B" w:rsidRDefault="0052791B" w:rsidP="00F46D63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color w:val="000000"/>
          <w:sz w:val="24"/>
          <w:szCs w:val="24"/>
        </w:rPr>
        <w:t xml:space="preserve">Abbiamo pensato a opportuni casi e dati di input specifici in grado di mettere alla prova ogni singola funzionalità e caratteristica offerta dalla piattaforma. </w:t>
      </w:r>
    </w:p>
    <w:p w14:paraId="7C0CC558" w14:textId="73F4000A" w:rsidR="0052791B" w:rsidRDefault="0052791B" w:rsidP="001A5F6F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  <w:r w:rsidRPr="0052791B">
        <w:rPr>
          <w:rFonts w:ascii="Garamond" w:hAnsi="Garamond" w:cs="Garamond"/>
          <w:color w:val="000000"/>
          <w:sz w:val="24"/>
          <w:szCs w:val="24"/>
        </w:rPr>
        <w:t>I risultati dei test che ve</w:t>
      </w:r>
      <w:r w:rsidR="00665AB4">
        <w:rPr>
          <w:rFonts w:ascii="Garamond" w:hAnsi="Garamond" w:cs="Garamond"/>
          <w:color w:val="000000"/>
          <w:sz w:val="24"/>
          <w:szCs w:val="24"/>
        </w:rPr>
        <w:t>r</w:t>
      </w:r>
      <w:r w:rsidRPr="0052791B">
        <w:rPr>
          <w:rFonts w:ascii="Garamond" w:hAnsi="Garamond" w:cs="Garamond"/>
          <w:color w:val="000000"/>
          <w:sz w:val="24"/>
          <w:szCs w:val="24"/>
        </w:rPr>
        <w:t xml:space="preserve">ranno eseguiti saranno il punto cruciale nell’analisi delle failure e delle loro cause (fault) per individuare dove bisognerà intervenire per correggere gli errori o apportare modifiche per il miglioramento dei vari sottosistemi. </w:t>
      </w:r>
    </w:p>
    <w:p w14:paraId="72B27DF6" w14:textId="77777777" w:rsidR="001A5F6F" w:rsidRPr="001A5F6F" w:rsidRDefault="001A5F6F" w:rsidP="001A5F6F">
      <w:pPr>
        <w:autoSpaceDE w:val="0"/>
        <w:autoSpaceDN w:val="0"/>
        <w:adjustRightInd w:val="0"/>
        <w:spacing w:after="120" w:line="240" w:lineRule="auto"/>
        <w:jc w:val="both"/>
        <w:rPr>
          <w:rFonts w:ascii="Garamond" w:hAnsi="Garamond" w:cs="Garamond"/>
          <w:color w:val="000000"/>
          <w:sz w:val="24"/>
          <w:szCs w:val="24"/>
        </w:rPr>
      </w:pPr>
    </w:p>
    <w:p w14:paraId="4843B11E" w14:textId="36D6734E" w:rsidR="001A5F6F" w:rsidRDefault="0026167D" w:rsidP="001A5F6F">
      <w:pPr>
        <w:pStyle w:val="Titolo1"/>
        <w:pBdr>
          <w:bottom w:val="single" w:sz="2" w:space="0" w:color="DEEAF6"/>
        </w:pBdr>
      </w:pPr>
      <w:bookmarkStart w:id="9" w:name="_Toc62141158"/>
      <w:r w:rsidRPr="00E06621">
        <w:t xml:space="preserve">2. </w:t>
      </w:r>
      <w:r w:rsidR="00665AB4">
        <w:t>Documenti correlati</w:t>
      </w:r>
      <w:bookmarkStart w:id="10" w:name="_Toc62141159"/>
      <w:bookmarkEnd w:id="9"/>
    </w:p>
    <w:p w14:paraId="5C123DD8" w14:textId="36245A68" w:rsidR="001A5F6F" w:rsidRPr="001A5F6F" w:rsidRDefault="001A5F6F" w:rsidP="001A5F6F">
      <w:pPr>
        <w:rPr>
          <w:rFonts w:ascii="Garamond" w:hAnsi="Garamond"/>
          <w:color w:val="000000" w:themeColor="text1"/>
          <w:sz w:val="24"/>
          <w:szCs w:val="24"/>
        </w:rPr>
      </w:pPr>
      <w:r>
        <w:rPr>
          <w:rFonts w:ascii="Garamond" w:hAnsi="Garamond"/>
          <w:color w:val="000000" w:themeColor="text1"/>
          <w:sz w:val="24"/>
          <w:szCs w:val="24"/>
        </w:rPr>
        <w:t>Questo documento è in stretta relazione con</w:t>
      </w:r>
      <w:r w:rsidR="00A16396">
        <w:rPr>
          <w:rFonts w:ascii="Garamond" w:hAnsi="Garamond"/>
          <w:color w:val="000000" w:themeColor="text1"/>
          <w:sz w:val="24"/>
          <w:szCs w:val="24"/>
        </w:rPr>
        <w:t xml:space="preserve"> </w:t>
      </w:r>
      <w:r>
        <w:rPr>
          <w:rFonts w:ascii="Garamond" w:hAnsi="Garamond"/>
          <w:color w:val="000000" w:themeColor="text1"/>
          <w:sz w:val="24"/>
          <w:szCs w:val="24"/>
        </w:rPr>
        <w:t xml:space="preserve"> i documenti prodotti fino al rilascio della versione 1.0 del Test Plan e con i documenti che verranno sviluppati e rilasciati in futuro.</w:t>
      </w:r>
    </w:p>
    <w:p w14:paraId="601414BA" w14:textId="7706C95C" w:rsidR="00665AB4" w:rsidRPr="00665AB4" w:rsidRDefault="00665AB4" w:rsidP="00665AB4">
      <w:pPr>
        <w:pStyle w:val="Titolo2"/>
        <w:rPr>
          <w:lang w:eastAsia="en-US"/>
        </w:rPr>
      </w:pPr>
      <w:r w:rsidRPr="00665AB4">
        <w:rPr>
          <w:lang w:eastAsia="en-US"/>
        </w:rPr>
        <w:t xml:space="preserve">2.1 Relazione con il </w:t>
      </w:r>
      <w:bookmarkEnd w:id="10"/>
      <w:proofErr w:type="spellStart"/>
      <w:r w:rsidR="000B651A">
        <w:rPr>
          <w:lang w:eastAsia="en-US"/>
        </w:rPr>
        <w:t>Requirement</w:t>
      </w:r>
      <w:proofErr w:type="spellEnd"/>
      <w:r w:rsidR="000B651A">
        <w:rPr>
          <w:lang w:eastAsia="en-US"/>
        </w:rPr>
        <w:t xml:space="preserve"> Analysis </w:t>
      </w:r>
      <w:proofErr w:type="spellStart"/>
      <w:r w:rsidR="000B651A">
        <w:rPr>
          <w:lang w:eastAsia="en-US"/>
        </w:rPr>
        <w:t>Document</w:t>
      </w:r>
      <w:proofErr w:type="spellEnd"/>
      <w:r w:rsidRPr="00665AB4">
        <w:rPr>
          <w:lang w:eastAsia="en-US"/>
        </w:rPr>
        <w:t xml:space="preserve"> </w:t>
      </w:r>
    </w:p>
    <w:p w14:paraId="7D6C069F" w14:textId="77777777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La progettazione dei casi di test avviene prescindendo dalla conoscenza della struttura interna del prodotto ed operando solo sulle specifiche. </w:t>
      </w:r>
    </w:p>
    <w:p w14:paraId="344706E9" w14:textId="4145CC2B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Per questo motivo facciamo riferimento al contenuto del documento di analisi che descrive dettagliatamente le funzionalità del sistema attraverso scenar</w:t>
      </w:r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i, use case, diagrammi e </w:t>
      </w:r>
      <w:proofErr w:type="spellStart"/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mockup</w:t>
      </w:r>
      <w:proofErr w:type="spellEnd"/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 Vi è inoltre indicata anche la priorità dei requisiti.</w:t>
      </w:r>
    </w:p>
    <w:p w14:paraId="23E0E9F2" w14:textId="77777777" w:rsidR="00665AB4" w:rsidRPr="00665AB4" w:rsidRDefault="00665AB4" w:rsidP="00665AB4">
      <w:pPr>
        <w:pStyle w:val="Titolo2"/>
        <w:rPr>
          <w:lang w:eastAsia="en-US"/>
        </w:rPr>
      </w:pPr>
      <w:bookmarkStart w:id="11" w:name="_Toc62141160"/>
      <w:r w:rsidRPr="00665AB4">
        <w:rPr>
          <w:lang w:eastAsia="en-US"/>
        </w:rPr>
        <w:t>2.2 Relazione con il System Design Document</w:t>
      </w:r>
      <w:bookmarkEnd w:id="11"/>
      <w:r w:rsidRPr="00665AB4">
        <w:rPr>
          <w:lang w:eastAsia="en-US"/>
        </w:rPr>
        <w:t xml:space="preserve"> </w:t>
      </w:r>
    </w:p>
    <w:p w14:paraId="7B3B20E7" w14:textId="653F7FC0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Nel system design </w:t>
      </w:r>
      <w:proofErr w:type="spellStart"/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document</w:t>
      </w:r>
      <w:proofErr w:type="spellEnd"/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è stata </w:t>
      </w: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definit</w:t>
      </w:r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</w:t>
      </w: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la suddivisione in sottosistemi relativamente al prodotto che intendiamo presentare. </w:t>
      </w:r>
    </w:p>
    <w:p w14:paraId="266A41DE" w14:textId="238AC2BA" w:rsidR="00665AB4" w:rsidRPr="00665AB4" w:rsidRDefault="00665AB4" w:rsidP="00665AB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In questa fase è importante focalizzare la nostra attenzione sul </w:t>
      </w:r>
      <w:proofErr w:type="spellStart"/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layer</w:t>
      </w:r>
      <w:proofErr w:type="spellEnd"/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di business. </w:t>
      </w:r>
      <w:r w:rsid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Verranno infatti testate tutte le funzionalità garantite nei sottosistemi </w:t>
      </w:r>
      <w:r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specificati all’interno nel System Design Document relativamente al livello business. </w:t>
      </w:r>
    </w:p>
    <w:p w14:paraId="556DB68B" w14:textId="76FB3554" w:rsidR="00665AB4" w:rsidRPr="00665AB4" w:rsidRDefault="00665AB4" w:rsidP="00665AB4">
      <w:pPr>
        <w:pStyle w:val="Titolo2"/>
        <w:rPr>
          <w:lang w:eastAsia="en-US"/>
        </w:rPr>
      </w:pPr>
      <w:bookmarkStart w:id="12" w:name="_Toc62141161"/>
      <w:r w:rsidRPr="00665AB4">
        <w:rPr>
          <w:lang w:eastAsia="en-US"/>
        </w:rPr>
        <w:t>2.</w:t>
      </w:r>
      <w:r w:rsidR="001B3668">
        <w:rPr>
          <w:lang w:eastAsia="en-US"/>
        </w:rPr>
        <w:t>3</w:t>
      </w:r>
      <w:r w:rsidRPr="00665AB4">
        <w:rPr>
          <w:lang w:eastAsia="en-US"/>
        </w:rPr>
        <w:t xml:space="preserve"> Relazione con l’Object Design Document</w:t>
      </w:r>
      <w:bookmarkEnd w:id="12"/>
      <w:r w:rsidRPr="00665AB4">
        <w:rPr>
          <w:lang w:eastAsia="en-US"/>
        </w:rPr>
        <w:t xml:space="preserve"> </w:t>
      </w:r>
    </w:p>
    <w:p w14:paraId="77DE44E8" w14:textId="3C26E5CE" w:rsidR="000C082A" w:rsidRPr="00665AB4" w:rsidRDefault="000C082A" w:rsidP="000C082A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Nell’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Object Design Document</w:t>
      </w:r>
      <w:r w:rsidRP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(ancora non sviluppato al momento del rilascio dell’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Test Plan v.1.0</w:t>
      </w:r>
      <w:r w:rsidRPr="000C082A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) sono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contenute </w:t>
      </w:r>
      <w:r w:rsidR="00665AB4" w:rsidRPr="00665AB4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le classi che compongono il sistema e le loro mansioni. Faremo riferimento ad esse nel corso del documento per associare i test al codice prodotto.</w:t>
      </w:r>
    </w:p>
    <w:p w14:paraId="3B38756E" w14:textId="152A2F24" w:rsidR="0026167D" w:rsidRPr="00E06621" w:rsidRDefault="0026167D" w:rsidP="003E7B9B">
      <w:pPr>
        <w:pStyle w:val="Titolo1"/>
        <w:pBdr>
          <w:bottom w:val="single" w:sz="2" w:space="0" w:color="DEEAF6"/>
        </w:pBdr>
      </w:pPr>
      <w:bookmarkStart w:id="13" w:name="_Toc62141162"/>
      <w:r w:rsidRPr="00E06621">
        <w:lastRenderedPageBreak/>
        <w:t xml:space="preserve">3. </w:t>
      </w:r>
      <w:r w:rsidR="00CF199E">
        <w:t>Panoramica del sistema</w:t>
      </w:r>
      <w:bookmarkEnd w:id="13"/>
    </w:p>
    <w:p w14:paraId="4E201785" w14:textId="09AF9AC3" w:rsidR="00E80DBA" w:rsidRDefault="00BA7CEA" w:rsidP="00CF199E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  <w:proofErr w:type="spellStart"/>
      <w:r>
        <w:rPr>
          <w:color w:val="000000" w:themeColor="text1"/>
          <w:sz w:val="24"/>
          <w:szCs w:val="24"/>
          <w:lang w:val="it-IT"/>
        </w:rPr>
        <w:t>ChemioPlan</w:t>
      </w:r>
      <w:proofErr w:type="spellEnd"/>
      <w:r w:rsidR="00E80DBA" w:rsidRPr="00C30F1A">
        <w:rPr>
          <w:color w:val="000000" w:themeColor="text1"/>
          <w:sz w:val="24"/>
          <w:szCs w:val="24"/>
          <w:lang w:val="it-IT"/>
        </w:rPr>
        <w:t xml:space="preserve"> è </w:t>
      </w:r>
      <w:r w:rsidR="00E80DBA">
        <w:rPr>
          <w:color w:val="000000" w:themeColor="text1"/>
          <w:sz w:val="24"/>
          <w:szCs w:val="24"/>
          <w:lang w:val="it-IT"/>
        </w:rPr>
        <w:t>una</w:t>
      </w:r>
      <w:r>
        <w:rPr>
          <w:color w:val="000000" w:themeColor="text1"/>
          <w:sz w:val="24"/>
          <w:szCs w:val="24"/>
          <w:lang w:val="it-IT"/>
        </w:rPr>
        <w:t xml:space="preserve"> web app</w:t>
      </w:r>
      <w:r w:rsidR="00E80DBA">
        <w:rPr>
          <w:color w:val="000000" w:themeColor="text1"/>
          <w:sz w:val="24"/>
          <w:szCs w:val="24"/>
          <w:lang w:val="it-IT"/>
        </w:rPr>
        <w:t xml:space="preserve"> </w:t>
      </w:r>
      <w:r w:rsidR="00E80DBA" w:rsidRPr="00C30F1A">
        <w:rPr>
          <w:color w:val="000000" w:themeColor="text1"/>
          <w:sz w:val="24"/>
          <w:szCs w:val="24"/>
          <w:lang w:val="it-IT"/>
        </w:rPr>
        <w:t xml:space="preserve">che fornisce un’interfaccia </w:t>
      </w:r>
      <w:r w:rsidR="00E80DBA">
        <w:rPr>
          <w:color w:val="000000" w:themeColor="text1"/>
          <w:sz w:val="24"/>
          <w:szCs w:val="24"/>
          <w:lang w:val="it-IT"/>
        </w:rPr>
        <w:t>per le sue funzionalità:</w:t>
      </w:r>
      <w:r>
        <w:rPr>
          <w:color w:val="000000" w:themeColor="text1"/>
          <w:sz w:val="24"/>
          <w:szCs w:val="24"/>
          <w:lang w:val="it-IT"/>
        </w:rPr>
        <w:t xml:space="preserve"> gestione dei pazienti, gestione dei farmaci, scheduling delle somministrazioni</w:t>
      </w:r>
      <w:r w:rsidR="00E80DBA" w:rsidRPr="00C30F1A">
        <w:rPr>
          <w:color w:val="000000" w:themeColor="text1"/>
          <w:sz w:val="24"/>
          <w:szCs w:val="24"/>
          <w:lang w:val="it-IT"/>
        </w:rPr>
        <w:t xml:space="preserve">. </w:t>
      </w:r>
    </w:p>
    <w:p w14:paraId="586B6E09" w14:textId="77777777" w:rsidR="00E80DBA" w:rsidRDefault="00E80DBA" w:rsidP="00CF199E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</w:p>
    <w:p w14:paraId="7F1070A8" w14:textId="3F8907B3" w:rsidR="00CF199E" w:rsidRPr="00CF199E" w:rsidRDefault="00CF199E" w:rsidP="00CF199E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  <w:r w:rsidRPr="00CF199E">
        <w:rPr>
          <w:color w:val="000000" w:themeColor="text1"/>
          <w:sz w:val="24"/>
          <w:szCs w:val="24"/>
          <w:lang w:val="it-IT"/>
        </w:rPr>
        <w:t xml:space="preserve">Il sistema che proponiamo prevede </w:t>
      </w:r>
      <w:r w:rsidR="00BA7CEA">
        <w:rPr>
          <w:color w:val="000000" w:themeColor="text1"/>
          <w:sz w:val="24"/>
          <w:szCs w:val="24"/>
          <w:lang w:val="it-IT"/>
        </w:rPr>
        <w:t>due</w:t>
      </w:r>
      <w:r w:rsidRPr="00CF199E">
        <w:rPr>
          <w:color w:val="000000" w:themeColor="text1"/>
          <w:sz w:val="24"/>
          <w:szCs w:val="24"/>
          <w:lang w:val="it-IT"/>
        </w:rPr>
        <w:t xml:space="preserve"> attori principali: </w:t>
      </w:r>
    </w:p>
    <w:p w14:paraId="57B2D092" w14:textId="5F9B8D8B" w:rsidR="00E80DBA" w:rsidRDefault="00BA7CEA">
      <w:pPr>
        <w:pStyle w:val="Nessunaspaziatura"/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Dottore</w:t>
      </w:r>
      <w:r w:rsidR="00CF199E" w:rsidRPr="00E80DBA">
        <w:rPr>
          <w:color w:val="000000" w:themeColor="text1"/>
          <w:sz w:val="24"/>
          <w:szCs w:val="24"/>
          <w:lang w:val="it-IT"/>
        </w:rPr>
        <w:t xml:space="preserve">: </w:t>
      </w:r>
      <w:r w:rsidR="00E80DBA">
        <w:rPr>
          <w:color w:val="000000" w:themeColor="text1"/>
          <w:sz w:val="24"/>
          <w:szCs w:val="24"/>
          <w:lang w:val="it-IT"/>
        </w:rPr>
        <w:t>potrà</w:t>
      </w:r>
      <w:r>
        <w:rPr>
          <w:color w:val="000000" w:themeColor="text1"/>
          <w:sz w:val="24"/>
          <w:szCs w:val="24"/>
          <w:lang w:val="it-IT"/>
        </w:rPr>
        <w:t xml:space="preserve"> inserire, modificare e visualizzare tutte le prenotazioni e le schede paziente</w:t>
      </w:r>
      <w:r w:rsidR="00E80DBA">
        <w:rPr>
          <w:color w:val="000000" w:themeColor="text1"/>
          <w:sz w:val="24"/>
          <w:szCs w:val="24"/>
          <w:lang w:val="it-IT"/>
        </w:rPr>
        <w:t>.</w:t>
      </w:r>
    </w:p>
    <w:p w14:paraId="164EBA2C" w14:textId="512E0612" w:rsidR="00CF199E" w:rsidRPr="00E80DBA" w:rsidRDefault="00BA7CEA">
      <w:pPr>
        <w:pStyle w:val="Nessunaspaziatura"/>
        <w:numPr>
          <w:ilvl w:val="0"/>
          <w:numId w:val="3"/>
        </w:numPr>
        <w:jc w:val="both"/>
        <w:rPr>
          <w:color w:val="000000" w:themeColor="text1"/>
          <w:sz w:val="24"/>
          <w:szCs w:val="24"/>
          <w:lang w:val="it-IT"/>
        </w:rPr>
      </w:pPr>
      <w:r>
        <w:rPr>
          <w:color w:val="000000" w:themeColor="text1"/>
          <w:sz w:val="24"/>
          <w:szCs w:val="24"/>
          <w:lang w:val="it-IT"/>
        </w:rPr>
        <w:t>Responsabile farmacia</w:t>
      </w:r>
      <w:r w:rsidR="00CF199E" w:rsidRPr="00E80DBA">
        <w:rPr>
          <w:color w:val="000000" w:themeColor="text1"/>
          <w:sz w:val="24"/>
          <w:szCs w:val="24"/>
          <w:lang w:val="it-IT"/>
        </w:rPr>
        <w:t xml:space="preserve">: </w:t>
      </w:r>
      <w:r w:rsidR="00E80DBA">
        <w:rPr>
          <w:color w:val="000000" w:themeColor="text1"/>
          <w:sz w:val="24"/>
          <w:szCs w:val="24"/>
          <w:lang w:val="it-IT"/>
        </w:rPr>
        <w:t xml:space="preserve">potrà inserire stock di </w:t>
      </w:r>
      <w:r>
        <w:rPr>
          <w:color w:val="000000" w:themeColor="text1"/>
          <w:sz w:val="24"/>
          <w:szCs w:val="24"/>
          <w:lang w:val="it-IT"/>
        </w:rPr>
        <w:t>farmaci</w:t>
      </w:r>
      <w:r w:rsidR="00E80DBA">
        <w:rPr>
          <w:color w:val="000000" w:themeColor="text1"/>
          <w:sz w:val="24"/>
          <w:szCs w:val="24"/>
          <w:lang w:val="it-IT"/>
        </w:rPr>
        <w:t xml:space="preserve"> appena arrivati e potrà registrare anche un nuovo </w:t>
      </w:r>
      <w:r>
        <w:rPr>
          <w:color w:val="000000" w:themeColor="text1"/>
          <w:sz w:val="24"/>
          <w:szCs w:val="24"/>
          <w:lang w:val="it-IT"/>
        </w:rPr>
        <w:t>farmaco</w:t>
      </w:r>
      <w:r w:rsidR="00E80DBA">
        <w:rPr>
          <w:color w:val="000000" w:themeColor="text1"/>
          <w:sz w:val="24"/>
          <w:szCs w:val="24"/>
          <w:lang w:val="it-IT"/>
        </w:rPr>
        <w:t>. Potrebbe altresì fare una richiesta di rifornimento facendosi consigliare da una previsione della quantità di prodotto da acquistare.</w:t>
      </w:r>
    </w:p>
    <w:p w14:paraId="37F762F2" w14:textId="77777777" w:rsidR="00CF199E" w:rsidRPr="00CF199E" w:rsidRDefault="00CF199E" w:rsidP="00CF199E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</w:p>
    <w:p w14:paraId="0949B261" w14:textId="7BC1D755" w:rsidR="00CF199E" w:rsidRPr="0070758C" w:rsidRDefault="00CF199E" w:rsidP="0070758C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  <w:r w:rsidRPr="00CF199E">
        <w:rPr>
          <w:color w:val="000000" w:themeColor="text1"/>
          <w:sz w:val="24"/>
          <w:szCs w:val="24"/>
          <w:lang w:val="it-IT"/>
        </w:rPr>
        <w:t xml:space="preserve">Nel System Design </w:t>
      </w:r>
      <w:r w:rsidR="0070758C">
        <w:rPr>
          <w:color w:val="000000" w:themeColor="text1"/>
          <w:sz w:val="24"/>
          <w:szCs w:val="24"/>
          <w:lang w:val="it-IT"/>
        </w:rPr>
        <w:t>è stata</w:t>
      </w:r>
      <w:r w:rsidRPr="00CF199E">
        <w:rPr>
          <w:color w:val="000000" w:themeColor="text1"/>
          <w:sz w:val="24"/>
          <w:szCs w:val="24"/>
          <w:lang w:val="it-IT"/>
        </w:rPr>
        <w:t xml:space="preserve"> definit</w:t>
      </w:r>
      <w:r w:rsidR="0070758C">
        <w:rPr>
          <w:color w:val="000000" w:themeColor="text1"/>
          <w:sz w:val="24"/>
          <w:szCs w:val="24"/>
          <w:lang w:val="it-IT"/>
        </w:rPr>
        <w:t>a</w:t>
      </w:r>
      <w:r w:rsidRPr="00CF199E">
        <w:rPr>
          <w:color w:val="000000" w:themeColor="text1"/>
          <w:sz w:val="24"/>
          <w:szCs w:val="24"/>
          <w:lang w:val="it-IT"/>
        </w:rPr>
        <w:t xml:space="preserve"> l’architettura della piattaforma</w:t>
      </w:r>
      <w:r w:rsidR="0070758C">
        <w:rPr>
          <w:color w:val="000000" w:themeColor="text1"/>
          <w:sz w:val="24"/>
          <w:szCs w:val="24"/>
          <w:lang w:val="it-IT"/>
        </w:rPr>
        <w:t>. In particolare, i</w:t>
      </w:r>
      <w:r w:rsidRPr="00A72F6F">
        <w:rPr>
          <w:rFonts w:ascii="Garamond" w:eastAsia="Calibri" w:hAnsi="Garamond" w:cs="Times New Roman"/>
          <w:color w:val="auto"/>
          <w:sz w:val="24"/>
          <w:szCs w:val="22"/>
          <w:lang w:val="it-IT" w:eastAsia="en-US"/>
        </w:rPr>
        <w:t xml:space="preserve">l livello di business è composto da </w:t>
      </w:r>
      <w:r w:rsidR="0070758C" w:rsidRPr="00A72F6F">
        <w:rPr>
          <w:rFonts w:ascii="Garamond" w:eastAsia="Calibri" w:hAnsi="Garamond" w:cs="Times New Roman"/>
          <w:color w:val="auto"/>
          <w:sz w:val="24"/>
          <w:szCs w:val="22"/>
          <w:lang w:val="it-IT" w:eastAsia="en-US"/>
        </w:rPr>
        <w:t>sei</w:t>
      </w:r>
      <w:r w:rsidRPr="00A72F6F">
        <w:rPr>
          <w:rFonts w:ascii="Garamond" w:eastAsia="Calibri" w:hAnsi="Garamond" w:cs="Times New Roman"/>
          <w:color w:val="auto"/>
          <w:sz w:val="24"/>
          <w:szCs w:val="22"/>
          <w:lang w:val="it-IT" w:eastAsia="en-US"/>
        </w:rPr>
        <w:t xml:space="preserve"> sottosistemi</w:t>
      </w:r>
      <w:r w:rsidR="0070758C" w:rsidRPr="00A72F6F">
        <w:rPr>
          <w:rFonts w:ascii="Garamond" w:eastAsia="Calibri" w:hAnsi="Garamond" w:cs="Times New Roman"/>
          <w:color w:val="auto"/>
          <w:sz w:val="24"/>
          <w:szCs w:val="22"/>
          <w:lang w:val="it-IT" w:eastAsia="en-US"/>
        </w:rPr>
        <w:t>:</w:t>
      </w:r>
    </w:p>
    <w:p w14:paraId="6B4CD7BA" w14:textId="54E0E220" w:rsidR="00CF199E" w:rsidRPr="00AF0A65" w:rsidRDefault="00CF199E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Uten</w:t>
      </w:r>
      <w:r w:rsid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te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: definisce l’utente (</w:t>
      </w:r>
      <w:r w:rsid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Dottore, responsabile farmacia</w:t>
      </w:r>
      <w:r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) ed offre i relativi servizi di autenticazione.</w:t>
      </w:r>
    </w:p>
    <w:p w14:paraId="7DFCE604" w14:textId="76BDA28C" w:rsidR="00CF199E" w:rsidRPr="00AF0A65" w:rsidRDefault="0070758C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Prenotazione</w:t>
      </w:r>
      <w:r w:rsidR="00CF199E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modella tutto ciò che riguarda il processo di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prenotazione somministrazioni.</w:t>
      </w:r>
    </w:p>
    <w:p w14:paraId="6A111393" w14:textId="5D19E8A0" w:rsidR="00CF199E" w:rsidRPr="00AF0A65" w:rsidRDefault="0070758C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Paziente</w:t>
      </w:r>
      <w:r w:rsidR="00CF199E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modella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tutte ciò che riguarda le schede paziente.</w:t>
      </w:r>
    </w:p>
    <w:p w14:paraId="2C28CC70" w14:textId="356AC411" w:rsidR="00CF199E" w:rsidRPr="00AF0A65" w:rsidRDefault="0070758C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Farmacia</w:t>
      </w:r>
      <w:r w:rsidR="00CF199E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modella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gestione dei farmaci e il relativo rifornimento.</w:t>
      </w:r>
    </w:p>
    <w:p w14:paraId="5958B56E" w14:textId="0819E387" w:rsidR="00CF199E" w:rsidRDefault="0070758C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Ottimizzazione Scheduling</w:t>
      </w:r>
      <w:r w:rsidR="00CF199E" w:rsidRPr="00AF0A6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: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modella l’ottimizzazione delle prenotazioni.</w:t>
      </w:r>
    </w:p>
    <w:p w14:paraId="71DDCCBE" w14:textId="6E48B604" w:rsidR="0070758C" w:rsidRPr="0070758C" w:rsidRDefault="0070758C">
      <w:pPr>
        <w:numPr>
          <w:ilvl w:val="0"/>
          <w:numId w:val="2"/>
        </w:numPr>
        <w:spacing w:after="160" w:line="256" w:lineRule="auto"/>
        <w:contextualSpacing/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Ottimizzazione </w:t>
      </w:r>
      <w:r w:rsidR="00E612D6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Acquisti: permette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di ottimizzazione </w:t>
      </w:r>
      <w:r w:rsidR="009A53D8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l’</w:t>
      </w:r>
      <w:r w:rsidR="009A53D8" w:rsidRP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acquisto</w:t>
      </w:r>
      <w:r w:rsidRP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dei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70758C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medicinali</w:t>
      </w:r>
    </w:p>
    <w:p w14:paraId="016CC7EC" w14:textId="7F3D0ED2" w:rsidR="004672E3" w:rsidRDefault="004672E3" w:rsidP="00B908C7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</w:p>
    <w:p w14:paraId="646E8682" w14:textId="77777777" w:rsidR="00E7099C" w:rsidRPr="00C30F1A" w:rsidRDefault="00E7099C" w:rsidP="00B908C7">
      <w:pPr>
        <w:pStyle w:val="Nessunaspaziatura"/>
        <w:jc w:val="both"/>
        <w:rPr>
          <w:color w:val="000000" w:themeColor="text1"/>
          <w:sz w:val="24"/>
          <w:szCs w:val="24"/>
          <w:lang w:val="it-IT"/>
        </w:rPr>
      </w:pPr>
    </w:p>
    <w:p w14:paraId="2267503F" w14:textId="33DE73CD" w:rsidR="00D96A94" w:rsidRDefault="00D96A94" w:rsidP="00D96A94">
      <w:pPr>
        <w:pStyle w:val="Titolo1"/>
        <w:pBdr>
          <w:bottom w:val="single" w:sz="2" w:space="0" w:color="DEEAF6"/>
        </w:pBdr>
      </w:pPr>
      <w:bookmarkStart w:id="14" w:name="_Toc62141163"/>
      <w:r>
        <w:t xml:space="preserve">4. </w:t>
      </w:r>
      <w:r w:rsidR="00E80DBA">
        <w:t>Funzionalità da testare</w:t>
      </w:r>
      <w:bookmarkEnd w:id="14"/>
      <w:r>
        <w:rPr>
          <w:sz w:val="24"/>
          <w:szCs w:val="24"/>
        </w:rPr>
        <w:tab/>
      </w:r>
    </w:p>
    <w:p w14:paraId="5269F843" w14:textId="2A7B7C20" w:rsidR="00E80DBA" w:rsidRPr="00E80DBA" w:rsidRDefault="00E80DBA" w:rsidP="00D91F9D">
      <w:pPr>
        <w:jc w:val="both"/>
        <w:rPr>
          <w:color w:val="000000" w:themeColor="text1"/>
          <w:sz w:val="24"/>
          <w:szCs w:val="24"/>
        </w:rPr>
      </w:pPr>
      <w:r w:rsidRPr="00E80DBA">
        <w:rPr>
          <w:color w:val="000000" w:themeColor="text1"/>
          <w:sz w:val="24"/>
          <w:szCs w:val="24"/>
        </w:rPr>
        <w:t xml:space="preserve">La fase di testing avrà come obiettivo quello di </w:t>
      </w:r>
      <w:r w:rsidR="00E612D6" w:rsidRPr="00E80DBA">
        <w:rPr>
          <w:color w:val="000000" w:themeColor="text1"/>
          <w:sz w:val="24"/>
          <w:szCs w:val="24"/>
        </w:rPr>
        <w:t xml:space="preserve">testare </w:t>
      </w:r>
      <w:r w:rsidR="00E612D6" w:rsidRPr="00D91F9D">
        <w:rPr>
          <w:color w:val="000000" w:themeColor="text1"/>
          <w:sz w:val="24"/>
          <w:szCs w:val="24"/>
        </w:rPr>
        <w:t>i</w:t>
      </w:r>
      <w:r w:rsidR="00D91F9D" w:rsidRPr="00D91F9D">
        <w:rPr>
          <w:color w:val="000000" w:themeColor="text1"/>
          <w:sz w:val="24"/>
          <w:szCs w:val="24"/>
        </w:rPr>
        <w:t xml:space="preserve"> requisiti che presentano una priorità media o alta, di seguito l’elenco dei requisiti da testare per ogni gestione:</w:t>
      </w:r>
    </w:p>
    <w:p w14:paraId="77E8A724" w14:textId="6DD8FE45" w:rsidR="00774C44" w:rsidRDefault="00E80DBA" w:rsidP="00E80DBA">
      <w:pPr>
        <w:jc w:val="both"/>
        <w:rPr>
          <w:color w:val="000000" w:themeColor="text1"/>
          <w:sz w:val="24"/>
          <w:szCs w:val="24"/>
        </w:rPr>
      </w:pPr>
      <w:r w:rsidRPr="00E80DBA">
        <w:rPr>
          <w:color w:val="000000" w:themeColor="text1"/>
          <w:sz w:val="24"/>
          <w:szCs w:val="24"/>
        </w:rPr>
        <w:t>Il testing funzionale riguarderà nel dettaglio le funzionalità di seguito elencate (in base al sottosistema che le realizza):</w:t>
      </w:r>
    </w:p>
    <w:p w14:paraId="389F8B49" w14:textId="7248A0A0" w:rsidR="00E7099C" w:rsidRDefault="00D91F9D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Prenotazione</w:t>
      </w:r>
    </w:p>
    <w:p w14:paraId="3BA881C9" w14:textId="7FCF6D07" w:rsidR="00E7099C" w:rsidRPr="00E9136F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Creazione nuova prenotazione</w:t>
      </w:r>
    </w:p>
    <w:p w14:paraId="2D8B8CCB" w14:textId="506E12EE" w:rsidR="00E9136F" w:rsidRPr="00E612D6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 prenotazione</w:t>
      </w:r>
    </w:p>
    <w:p w14:paraId="29D9072F" w14:textId="6CFA0BEE" w:rsidR="00E612D6" w:rsidRPr="00E9136F" w:rsidRDefault="00E612D6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Visualizzazione prenotazione</w:t>
      </w:r>
    </w:p>
    <w:p w14:paraId="4D09B021" w14:textId="22B4CE3A" w:rsidR="00E7099C" w:rsidRDefault="00D91F9D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Farmacia</w:t>
      </w:r>
    </w:p>
    <w:p w14:paraId="3A91D2B5" w14:textId="3A93831C" w:rsidR="00E9136F" w:rsidRPr="00D91F9D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Inserimento lotto farmaci già registrato</w:t>
      </w:r>
    </w:p>
    <w:p w14:paraId="48199D17" w14:textId="39136543" w:rsidR="00D91F9D" w:rsidRPr="00D91F9D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Inserimento nuovo lotto farmaco</w:t>
      </w:r>
    </w:p>
    <w:p w14:paraId="0DB82A21" w14:textId="4FA8AD1C" w:rsidR="00D91F9D" w:rsidRPr="00E612D6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 informazioni farmaco</w:t>
      </w:r>
    </w:p>
    <w:p w14:paraId="1505EA8F" w14:textId="46AD5887" w:rsidR="00E612D6" w:rsidRPr="00E612D6" w:rsidRDefault="00E612D6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Visualizzazione informazioni farmaco</w:t>
      </w:r>
    </w:p>
    <w:p w14:paraId="032A1760" w14:textId="14EB8064" w:rsidR="00E612D6" w:rsidRPr="00D91F9D" w:rsidRDefault="00E612D6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Ordina farmaco</w:t>
      </w:r>
    </w:p>
    <w:p w14:paraId="656777C4" w14:textId="461F8C93" w:rsidR="00E7099C" w:rsidRDefault="00E612D6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Paziente</w:t>
      </w:r>
    </w:p>
    <w:p w14:paraId="10E6048A" w14:textId="055E7BA1" w:rsidR="00E9136F" w:rsidRPr="00E612D6" w:rsidRDefault="00E612D6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Visualizzazione informazioni paziente</w:t>
      </w:r>
    </w:p>
    <w:p w14:paraId="14B98A4F" w14:textId="6956FF70" w:rsidR="00E612D6" w:rsidRPr="00E9136F" w:rsidRDefault="00E612D6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Modifica informazioni paziente</w:t>
      </w:r>
    </w:p>
    <w:p w14:paraId="271602A4" w14:textId="72DECDD9" w:rsidR="00E9136F" w:rsidRDefault="00D91F9D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Utente</w:t>
      </w:r>
    </w:p>
    <w:p w14:paraId="284C2F83" w14:textId="688BF32B" w:rsidR="00E9136F" w:rsidRPr="00D91F9D" w:rsidRDefault="00E9136F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Login</w:t>
      </w:r>
    </w:p>
    <w:p w14:paraId="06F7477A" w14:textId="5A77369D" w:rsidR="00E612D6" w:rsidRPr="00E612D6" w:rsidRDefault="00D91F9D">
      <w:pPr>
        <w:pStyle w:val="Paragrafoelenco"/>
        <w:numPr>
          <w:ilvl w:val="1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Logou</w:t>
      </w:r>
      <w:r w:rsidR="00E612D6">
        <w:rPr>
          <w:color w:val="000000" w:themeColor="text1"/>
          <w:sz w:val="24"/>
          <w:szCs w:val="24"/>
        </w:rPr>
        <w:t>t</w:t>
      </w:r>
    </w:p>
    <w:p w14:paraId="2A771355" w14:textId="21278F6B" w:rsidR="00E612D6" w:rsidRDefault="00E612D6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 w:rsidRPr="00E612D6">
        <w:rPr>
          <w:b/>
          <w:bCs/>
          <w:color w:val="000000" w:themeColor="text1"/>
          <w:sz w:val="24"/>
          <w:szCs w:val="24"/>
        </w:rPr>
        <w:t>Ottimizzazione Scheduling</w:t>
      </w:r>
    </w:p>
    <w:p w14:paraId="05B5D02B" w14:textId="202BAFE0" w:rsidR="00E612D6" w:rsidRDefault="009A53D8">
      <w:pPr>
        <w:pStyle w:val="Paragrafoelenco"/>
        <w:numPr>
          <w:ilvl w:val="1"/>
          <w:numId w:val="4"/>
        </w:numPr>
        <w:jc w:val="both"/>
        <w:rPr>
          <w:color w:val="000000" w:themeColor="text1"/>
          <w:sz w:val="24"/>
          <w:szCs w:val="24"/>
        </w:rPr>
      </w:pPr>
      <w:r w:rsidRPr="009A53D8">
        <w:rPr>
          <w:color w:val="000000" w:themeColor="text1"/>
          <w:sz w:val="24"/>
          <w:szCs w:val="24"/>
        </w:rPr>
        <w:t>Suggerimento data prenotazione</w:t>
      </w:r>
    </w:p>
    <w:p w14:paraId="5B4EB9C5" w14:textId="7D0DABB3" w:rsidR="009A53D8" w:rsidRDefault="009A53D8">
      <w:pPr>
        <w:pStyle w:val="Paragrafoelenco"/>
        <w:numPr>
          <w:ilvl w:val="0"/>
          <w:numId w:val="4"/>
        </w:numPr>
        <w:jc w:val="both"/>
        <w:rPr>
          <w:b/>
          <w:bCs/>
          <w:color w:val="000000" w:themeColor="text1"/>
          <w:sz w:val="24"/>
          <w:szCs w:val="24"/>
        </w:rPr>
      </w:pPr>
      <w:r w:rsidRPr="00E612D6">
        <w:rPr>
          <w:b/>
          <w:bCs/>
          <w:color w:val="000000" w:themeColor="text1"/>
          <w:sz w:val="24"/>
          <w:szCs w:val="24"/>
        </w:rPr>
        <w:t xml:space="preserve">Ottimizzazione </w:t>
      </w:r>
      <w:r>
        <w:rPr>
          <w:b/>
          <w:bCs/>
          <w:color w:val="000000" w:themeColor="text1"/>
          <w:sz w:val="24"/>
          <w:szCs w:val="24"/>
        </w:rPr>
        <w:t>Acquisti</w:t>
      </w:r>
    </w:p>
    <w:p w14:paraId="0BE866E2" w14:textId="77F57F90" w:rsidR="009A53D8" w:rsidRPr="009A53D8" w:rsidRDefault="009A53D8">
      <w:pPr>
        <w:pStyle w:val="Paragrafoelenco"/>
        <w:numPr>
          <w:ilvl w:val="1"/>
          <w:numId w:val="4"/>
        </w:numPr>
        <w:jc w:val="both"/>
        <w:rPr>
          <w:color w:val="000000" w:themeColor="text1"/>
          <w:sz w:val="24"/>
          <w:szCs w:val="24"/>
        </w:rPr>
      </w:pPr>
      <w:r w:rsidRPr="009A53D8">
        <w:rPr>
          <w:color w:val="000000" w:themeColor="text1"/>
          <w:sz w:val="24"/>
          <w:szCs w:val="24"/>
        </w:rPr>
        <w:t xml:space="preserve">Suggerimento </w:t>
      </w:r>
      <w:r>
        <w:rPr>
          <w:color w:val="000000" w:themeColor="text1"/>
          <w:sz w:val="24"/>
          <w:szCs w:val="24"/>
        </w:rPr>
        <w:t>quantità farmaci da acquistare</w:t>
      </w:r>
    </w:p>
    <w:p w14:paraId="1EC0ABAC" w14:textId="77777777" w:rsidR="00E7099C" w:rsidRPr="00E7099C" w:rsidRDefault="00E7099C" w:rsidP="00E7099C">
      <w:pPr>
        <w:pStyle w:val="Paragrafoelenco"/>
        <w:jc w:val="both"/>
        <w:rPr>
          <w:b/>
          <w:bCs/>
          <w:color w:val="000000" w:themeColor="text1"/>
          <w:sz w:val="24"/>
          <w:szCs w:val="24"/>
        </w:rPr>
      </w:pPr>
    </w:p>
    <w:p w14:paraId="0CDDD1FF" w14:textId="58E11563" w:rsidR="00EB1A90" w:rsidRDefault="00541480" w:rsidP="003E7B9B">
      <w:pPr>
        <w:pStyle w:val="Titolo1"/>
        <w:pBdr>
          <w:bottom w:val="single" w:sz="2" w:space="0" w:color="DEEAF6"/>
        </w:pBdr>
      </w:pPr>
      <w:bookmarkStart w:id="15" w:name="_Toc62141164"/>
      <w:r>
        <w:t>5. Criteri Pass/</w:t>
      </w:r>
      <w:proofErr w:type="spellStart"/>
      <w:r>
        <w:t>Failed</w:t>
      </w:r>
      <w:bookmarkEnd w:id="15"/>
      <w:proofErr w:type="spellEnd"/>
      <w:r w:rsidR="00EB1A90">
        <w:rPr>
          <w:sz w:val="24"/>
          <w:szCs w:val="24"/>
        </w:rPr>
        <w:tab/>
      </w:r>
    </w:p>
    <w:p w14:paraId="78028EDC" w14:textId="362A36C5" w:rsidR="00541480" w:rsidRPr="00541480" w:rsidRDefault="00541480" w:rsidP="00541480">
      <w:pPr>
        <w:jc w:val="both"/>
        <w:rPr>
          <w:color w:val="000000" w:themeColor="text1"/>
          <w:sz w:val="24"/>
          <w:szCs w:val="24"/>
        </w:rPr>
      </w:pPr>
      <w:r w:rsidRPr="00541480">
        <w:rPr>
          <w:color w:val="000000" w:themeColor="text1"/>
          <w:sz w:val="24"/>
          <w:szCs w:val="24"/>
        </w:rPr>
        <w:t xml:space="preserve">Abbiamo determinato un insieme di input possibili che possano aiutarci a </w:t>
      </w:r>
      <w:r>
        <w:rPr>
          <w:color w:val="000000" w:themeColor="text1"/>
          <w:sz w:val="24"/>
          <w:szCs w:val="24"/>
        </w:rPr>
        <w:t>trovare</w:t>
      </w:r>
      <w:r w:rsidRPr="00541480">
        <w:rPr>
          <w:color w:val="000000" w:themeColor="text1"/>
          <w:sz w:val="24"/>
          <w:szCs w:val="24"/>
        </w:rPr>
        <w:t xml:space="preserve"> errori nel sistema. Pertanto, il test ha successo se il comportamento osservato è diverso dal comportamento specificato nei requisiti funzionali. </w:t>
      </w:r>
    </w:p>
    <w:p w14:paraId="2983AFE0" w14:textId="48B042AB" w:rsidR="00541480" w:rsidRDefault="00AC7B0F" w:rsidP="00AC7B0F">
      <w:pPr>
        <w:jc w:val="both"/>
        <w:rPr>
          <w:color w:val="000000" w:themeColor="text1"/>
          <w:sz w:val="24"/>
          <w:szCs w:val="24"/>
        </w:rPr>
      </w:pPr>
      <w:r w:rsidRPr="00AC7B0F">
        <w:rPr>
          <w:color w:val="000000" w:themeColor="text1"/>
          <w:sz w:val="24"/>
          <w:szCs w:val="24"/>
        </w:rPr>
        <w:t>Ogni qual volta verrà individuata una failure</w:t>
      </w:r>
      <w:r>
        <w:rPr>
          <w:color w:val="000000" w:themeColor="text1"/>
          <w:sz w:val="24"/>
          <w:szCs w:val="24"/>
        </w:rPr>
        <w:t>, legata ad un fault,</w:t>
      </w:r>
      <w:r w:rsidR="00541480" w:rsidRPr="00541480">
        <w:rPr>
          <w:color w:val="000000" w:themeColor="text1"/>
          <w:sz w:val="24"/>
          <w:szCs w:val="24"/>
        </w:rPr>
        <w:t xml:space="preserve"> analizzeremo i sottosistemi coinvolti nell’errore</w:t>
      </w:r>
      <w:r>
        <w:rPr>
          <w:color w:val="000000" w:themeColor="text1"/>
          <w:sz w:val="24"/>
          <w:szCs w:val="24"/>
        </w:rPr>
        <w:t xml:space="preserve"> procedendo alla sua correzione. Una volta terminata la correzione</w:t>
      </w:r>
      <w:r w:rsidR="00541480" w:rsidRPr="00541480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verrà iterata</w:t>
      </w:r>
      <w:r w:rsidR="00541480" w:rsidRPr="00541480">
        <w:rPr>
          <w:color w:val="000000" w:themeColor="text1"/>
          <w:sz w:val="24"/>
          <w:szCs w:val="24"/>
        </w:rPr>
        <w:t xml:space="preserve"> la fase di testing per verificare che le modifiche apportate agli stessi non abbiamo avuto impatti negativi su altre componenti del sistema. Il testing fallirà se gli non saranno </w:t>
      </w:r>
      <w:r w:rsidR="00541480">
        <w:rPr>
          <w:color w:val="000000" w:themeColor="text1"/>
          <w:sz w:val="24"/>
          <w:szCs w:val="24"/>
        </w:rPr>
        <w:t>trovati</w:t>
      </w:r>
      <w:r w:rsidR="00541480" w:rsidRPr="00541480">
        <w:rPr>
          <w:color w:val="000000" w:themeColor="text1"/>
          <w:sz w:val="24"/>
          <w:szCs w:val="24"/>
        </w:rPr>
        <w:t xml:space="preserve"> errori nelle componenti.</w:t>
      </w:r>
    </w:p>
    <w:p w14:paraId="40F7A060" w14:textId="20352024" w:rsidR="00541480" w:rsidRDefault="00541480" w:rsidP="00541480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Presenza di errori: Pass, assenza di errori: </w:t>
      </w:r>
      <w:proofErr w:type="spellStart"/>
      <w:r>
        <w:rPr>
          <w:color w:val="000000" w:themeColor="text1"/>
          <w:sz w:val="24"/>
          <w:szCs w:val="24"/>
        </w:rPr>
        <w:t>Failed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7E780D4" w14:textId="62215F5D" w:rsidR="00CE1566" w:rsidRDefault="00CE1566" w:rsidP="00CE1566">
      <w:pPr>
        <w:pStyle w:val="Titolo1"/>
        <w:pBdr>
          <w:bottom w:val="single" w:sz="2" w:space="0" w:color="DEEAF6"/>
        </w:pBdr>
      </w:pPr>
      <w:bookmarkStart w:id="16" w:name="_Toc62141165"/>
      <w:r>
        <w:t>6. Approccio</w:t>
      </w:r>
      <w:bookmarkEnd w:id="16"/>
    </w:p>
    <w:p w14:paraId="36BE92B7" w14:textId="77777777" w:rsidR="00CE1566" w:rsidRP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La fase di testing si compone di tre attività: una prima fase si occuperà di trovare errori in una singola componente; la seconda fase, invece, avrà come compito quello di testare le funzionalità nate dall’integrazione dei vari sottosistemi e per ultimo andremo a testare l’intero sistema assemblato al fine di verificare soprattutto che esso soddisfi i desideri del cliente. </w:t>
      </w:r>
    </w:p>
    <w:p w14:paraId="480F4B13" w14:textId="7B9E9D6C" w:rsidR="00CE1566" w:rsidRP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>Di seguito verranno descritte brevemente le strategie individuate per effettuare il test di unità, d’integrazione</w:t>
      </w:r>
      <w:r w:rsidR="00B1476C">
        <w:rPr>
          <w:color w:val="000000" w:themeColor="text1"/>
          <w:sz w:val="24"/>
          <w:szCs w:val="24"/>
        </w:rPr>
        <w:t xml:space="preserve">, </w:t>
      </w:r>
      <w:r w:rsidRPr="00CE1566">
        <w:rPr>
          <w:color w:val="000000" w:themeColor="text1"/>
          <w:sz w:val="24"/>
          <w:szCs w:val="24"/>
        </w:rPr>
        <w:t>di sistema</w:t>
      </w:r>
      <w:r w:rsidR="00B1476C">
        <w:rPr>
          <w:color w:val="000000" w:themeColor="text1"/>
          <w:sz w:val="24"/>
          <w:szCs w:val="24"/>
        </w:rPr>
        <w:t xml:space="preserve"> e di usabilità</w:t>
      </w:r>
      <w:r w:rsidRPr="00CE1566">
        <w:rPr>
          <w:color w:val="000000" w:themeColor="text1"/>
          <w:sz w:val="24"/>
          <w:szCs w:val="24"/>
        </w:rPr>
        <w:t xml:space="preserve">. </w:t>
      </w:r>
    </w:p>
    <w:p w14:paraId="0DBFF484" w14:textId="77777777" w:rsidR="00CE1566" w:rsidRPr="00CE1566" w:rsidRDefault="00CE1566" w:rsidP="006A5E94">
      <w:pPr>
        <w:pStyle w:val="Titolo2"/>
      </w:pPr>
      <w:bookmarkStart w:id="17" w:name="_Toc62141166"/>
      <w:r w:rsidRPr="00CE1566">
        <w:t>6.1 Testing di unità</w:t>
      </w:r>
      <w:bookmarkEnd w:id="17"/>
      <w:r w:rsidRPr="00CE1566">
        <w:t xml:space="preserve"> </w:t>
      </w:r>
    </w:p>
    <w:p w14:paraId="181432EA" w14:textId="1644A95C" w:rsidR="00CE1566" w:rsidRP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Durante </w:t>
      </w:r>
      <w:r w:rsidR="002B5E3F">
        <w:rPr>
          <w:color w:val="000000" w:themeColor="text1"/>
          <w:sz w:val="24"/>
          <w:szCs w:val="24"/>
        </w:rPr>
        <w:t>questa fase ci</w:t>
      </w:r>
      <w:r w:rsidRPr="00CE1566">
        <w:rPr>
          <w:color w:val="000000" w:themeColor="text1"/>
          <w:sz w:val="24"/>
          <w:szCs w:val="24"/>
        </w:rPr>
        <w:t xml:space="preserve"> si focalizza sul comportamento di una componente permettendo di eseguire testing in modalità black-box o white-box. </w:t>
      </w:r>
    </w:p>
    <w:p w14:paraId="316AFBD1" w14:textId="3BA39ACD" w:rsid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>Le nostre componenti saranno testate secondo il metodo white-box. Infatti</w:t>
      </w:r>
      <w:r w:rsidR="00B1476C">
        <w:rPr>
          <w:color w:val="000000" w:themeColor="text1"/>
          <w:sz w:val="24"/>
          <w:szCs w:val="24"/>
        </w:rPr>
        <w:t>,</w:t>
      </w:r>
      <w:r w:rsidRPr="00CE1566">
        <w:rPr>
          <w:color w:val="000000" w:themeColor="text1"/>
          <w:sz w:val="24"/>
          <w:szCs w:val="24"/>
        </w:rPr>
        <w:t xml:space="preserve"> durante questa fase poseremo la nostra sulla struttura del codice che realizza le funzionalità fornite dalla componente al fine di individuare errori sia di logica che di implementazione. </w:t>
      </w:r>
    </w:p>
    <w:p w14:paraId="5C8F8204" w14:textId="3849D68F" w:rsidR="00CE1566" w:rsidRPr="00CE1566" w:rsidRDefault="00CE1566" w:rsidP="006A5E94">
      <w:pPr>
        <w:pStyle w:val="Titolo2"/>
      </w:pPr>
      <w:bookmarkStart w:id="18" w:name="_Toc62141168"/>
      <w:r w:rsidRPr="00CE1566">
        <w:lastRenderedPageBreak/>
        <w:t>6.</w:t>
      </w:r>
      <w:r w:rsidR="002B5E3F">
        <w:t>2</w:t>
      </w:r>
      <w:r w:rsidRPr="00CE1566">
        <w:t xml:space="preserve"> Testing di sistema</w:t>
      </w:r>
      <w:bookmarkEnd w:id="18"/>
      <w:r w:rsidRPr="00CE1566">
        <w:t xml:space="preserve"> </w:t>
      </w:r>
    </w:p>
    <w:p w14:paraId="087BBD55" w14:textId="77777777" w:rsidR="00CE1566" w:rsidRP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La verifica sulle funzionalità del sistema avviene testando i possibili input degli utenti. La riduzione dei casi di test è attuata tramite l’adozione del </w:t>
      </w:r>
      <w:proofErr w:type="spellStart"/>
      <w:r w:rsidRPr="00CE1566">
        <w:rPr>
          <w:color w:val="000000" w:themeColor="text1"/>
          <w:sz w:val="24"/>
          <w:szCs w:val="24"/>
        </w:rPr>
        <w:t>category</w:t>
      </w:r>
      <w:proofErr w:type="spellEnd"/>
      <w:r w:rsidRPr="00CE1566">
        <w:rPr>
          <w:color w:val="000000" w:themeColor="text1"/>
          <w:sz w:val="24"/>
          <w:szCs w:val="24"/>
        </w:rPr>
        <w:t xml:space="preserve"> </w:t>
      </w:r>
      <w:proofErr w:type="spellStart"/>
      <w:r w:rsidRPr="00CE1566">
        <w:rPr>
          <w:color w:val="000000" w:themeColor="text1"/>
          <w:sz w:val="24"/>
          <w:szCs w:val="24"/>
        </w:rPr>
        <w:t>partition</w:t>
      </w:r>
      <w:proofErr w:type="spellEnd"/>
      <w:r w:rsidRPr="00CE1566">
        <w:rPr>
          <w:color w:val="000000" w:themeColor="text1"/>
          <w:sz w:val="24"/>
          <w:szCs w:val="24"/>
        </w:rPr>
        <w:t xml:space="preserve">. </w:t>
      </w:r>
    </w:p>
    <w:p w14:paraId="0E1B0C3F" w14:textId="77777777" w:rsidR="00CE1566" w:rsidRPr="00CE1566" w:rsidRDefault="00CE1566" w:rsidP="00CE1566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Il testing di sistema concluderà la fase di test del prodotto ed il primo ciclo di sviluppo. Per questa tipologia di test, ci affidiamo all’utilizzo di un software ausiliario come </w:t>
      </w:r>
      <w:proofErr w:type="spellStart"/>
      <w:r w:rsidRPr="00CE1566">
        <w:rPr>
          <w:color w:val="000000" w:themeColor="text1"/>
          <w:sz w:val="24"/>
          <w:szCs w:val="24"/>
        </w:rPr>
        <w:t>Katalon</w:t>
      </w:r>
      <w:proofErr w:type="spellEnd"/>
      <w:r w:rsidRPr="00CE1566">
        <w:rPr>
          <w:color w:val="000000" w:themeColor="text1"/>
          <w:sz w:val="24"/>
          <w:szCs w:val="24"/>
        </w:rPr>
        <w:t xml:space="preserve"> Studio al fine di osservare il comportamento del sistema in presenza di combinazioni di input utente non ammesse. </w:t>
      </w:r>
    </w:p>
    <w:p w14:paraId="43E8E9AC" w14:textId="26C201A7" w:rsidR="00CE1566" w:rsidRDefault="00F30E02" w:rsidP="00CE1566">
      <w:pPr>
        <w:pStyle w:val="Titolo1"/>
        <w:pBdr>
          <w:bottom w:val="single" w:sz="2" w:space="0" w:color="DEEAF6"/>
        </w:pBdr>
      </w:pPr>
      <w:bookmarkStart w:id="19" w:name="_Toc62141170"/>
      <w:r>
        <w:t>7</w:t>
      </w:r>
      <w:r w:rsidR="00CE1566" w:rsidRPr="006A5E94">
        <w:t xml:space="preserve">. </w:t>
      </w:r>
      <w:r w:rsidR="006A5E94" w:rsidRPr="006A5E94">
        <w:t>Sospensione e ripresa</w:t>
      </w:r>
      <w:bookmarkEnd w:id="19"/>
    </w:p>
    <w:p w14:paraId="47D84EE0" w14:textId="77777777" w:rsidR="00A72F6F" w:rsidRPr="006A5E94" w:rsidRDefault="00A72F6F" w:rsidP="00A72F6F">
      <w:pPr>
        <w:jc w:val="both"/>
        <w:rPr>
          <w:color w:val="000000" w:themeColor="text1"/>
          <w:sz w:val="24"/>
          <w:szCs w:val="24"/>
        </w:rPr>
      </w:pPr>
      <w:r w:rsidRPr="006A5E94">
        <w:rPr>
          <w:color w:val="000000" w:themeColor="text1"/>
          <w:sz w:val="24"/>
          <w:szCs w:val="24"/>
        </w:rPr>
        <w:t xml:space="preserve">Tenuto conto delle risorse necessarie impiegate durante la fase di testing, abbiamo stabilito dei criteri in base ai quali le attività di test saranno sospese o riprese. </w:t>
      </w:r>
    </w:p>
    <w:p w14:paraId="5056D332" w14:textId="77777777" w:rsidR="00A72F6F" w:rsidRPr="006A5E94" w:rsidRDefault="00A72F6F" w:rsidP="00A72F6F">
      <w:pPr>
        <w:pStyle w:val="Titolo2"/>
      </w:pPr>
      <w:bookmarkStart w:id="20" w:name="_Toc62141171"/>
      <w:r w:rsidRPr="006A5E94">
        <w:t>7.1 Criteri di sospensione</w:t>
      </w:r>
      <w:bookmarkEnd w:id="20"/>
      <w:r w:rsidRPr="006A5E94">
        <w:t xml:space="preserve"> </w:t>
      </w:r>
    </w:p>
    <w:p w14:paraId="2DF10D9E" w14:textId="7168886F" w:rsidR="00A72F6F" w:rsidRPr="006A5E94" w:rsidRDefault="00A72F6F" w:rsidP="00A72F6F">
      <w:pPr>
        <w:jc w:val="both"/>
        <w:rPr>
          <w:color w:val="000000" w:themeColor="text1"/>
          <w:sz w:val="24"/>
          <w:szCs w:val="24"/>
        </w:rPr>
      </w:pPr>
      <w:r w:rsidRPr="006A5E94">
        <w:rPr>
          <w:color w:val="000000" w:themeColor="text1"/>
          <w:sz w:val="24"/>
          <w:szCs w:val="24"/>
        </w:rPr>
        <w:t xml:space="preserve">Il test è sospeso se </w:t>
      </w:r>
      <w:r w:rsidR="008336AF">
        <w:rPr>
          <w:color w:val="000000" w:themeColor="text1"/>
          <w:sz w:val="24"/>
          <w:szCs w:val="24"/>
        </w:rPr>
        <w:t>oltre</w:t>
      </w:r>
      <w:r w:rsidRPr="006A5E94">
        <w:rPr>
          <w:color w:val="000000" w:themeColor="text1"/>
          <w:sz w:val="24"/>
          <w:szCs w:val="24"/>
        </w:rPr>
        <w:t xml:space="preserve"> il 10% dei casi di test </w:t>
      </w:r>
      <w:r w:rsidR="00757348">
        <w:rPr>
          <w:color w:val="000000" w:themeColor="text1"/>
          <w:sz w:val="24"/>
          <w:szCs w:val="24"/>
        </w:rPr>
        <w:t>falliscono. I</w:t>
      </w:r>
      <w:r w:rsidRPr="006A5E94">
        <w:rPr>
          <w:color w:val="000000" w:themeColor="text1"/>
          <w:sz w:val="24"/>
          <w:szCs w:val="24"/>
        </w:rPr>
        <w:t xml:space="preserve">n queste condizioni, il team deve </w:t>
      </w:r>
      <w:r w:rsidR="007C3B97">
        <w:rPr>
          <w:color w:val="000000" w:themeColor="text1"/>
          <w:sz w:val="24"/>
          <w:szCs w:val="24"/>
        </w:rPr>
        <w:t>necessariamente</w:t>
      </w:r>
      <w:r w:rsidRPr="006A5E94">
        <w:rPr>
          <w:color w:val="000000" w:themeColor="text1"/>
          <w:sz w:val="24"/>
          <w:szCs w:val="24"/>
        </w:rPr>
        <w:t xml:space="preserve"> correggere i fault prima </w:t>
      </w:r>
      <w:r w:rsidR="007C3B97">
        <w:rPr>
          <w:color w:val="000000" w:themeColor="text1"/>
          <w:sz w:val="24"/>
          <w:szCs w:val="24"/>
        </w:rPr>
        <w:t>di continuare</w:t>
      </w:r>
      <w:r w:rsidRPr="006A5E94">
        <w:rPr>
          <w:color w:val="000000" w:themeColor="text1"/>
          <w:sz w:val="24"/>
          <w:szCs w:val="24"/>
        </w:rPr>
        <w:t xml:space="preserve"> implementazione </w:t>
      </w:r>
      <w:r w:rsidR="007C3B97">
        <w:rPr>
          <w:color w:val="000000" w:themeColor="text1"/>
          <w:sz w:val="24"/>
          <w:szCs w:val="24"/>
        </w:rPr>
        <w:t>e</w:t>
      </w:r>
      <w:r w:rsidRPr="006A5E94">
        <w:rPr>
          <w:color w:val="000000" w:themeColor="text1"/>
          <w:sz w:val="24"/>
          <w:szCs w:val="24"/>
        </w:rPr>
        <w:t xml:space="preserve"> testing di nuove funzionalità. </w:t>
      </w:r>
    </w:p>
    <w:p w14:paraId="13A421D2" w14:textId="77777777" w:rsidR="00A72F6F" w:rsidRPr="006A5E94" w:rsidRDefault="00A72F6F" w:rsidP="00A72F6F">
      <w:pPr>
        <w:pStyle w:val="Titolo2"/>
      </w:pPr>
      <w:bookmarkStart w:id="21" w:name="_Toc62141172"/>
      <w:r w:rsidRPr="006A5E94">
        <w:t>7.2 Criteri di ripresa</w:t>
      </w:r>
      <w:bookmarkEnd w:id="21"/>
      <w:r w:rsidRPr="006A5E94">
        <w:t xml:space="preserve"> </w:t>
      </w:r>
    </w:p>
    <w:p w14:paraId="1AB22A57" w14:textId="51A675B4" w:rsidR="00A72F6F" w:rsidRPr="006A5E94" w:rsidRDefault="00B44A05" w:rsidP="00A72F6F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</w:t>
      </w:r>
      <w:r w:rsidR="00A72F6F" w:rsidRPr="006A5E94">
        <w:rPr>
          <w:color w:val="000000" w:themeColor="text1"/>
          <w:sz w:val="24"/>
          <w:szCs w:val="24"/>
        </w:rPr>
        <w:t>arà</w:t>
      </w:r>
      <w:r w:rsidR="007C3B97">
        <w:rPr>
          <w:color w:val="000000" w:themeColor="text1"/>
          <w:sz w:val="24"/>
          <w:szCs w:val="24"/>
        </w:rPr>
        <w:t xml:space="preserve"> </w:t>
      </w:r>
      <w:r w:rsidR="00A72F6F" w:rsidRPr="006A5E94">
        <w:rPr>
          <w:color w:val="000000" w:themeColor="text1"/>
          <w:sz w:val="24"/>
          <w:szCs w:val="24"/>
        </w:rPr>
        <w:t xml:space="preserve">necessario, dopo aver introdotto cambiamenti, testare le nuove componenti: se esse </w:t>
      </w:r>
      <w:r w:rsidR="00CF3FE3">
        <w:rPr>
          <w:color w:val="000000" w:themeColor="text1"/>
          <w:sz w:val="24"/>
          <w:szCs w:val="24"/>
        </w:rPr>
        <w:t>rivelano</w:t>
      </w:r>
      <w:r w:rsidR="00A72F6F" w:rsidRPr="006A5E94">
        <w:rPr>
          <w:color w:val="000000" w:themeColor="text1"/>
          <w:sz w:val="24"/>
          <w:szCs w:val="24"/>
        </w:rPr>
        <w:t xml:space="preserve"> dei fault che impattano sulle componenti già esistenti, allora verranno testate </w:t>
      </w:r>
      <w:r>
        <w:rPr>
          <w:color w:val="000000" w:themeColor="text1"/>
          <w:sz w:val="24"/>
          <w:szCs w:val="24"/>
        </w:rPr>
        <w:t>di nuovo</w:t>
      </w:r>
      <w:r w:rsidR="00A72F6F" w:rsidRPr="006A5E94">
        <w:rPr>
          <w:color w:val="000000" w:themeColor="text1"/>
          <w:sz w:val="24"/>
          <w:szCs w:val="24"/>
        </w:rPr>
        <w:t xml:space="preserve"> anche quest</w:t>
      </w:r>
      <w:r>
        <w:rPr>
          <w:color w:val="000000" w:themeColor="text1"/>
          <w:sz w:val="24"/>
          <w:szCs w:val="24"/>
        </w:rPr>
        <w:t xml:space="preserve">e </w:t>
      </w:r>
      <w:r w:rsidR="00A72F6F" w:rsidRPr="006A5E94">
        <w:rPr>
          <w:color w:val="000000" w:themeColor="text1"/>
          <w:sz w:val="24"/>
          <w:szCs w:val="24"/>
        </w:rPr>
        <w:t xml:space="preserve">ultime. </w:t>
      </w:r>
    </w:p>
    <w:p w14:paraId="0C83336A" w14:textId="3871DFEA" w:rsidR="00366301" w:rsidRPr="006A5E94" w:rsidRDefault="00A72F6F" w:rsidP="00A72F6F">
      <w:pPr>
        <w:jc w:val="both"/>
        <w:rPr>
          <w:color w:val="000000" w:themeColor="text1"/>
          <w:sz w:val="24"/>
          <w:szCs w:val="24"/>
        </w:rPr>
      </w:pPr>
      <w:r w:rsidRPr="006A5E94">
        <w:rPr>
          <w:color w:val="000000" w:themeColor="text1"/>
          <w:sz w:val="24"/>
          <w:szCs w:val="24"/>
        </w:rPr>
        <w:t xml:space="preserve">I test case, quindi, verranno ancora una volta </w:t>
      </w:r>
      <w:r w:rsidR="00F71DEC">
        <w:rPr>
          <w:color w:val="000000" w:themeColor="text1"/>
          <w:sz w:val="24"/>
          <w:szCs w:val="24"/>
        </w:rPr>
        <w:t>eseguiti</w:t>
      </w:r>
      <w:r w:rsidRPr="006A5E94">
        <w:rPr>
          <w:color w:val="000000" w:themeColor="text1"/>
          <w:sz w:val="24"/>
          <w:szCs w:val="24"/>
        </w:rPr>
        <w:t xml:space="preserve"> per assicurarsi di aver risolto i </w:t>
      </w:r>
      <w:r w:rsidR="00F71DEC">
        <w:rPr>
          <w:color w:val="000000" w:themeColor="text1"/>
          <w:sz w:val="24"/>
          <w:szCs w:val="24"/>
        </w:rPr>
        <w:t xml:space="preserve">nuovi </w:t>
      </w:r>
      <w:r w:rsidRPr="006A5E94">
        <w:rPr>
          <w:color w:val="000000" w:themeColor="text1"/>
          <w:sz w:val="24"/>
          <w:szCs w:val="24"/>
        </w:rPr>
        <w:t>problemi.</w:t>
      </w:r>
      <w:r w:rsidR="00366301">
        <w:rPr>
          <w:color w:val="000000" w:themeColor="text1"/>
          <w:sz w:val="24"/>
          <w:szCs w:val="24"/>
        </w:rPr>
        <w:t xml:space="preserve"> In ogni caso, è nostra intenzione utilizzare sistemi di </w:t>
      </w:r>
      <w:proofErr w:type="spellStart"/>
      <w:r w:rsidR="00366301">
        <w:rPr>
          <w:color w:val="000000" w:themeColor="text1"/>
          <w:sz w:val="24"/>
          <w:szCs w:val="24"/>
        </w:rPr>
        <w:t>Continuos</w:t>
      </w:r>
      <w:proofErr w:type="spellEnd"/>
      <w:r w:rsidR="00366301">
        <w:rPr>
          <w:color w:val="000000" w:themeColor="text1"/>
          <w:sz w:val="24"/>
          <w:szCs w:val="24"/>
        </w:rPr>
        <w:t xml:space="preserve"> Integration per verificare in maniera automatizzata </w:t>
      </w:r>
      <w:r w:rsidR="00397B49">
        <w:rPr>
          <w:color w:val="000000" w:themeColor="text1"/>
          <w:sz w:val="24"/>
          <w:szCs w:val="24"/>
        </w:rPr>
        <w:t>che ogni modifica fatta al codice non crei</w:t>
      </w:r>
      <w:r w:rsidR="00A46CBE">
        <w:rPr>
          <w:color w:val="000000" w:themeColor="text1"/>
          <w:sz w:val="24"/>
          <w:szCs w:val="24"/>
        </w:rPr>
        <w:t xml:space="preserve"> errori di</w:t>
      </w:r>
      <w:r w:rsidR="00C50C47">
        <w:rPr>
          <w:color w:val="000000" w:themeColor="text1"/>
          <w:sz w:val="24"/>
          <w:szCs w:val="24"/>
        </w:rPr>
        <w:t xml:space="preserve"> integrazione con il codice </w:t>
      </w:r>
      <w:r w:rsidR="00A523B4">
        <w:rPr>
          <w:color w:val="000000" w:themeColor="text1"/>
          <w:sz w:val="24"/>
          <w:szCs w:val="24"/>
        </w:rPr>
        <w:t>preesistente</w:t>
      </w:r>
      <w:r w:rsidR="00A46CBE">
        <w:rPr>
          <w:color w:val="000000" w:themeColor="text1"/>
          <w:sz w:val="24"/>
          <w:szCs w:val="24"/>
        </w:rPr>
        <w:t>.</w:t>
      </w:r>
    </w:p>
    <w:p w14:paraId="1DD1F279" w14:textId="77777777" w:rsidR="00A72F6F" w:rsidRPr="006A5E94" w:rsidRDefault="00A72F6F" w:rsidP="00A72F6F">
      <w:pPr>
        <w:pStyle w:val="Titolo2"/>
      </w:pPr>
      <w:bookmarkStart w:id="22" w:name="_Toc62141173"/>
      <w:r w:rsidRPr="006A5E94">
        <w:t>7.3 Criteri di terminazione</w:t>
      </w:r>
      <w:bookmarkEnd w:id="22"/>
      <w:r w:rsidRPr="006A5E94">
        <w:t xml:space="preserve"> </w:t>
      </w:r>
    </w:p>
    <w:p w14:paraId="1A4FBBB0" w14:textId="1C55EED9" w:rsidR="00A72F6F" w:rsidRPr="006A5E94" w:rsidRDefault="00A72F6F" w:rsidP="00A72F6F">
      <w:pPr>
        <w:jc w:val="both"/>
        <w:rPr>
          <w:color w:val="000000" w:themeColor="text1"/>
          <w:sz w:val="24"/>
          <w:szCs w:val="24"/>
        </w:rPr>
      </w:pPr>
      <w:r w:rsidRPr="006A5E94">
        <w:rPr>
          <w:color w:val="000000" w:themeColor="text1"/>
          <w:sz w:val="24"/>
          <w:szCs w:val="24"/>
        </w:rPr>
        <w:t>Il test si considera terminato quando la totalità dei casi di test somministrati al sistema riporta esito negativo.</w:t>
      </w:r>
    </w:p>
    <w:p w14:paraId="737E42B7" w14:textId="7C3163F6" w:rsidR="00CE1566" w:rsidRDefault="00CE1566" w:rsidP="00CE1566">
      <w:pPr>
        <w:pStyle w:val="Titolo1"/>
        <w:pBdr>
          <w:bottom w:val="single" w:sz="2" w:space="0" w:color="DEEAF6"/>
        </w:pBdr>
      </w:pPr>
    </w:p>
    <w:p w14:paraId="36C95F40" w14:textId="77777777" w:rsidR="007D33E4" w:rsidRPr="003E7C95" w:rsidRDefault="007D33E4" w:rsidP="007D33E4">
      <w:pPr>
        <w:pStyle w:val="Titolo1"/>
        <w:pBdr>
          <w:bottom w:val="single" w:sz="2" w:space="0" w:color="DEEAF6"/>
        </w:pBdr>
      </w:pPr>
      <w:r w:rsidRPr="003E7C95">
        <w:t>8. Materiale per il testing</w:t>
      </w:r>
    </w:p>
    <w:p w14:paraId="6657F476" w14:textId="47AFA894" w:rsidR="007D33E4" w:rsidRPr="002D4033" w:rsidRDefault="007D33E4" w:rsidP="007D33E4">
      <w:pPr>
        <w:jc w:val="both"/>
        <w:rPr>
          <w:color w:val="000000" w:themeColor="text1"/>
          <w:sz w:val="24"/>
          <w:szCs w:val="24"/>
        </w:rPr>
      </w:pPr>
      <w:r w:rsidRPr="002D4033">
        <w:rPr>
          <w:color w:val="000000" w:themeColor="text1"/>
          <w:sz w:val="24"/>
          <w:szCs w:val="24"/>
        </w:rPr>
        <w:t>L’esecuzione dei test necessita di un server correttamente configurato su cui siano installati Java e</w:t>
      </w:r>
      <w:r>
        <w:rPr>
          <w:color w:val="000000" w:themeColor="text1"/>
          <w:sz w:val="24"/>
          <w:szCs w:val="24"/>
        </w:rPr>
        <w:t xml:space="preserve"> il DBMS</w:t>
      </w:r>
      <w:r w:rsidRPr="002D4033">
        <w:rPr>
          <w:color w:val="000000" w:themeColor="text1"/>
          <w:sz w:val="24"/>
          <w:szCs w:val="24"/>
        </w:rPr>
        <w:t xml:space="preserve">. La configurazione deve avvenire come da manuale d’installazione. </w:t>
      </w:r>
    </w:p>
    <w:p w14:paraId="574A4761" w14:textId="6026F7E9" w:rsidR="007D33E4" w:rsidRDefault="007D33E4" w:rsidP="007D33E4">
      <w:pPr>
        <w:jc w:val="both"/>
        <w:rPr>
          <w:color w:val="000000" w:themeColor="text1"/>
          <w:sz w:val="24"/>
          <w:szCs w:val="24"/>
        </w:rPr>
      </w:pPr>
      <w:r w:rsidRPr="002D4033">
        <w:rPr>
          <w:color w:val="000000" w:themeColor="text1"/>
          <w:sz w:val="24"/>
          <w:szCs w:val="24"/>
        </w:rPr>
        <w:t xml:space="preserve">Il testing è condotto utilizzando </w:t>
      </w:r>
      <w:r w:rsidR="002C2B19">
        <w:rPr>
          <w:color w:val="000000" w:themeColor="text1"/>
          <w:sz w:val="24"/>
          <w:szCs w:val="24"/>
        </w:rPr>
        <w:t xml:space="preserve">vari </w:t>
      </w:r>
      <w:r w:rsidRPr="002D4033">
        <w:rPr>
          <w:color w:val="000000" w:themeColor="text1"/>
          <w:sz w:val="24"/>
          <w:szCs w:val="24"/>
        </w:rPr>
        <w:t xml:space="preserve">framework </w:t>
      </w:r>
      <w:r w:rsidR="002C2B19">
        <w:rPr>
          <w:color w:val="000000" w:themeColor="text1"/>
          <w:sz w:val="24"/>
          <w:szCs w:val="24"/>
        </w:rPr>
        <w:t xml:space="preserve">tra i </w:t>
      </w:r>
      <w:r w:rsidRPr="002D4033">
        <w:rPr>
          <w:color w:val="000000" w:themeColor="text1"/>
          <w:sz w:val="24"/>
          <w:szCs w:val="24"/>
        </w:rPr>
        <w:t>più famosi ed efficaci in ambient</w:t>
      </w:r>
      <w:r w:rsidR="002C2B19">
        <w:rPr>
          <w:color w:val="000000" w:themeColor="text1"/>
          <w:sz w:val="24"/>
          <w:szCs w:val="24"/>
        </w:rPr>
        <w:t>e</w:t>
      </w:r>
      <w:r w:rsidRPr="002D4033">
        <w:rPr>
          <w:color w:val="000000" w:themeColor="text1"/>
          <w:sz w:val="24"/>
          <w:szCs w:val="24"/>
        </w:rPr>
        <w:t xml:space="preserve"> </w:t>
      </w:r>
      <w:r w:rsidR="002C2B19">
        <w:rPr>
          <w:color w:val="000000" w:themeColor="text1"/>
          <w:sz w:val="24"/>
          <w:szCs w:val="24"/>
        </w:rPr>
        <w:t>Web</w:t>
      </w:r>
      <w:r w:rsidRPr="002D4033">
        <w:rPr>
          <w:color w:val="000000" w:themeColor="text1"/>
          <w:sz w:val="24"/>
          <w:szCs w:val="24"/>
        </w:rPr>
        <w:t xml:space="preserve">: </w:t>
      </w:r>
      <w:proofErr w:type="spellStart"/>
      <w:r w:rsidRPr="002D4033">
        <w:rPr>
          <w:color w:val="000000" w:themeColor="text1"/>
          <w:sz w:val="24"/>
          <w:szCs w:val="24"/>
        </w:rPr>
        <w:t>JUnit</w:t>
      </w:r>
      <w:proofErr w:type="spellEnd"/>
      <w:r>
        <w:rPr>
          <w:color w:val="000000" w:themeColor="text1"/>
          <w:sz w:val="24"/>
          <w:szCs w:val="24"/>
        </w:rPr>
        <w:t xml:space="preserve"> e </w:t>
      </w:r>
      <w:proofErr w:type="spellStart"/>
      <w:r>
        <w:rPr>
          <w:color w:val="000000" w:themeColor="text1"/>
          <w:sz w:val="24"/>
          <w:szCs w:val="24"/>
        </w:rPr>
        <w:t>Katalon</w:t>
      </w:r>
      <w:proofErr w:type="spellEnd"/>
      <w:r w:rsidR="002C2B19">
        <w:rPr>
          <w:color w:val="000000" w:themeColor="text1"/>
          <w:sz w:val="24"/>
          <w:szCs w:val="24"/>
        </w:rPr>
        <w:t>.</w:t>
      </w:r>
    </w:p>
    <w:p w14:paraId="57A13F62" w14:textId="77777777" w:rsidR="007D33E4" w:rsidRPr="002D4033" w:rsidRDefault="007D33E4" w:rsidP="007D33E4">
      <w:pPr>
        <w:jc w:val="both"/>
        <w:rPr>
          <w:color w:val="000000" w:themeColor="text1"/>
          <w:sz w:val="24"/>
          <w:szCs w:val="24"/>
        </w:rPr>
      </w:pPr>
      <w:r w:rsidRPr="002D4033">
        <w:rPr>
          <w:color w:val="000000" w:themeColor="text1"/>
          <w:sz w:val="24"/>
          <w:szCs w:val="24"/>
        </w:rPr>
        <w:t xml:space="preserve">Come detto al punto precedente, i test sono eseguiti ad ogni modifica apportata al sistema, in un ambiente di </w:t>
      </w:r>
      <w:proofErr w:type="spellStart"/>
      <w:r w:rsidRPr="002D4033">
        <w:rPr>
          <w:color w:val="000000" w:themeColor="text1"/>
          <w:sz w:val="24"/>
          <w:szCs w:val="24"/>
        </w:rPr>
        <w:t>Continous</w:t>
      </w:r>
      <w:proofErr w:type="spellEnd"/>
      <w:r w:rsidRPr="002D4033">
        <w:rPr>
          <w:color w:val="000000" w:themeColor="text1"/>
          <w:sz w:val="24"/>
          <w:szCs w:val="24"/>
        </w:rPr>
        <w:t xml:space="preserve"> Integration: ciò è possibile grazie all’utilizzo di Travis CI e </w:t>
      </w:r>
      <w:proofErr w:type="spellStart"/>
      <w:r w:rsidRPr="002D4033">
        <w:rPr>
          <w:color w:val="000000" w:themeColor="text1"/>
          <w:sz w:val="24"/>
          <w:szCs w:val="24"/>
        </w:rPr>
        <w:t>Maven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F8D9CE9" w14:textId="77777777" w:rsidR="007D33E4" w:rsidRPr="007D33E4" w:rsidRDefault="007D33E4" w:rsidP="007D33E4"/>
    <w:p w14:paraId="53A91C1B" w14:textId="3039C273" w:rsidR="00CE1566" w:rsidRDefault="00F30E02" w:rsidP="00CE1566">
      <w:pPr>
        <w:pStyle w:val="Titolo1"/>
        <w:pBdr>
          <w:bottom w:val="single" w:sz="2" w:space="0" w:color="DEEAF6"/>
        </w:pBdr>
      </w:pPr>
      <w:bookmarkStart w:id="23" w:name="_Toc62141175"/>
      <w:r w:rsidRPr="00430921">
        <w:t>9</w:t>
      </w:r>
      <w:r w:rsidR="00CE1566" w:rsidRPr="00430921">
        <w:t xml:space="preserve">. </w:t>
      </w:r>
      <w:r w:rsidRPr="00430921">
        <w:t>Test cases</w:t>
      </w:r>
      <w:bookmarkEnd w:id="23"/>
    </w:p>
    <w:p w14:paraId="2B0B7A59" w14:textId="77777777" w:rsidR="006C1044" w:rsidRPr="00527500" w:rsidRDefault="006C1044" w:rsidP="006C1044">
      <w:pPr>
        <w:spacing w:after="0"/>
        <w:rPr>
          <w:sz w:val="24"/>
          <w:szCs w:val="24"/>
        </w:rPr>
      </w:pPr>
      <w:r w:rsidRPr="00527500">
        <w:rPr>
          <w:sz w:val="24"/>
          <w:szCs w:val="24"/>
        </w:rPr>
        <w:t>Riferimento Use Case UC_1</w:t>
      </w:r>
    </w:p>
    <w:p w14:paraId="72617CEC" w14:textId="77777777" w:rsidR="006C1044" w:rsidRPr="00527500" w:rsidRDefault="006C1044" w:rsidP="006C1044">
      <w:pPr>
        <w:spacing w:after="0"/>
        <w:rPr>
          <w:sz w:val="24"/>
          <w:szCs w:val="24"/>
        </w:rPr>
      </w:pPr>
      <w:r w:rsidRPr="00527500">
        <w:rPr>
          <w:sz w:val="24"/>
          <w:szCs w:val="24"/>
        </w:rPr>
        <w:t>Test case per la funzionalità di inserimento di un nuovo lotto di farmaci.</w:t>
      </w:r>
    </w:p>
    <w:p w14:paraId="21026CB6" w14:textId="780AA910" w:rsidR="006C1044" w:rsidRPr="00527500" w:rsidRDefault="006C1044" w:rsidP="006C1044">
      <w:pPr>
        <w:spacing w:after="0"/>
        <w:rPr>
          <w:sz w:val="24"/>
          <w:szCs w:val="24"/>
        </w:rPr>
      </w:pPr>
      <w:r w:rsidRPr="00527500">
        <w:rPr>
          <w:sz w:val="24"/>
          <w:szCs w:val="24"/>
        </w:rPr>
        <w:t>Il responsabile della farmacia dovrà inserire:</w:t>
      </w:r>
    </w:p>
    <w:p w14:paraId="6E661033" w14:textId="77777777" w:rsidR="00475EAD" w:rsidRPr="00527500" w:rsidRDefault="00475EAD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527500">
        <w:rPr>
          <w:sz w:val="24"/>
          <w:szCs w:val="24"/>
        </w:rPr>
        <w:t xml:space="preserve">Codice Farmaco </w:t>
      </w:r>
    </w:p>
    <w:p w14:paraId="5C887627" w14:textId="77777777" w:rsidR="00475EAD" w:rsidRPr="00527500" w:rsidRDefault="00475EAD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527500">
        <w:rPr>
          <w:sz w:val="24"/>
          <w:szCs w:val="24"/>
        </w:rPr>
        <w:t>Quantità</w:t>
      </w:r>
    </w:p>
    <w:p w14:paraId="7A29994B" w14:textId="77777777" w:rsidR="00475EAD" w:rsidRPr="00527500" w:rsidRDefault="00475EAD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527500">
        <w:rPr>
          <w:sz w:val="24"/>
          <w:szCs w:val="24"/>
        </w:rPr>
        <w:t>Nome del farmaco</w:t>
      </w:r>
    </w:p>
    <w:p w14:paraId="28EADE5D" w14:textId="77777777" w:rsidR="00475EAD" w:rsidRPr="00527500" w:rsidRDefault="00475EAD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527500">
        <w:rPr>
          <w:sz w:val="24"/>
          <w:szCs w:val="24"/>
        </w:rPr>
        <w:t>Numero lotto</w:t>
      </w:r>
    </w:p>
    <w:p w14:paraId="274D3F91" w14:textId="6C9561C5" w:rsidR="00475EAD" w:rsidRDefault="00475EAD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527500">
        <w:rPr>
          <w:sz w:val="24"/>
          <w:szCs w:val="24"/>
        </w:rPr>
        <w:t>Scadenza</w:t>
      </w:r>
    </w:p>
    <w:p w14:paraId="39D4C58B" w14:textId="77777777" w:rsidR="00527500" w:rsidRPr="00527500" w:rsidRDefault="00527500" w:rsidP="00527500">
      <w:pPr>
        <w:spacing w:after="160" w:line="259" w:lineRule="auto"/>
        <w:rPr>
          <w:sz w:val="24"/>
          <w:szCs w:val="24"/>
        </w:rPr>
      </w:pPr>
    </w:p>
    <w:p w14:paraId="0734AD78" w14:textId="392D0392" w:rsidR="00475EAD" w:rsidRPr="00527500" w:rsidRDefault="00475EAD" w:rsidP="00527500">
      <w:pPr>
        <w:spacing w:after="160" w:line="259" w:lineRule="auto"/>
        <w:rPr>
          <w:b/>
          <w:bCs/>
          <w:sz w:val="26"/>
          <w:szCs w:val="26"/>
        </w:rPr>
      </w:pPr>
      <w:r w:rsidRPr="006C1044">
        <w:rPr>
          <w:b/>
          <w:bCs/>
          <w:sz w:val="26"/>
          <w:szCs w:val="26"/>
        </w:rPr>
        <w:t>VINCOL</w:t>
      </w:r>
      <w:r>
        <w:rPr>
          <w:b/>
          <w:bCs/>
          <w:sz w:val="26"/>
          <w:szCs w:val="26"/>
        </w:rPr>
        <w:t>I</w:t>
      </w:r>
    </w:p>
    <w:tbl>
      <w:tblPr>
        <w:tblStyle w:val="Grigliatabella"/>
        <w:tblW w:w="9589" w:type="dxa"/>
        <w:tblInd w:w="-5" w:type="dxa"/>
        <w:tblLook w:val="04A0" w:firstRow="1" w:lastRow="0" w:firstColumn="1" w:lastColumn="0" w:noHBand="0" w:noVBand="1"/>
      </w:tblPr>
      <w:tblGrid>
        <w:gridCol w:w="4125"/>
        <w:gridCol w:w="5464"/>
      </w:tblGrid>
      <w:tr w:rsidR="00527500" w:rsidRPr="0060117F" w14:paraId="7065C7E2" w14:textId="77777777" w:rsidTr="00527500">
        <w:trPr>
          <w:trHeight w:val="273"/>
        </w:trPr>
        <w:tc>
          <w:tcPr>
            <w:tcW w:w="9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351B3A7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Parametro: Codice Farmaco</w:t>
            </w:r>
          </w:p>
        </w:tc>
      </w:tr>
      <w:tr w:rsidR="00527500" w:rsidRPr="0060117F" w14:paraId="20D773BE" w14:textId="77777777" w:rsidTr="00527500">
        <w:trPr>
          <w:trHeight w:val="285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BB22E7B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ADD529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527500" w:rsidRPr="0060117F" w14:paraId="3F7D6E12" w14:textId="77777777" w:rsidTr="00527500">
        <w:trPr>
          <w:trHeight w:val="832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FFE71" w14:textId="24ACFBB7" w:rsidR="00527500" w:rsidRPr="0060117F" w:rsidRDefault="00527500" w:rsidP="00527500">
            <w:pPr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[FC]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C4DE" w14:textId="77777777" w:rsidR="00527500" w:rsidRPr="00467736" w:rsidRDefault="00527500" w:rsidP="00527500">
            <w:pPr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{0-z]{1,10}</w:t>
            </w:r>
          </w:p>
          <w:p w14:paraId="3224515D" w14:textId="77777777" w:rsidR="00527500" w:rsidRPr="00467736" w:rsidRDefault="00527500">
            <w:pPr>
              <w:pStyle w:val="Paragrafoelenco"/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non corretto [ERRORE]</w:t>
            </w:r>
          </w:p>
          <w:p w14:paraId="76EEBAB3" w14:textId="36523906" w:rsidR="00527500" w:rsidRPr="0060117F" w:rsidRDefault="00527500">
            <w:pPr>
              <w:pStyle w:val="Paragrafoelenco"/>
              <w:numPr>
                <w:ilvl w:val="0"/>
                <w:numId w:val="33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corretto [PROPERTY_FC_OK]</w:t>
            </w:r>
          </w:p>
        </w:tc>
      </w:tr>
      <w:tr w:rsidR="00527500" w:rsidRPr="0060117F" w14:paraId="4582462B" w14:textId="77777777" w:rsidTr="00527500">
        <w:trPr>
          <w:trHeight w:val="273"/>
        </w:trPr>
        <w:tc>
          <w:tcPr>
            <w:tcW w:w="9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9F48AEB" w14:textId="6472CC4D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 xml:space="preserve">Parametro: </w:t>
            </w:r>
            <w:r>
              <w:rPr>
                <w:sz w:val="24"/>
                <w:szCs w:val="24"/>
              </w:rPr>
              <w:t>Quantità</w:t>
            </w:r>
          </w:p>
        </w:tc>
      </w:tr>
      <w:tr w:rsidR="00527500" w:rsidRPr="0060117F" w14:paraId="69A7AEF4" w14:textId="77777777" w:rsidTr="00527500">
        <w:trPr>
          <w:trHeight w:val="285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1CAAF92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7BE469C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527500" w:rsidRPr="0060117F" w14:paraId="2AE9F062" w14:textId="77777777" w:rsidTr="00527500">
        <w:trPr>
          <w:trHeight w:val="558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FB023" w14:textId="302B9DD6" w:rsidR="00527500" w:rsidRPr="0060117F" w:rsidRDefault="00527500" w:rsidP="00527500">
            <w:pPr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[FQ]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91C3" w14:textId="77777777" w:rsidR="00527500" w:rsidRPr="00467736" w:rsidRDefault="00527500" w:rsidP="00527500">
            <w:pPr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[0-9]</w:t>
            </w:r>
          </w:p>
          <w:p w14:paraId="52B5C6A5" w14:textId="77777777" w:rsidR="00527500" w:rsidRPr="00467736" w:rsidRDefault="00527500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non corretto [ERRORE]</w:t>
            </w:r>
          </w:p>
          <w:p w14:paraId="05B5CF9A" w14:textId="22929BDC" w:rsidR="00527500" w:rsidRPr="0060117F" w:rsidRDefault="00527500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Formato corretto [PROPERTY_FQ_OK]</w:t>
            </w:r>
          </w:p>
        </w:tc>
      </w:tr>
      <w:tr w:rsidR="00527500" w:rsidRPr="0060117F" w14:paraId="6F22CC07" w14:textId="77777777" w:rsidTr="00527500">
        <w:trPr>
          <w:trHeight w:val="558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914C" w14:textId="6D71FA52" w:rsidR="00527500" w:rsidRPr="0060117F" w:rsidRDefault="00527500" w:rsidP="00527500">
            <w:pPr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Positività [PQ]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D0CDB" w14:textId="77777777" w:rsidR="00527500" w:rsidRPr="00467736" w:rsidRDefault="00527500">
            <w:pPr>
              <w:pStyle w:val="Paragrafoelenco"/>
              <w:numPr>
                <w:ilvl w:val="0"/>
                <w:numId w:val="11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Quantità &lt;= 0 [ERRORE]</w:t>
            </w:r>
          </w:p>
          <w:p w14:paraId="0C3BD9E5" w14:textId="4C030B25" w:rsidR="00527500" w:rsidRPr="0060117F" w:rsidRDefault="00527500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467736">
              <w:rPr>
                <w:sz w:val="24"/>
                <w:szCs w:val="24"/>
              </w:rPr>
              <w:t>Quantità &gt; 0 [PROPERTY_PQ_OK]</w:t>
            </w:r>
          </w:p>
        </w:tc>
      </w:tr>
      <w:tr w:rsidR="00527500" w:rsidRPr="0060117F" w14:paraId="7F247A51" w14:textId="77777777" w:rsidTr="00527500">
        <w:trPr>
          <w:trHeight w:val="273"/>
        </w:trPr>
        <w:tc>
          <w:tcPr>
            <w:tcW w:w="9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BB7A43C" w14:textId="631C5293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 xml:space="preserve">Parametro: </w:t>
            </w:r>
            <w:r>
              <w:rPr>
                <w:sz w:val="24"/>
                <w:szCs w:val="24"/>
              </w:rPr>
              <w:t>Nome Farmaco</w:t>
            </w:r>
          </w:p>
        </w:tc>
      </w:tr>
      <w:tr w:rsidR="00527500" w:rsidRPr="0060117F" w14:paraId="160A5F4A" w14:textId="77777777" w:rsidTr="00527500">
        <w:trPr>
          <w:trHeight w:val="273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575849D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86D595E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527500" w:rsidRPr="0060117F" w14:paraId="41F50A20" w14:textId="77777777" w:rsidTr="00527500">
        <w:trPr>
          <w:trHeight w:val="845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66257" w14:textId="05AFC6E5" w:rsidR="00527500" w:rsidRPr="00527500" w:rsidRDefault="00527500" w:rsidP="00527500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Formato[FN]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1A030" w14:textId="77777777" w:rsidR="00527500" w:rsidRPr="00527500" w:rsidRDefault="00527500" w:rsidP="00527500">
            <w:pPr>
              <w:rPr>
                <w:sz w:val="24"/>
                <w:szCs w:val="24"/>
                <w:vertAlign w:val="superscript"/>
              </w:rPr>
            </w:pPr>
            <w:r w:rsidRPr="00527500">
              <w:rPr>
                <w:sz w:val="24"/>
                <w:szCs w:val="24"/>
              </w:rPr>
              <w:t>[A-Za-z]{1-256}</w:t>
            </w:r>
          </w:p>
          <w:p w14:paraId="329987A2" w14:textId="77777777" w:rsidR="00527500" w:rsidRDefault="0052750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 non corretto [ERRORE]</w:t>
            </w:r>
          </w:p>
          <w:p w14:paraId="33B8572C" w14:textId="661E4713" w:rsidR="00527500" w:rsidRPr="00527500" w:rsidRDefault="00527500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 corretto [PROPERTY_FN_OK]</w:t>
            </w:r>
          </w:p>
        </w:tc>
      </w:tr>
      <w:tr w:rsidR="00527500" w:rsidRPr="0060117F" w14:paraId="2299A7CD" w14:textId="77777777" w:rsidTr="00527500">
        <w:trPr>
          <w:trHeight w:val="273"/>
        </w:trPr>
        <w:tc>
          <w:tcPr>
            <w:tcW w:w="9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8146CAA" w14:textId="0DB12110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 xml:space="preserve">Parametro: </w:t>
            </w:r>
            <w:r>
              <w:rPr>
                <w:sz w:val="24"/>
                <w:szCs w:val="24"/>
              </w:rPr>
              <w:t>Numero lotto</w:t>
            </w:r>
          </w:p>
        </w:tc>
      </w:tr>
      <w:tr w:rsidR="00527500" w:rsidRPr="0060117F" w14:paraId="2BC0C315" w14:textId="77777777" w:rsidTr="00527500">
        <w:trPr>
          <w:trHeight w:val="285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BC7287A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268DBB0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527500" w:rsidRPr="0060117F" w14:paraId="722E1C58" w14:textId="77777777" w:rsidTr="00527500">
        <w:trPr>
          <w:trHeight w:val="832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D5CC" w14:textId="4BB3226E" w:rsidR="00527500" w:rsidRPr="00527500" w:rsidRDefault="00527500" w:rsidP="00527500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 [FNL]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188F8" w14:textId="77777777" w:rsidR="00527500" w:rsidRPr="00527500" w:rsidRDefault="00527500" w:rsidP="00527500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[0-9]</w:t>
            </w:r>
          </w:p>
          <w:p w14:paraId="16A6B4A2" w14:textId="77777777" w:rsidR="00527500" w:rsidRDefault="0052750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 non corretto [ERRORE]</w:t>
            </w:r>
          </w:p>
          <w:p w14:paraId="16205A1F" w14:textId="62ACB4F3" w:rsidR="00527500" w:rsidRPr="00527500" w:rsidRDefault="00527500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Formato corretto [PROPERTY_FNL_OK]</w:t>
            </w:r>
          </w:p>
        </w:tc>
      </w:tr>
      <w:tr w:rsidR="00527500" w:rsidRPr="0060117F" w14:paraId="183D9520" w14:textId="77777777" w:rsidTr="00527500">
        <w:trPr>
          <w:trHeight w:val="832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85E2E" w14:textId="30BE8DA0" w:rsidR="00527500" w:rsidRPr="00527500" w:rsidRDefault="00527500" w:rsidP="00527500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Positività [PNL]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B787" w14:textId="77777777" w:rsidR="00527500" w:rsidRDefault="0052750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Numero lotto &lt;= 0 [ERRORE]</w:t>
            </w:r>
          </w:p>
          <w:p w14:paraId="1011DC50" w14:textId="77B70806" w:rsidR="00527500" w:rsidRPr="00527500" w:rsidRDefault="00527500">
            <w:pPr>
              <w:pStyle w:val="Paragrafoelenco"/>
              <w:numPr>
                <w:ilvl w:val="0"/>
                <w:numId w:val="12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Numero lotto &gt; 0 [PROPERTY_PNL_OK]</w:t>
            </w:r>
          </w:p>
        </w:tc>
      </w:tr>
      <w:tr w:rsidR="00527500" w:rsidRPr="0060117F" w14:paraId="69FBE6A5" w14:textId="77777777" w:rsidTr="00527500">
        <w:trPr>
          <w:trHeight w:val="273"/>
        </w:trPr>
        <w:tc>
          <w:tcPr>
            <w:tcW w:w="95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DD33097" w14:textId="40137AB5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Parametro:</w:t>
            </w:r>
            <w:r>
              <w:rPr>
                <w:sz w:val="24"/>
                <w:szCs w:val="24"/>
              </w:rPr>
              <w:t xml:space="preserve"> Scadenza</w:t>
            </w:r>
          </w:p>
        </w:tc>
      </w:tr>
      <w:tr w:rsidR="00527500" w:rsidRPr="0060117F" w14:paraId="4E10F634" w14:textId="77777777" w:rsidTr="00527500">
        <w:trPr>
          <w:trHeight w:val="285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FCC4751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AD8E689" w14:textId="77777777" w:rsidR="00527500" w:rsidRPr="0060117F" w:rsidRDefault="00527500" w:rsidP="00D544CD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527500" w:rsidRPr="0060117F" w14:paraId="5C75C215" w14:textId="77777777" w:rsidTr="00527500">
        <w:trPr>
          <w:trHeight w:val="832"/>
        </w:trPr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1F9F6" w14:textId="11882763" w:rsidR="00527500" w:rsidRPr="00527500" w:rsidRDefault="00527500" w:rsidP="00527500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lastRenderedPageBreak/>
              <w:t>Correttezza [CS]</w:t>
            </w:r>
          </w:p>
        </w:tc>
        <w:tc>
          <w:tcPr>
            <w:tcW w:w="5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4ECAF" w14:textId="77777777" w:rsidR="00527500" w:rsidRDefault="005275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Scadenza &lt; Data corrente [ERRORE]</w:t>
            </w:r>
          </w:p>
          <w:p w14:paraId="555C9966" w14:textId="07BE31CA" w:rsidR="00527500" w:rsidRPr="00527500" w:rsidRDefault="00527500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Scadenza &gt;= Data corrente</w:t>
            </w:r>
            <w:r>
              <w:rPr>
                <w:sz w:val="24"/>
                <w:szCs w:val="24"/>
              </w:rPr>
              <w:t xml:space="preserve"> </w:t>
            </w:r>
            <w:r w:rsidRPr="00527500">
              <w:rPr>
                <w:sz w:val="24"/>
                <w:szCs w:val="24"/>
              </w:rPr>
              <w:t>[PROPERTY_CS_OK]</w:t>
            </w:r>
          </w:p>
        </w:tc>
      </w:tr>
    </w:tbl>
    <w:p w14:paraId="3225454D" w14:textId="77777777" w:rsidR="006C1044" w:rsidRDefault="006C1044" w:rsidP="006C1044"/>
    <w:p w14:paraId="5AE063CD" w14:textId="77777777" w:rsidR="006C1044" w:rsidRDefault="006C1044" w:rsidP="006C1044"/>
    <w:p w14:paraId="6D619E97" w14:textId="60F41DC9" w:rsidR="006C1044" w:rsidRPr="00527500" w:rsidRDefault="00527500" w:rsidP="006C1044">
      <w:pPr>
        <w:rPr>
          <w:b/>
          <w:bCs/>
          <w:sz w:val="26"/>
          <w:szCs w:val="26"/>
        </w:rPr>
      </w:pPr>
      <w:r w:rsidRPr="00527500">
        <w:rPr>
          <w:b/>
          <w:bCs/>
          <w:sz w:val="26"/>
          <w:szCs w:val="26"/>
        </w:rPr>
        <w:t>TEST FRAMES</w:t>
      </w:r>
    </w:p>
    <w:tbl>
      <w:tblPr>
        <w:tblStyle w:val="Grigliatabella"/>
        <w:tblW w:w="9706" w:type="dxa"/>
        <w:tblLook w:val="04A0" w:firstRow="1" w:lastRow="0" w:firstColumn="1" w:lastColumn="0" w:noHBand="0" w:noVBand="1"/>
      </w:tblPr>
      <w:tblGrid>
        <w:gridCol w:w="1685"/>
        <w:gridCol w:w="3749"/>
        <w:gridCol w:w="4272"/>
      </w:tblGrid>
      <w:tr w:rsidR="00527500" w:rsidRPr="00527500" w14:paraId="3343000B" w14:textId="77777777" w:rsidTr="00527500">
        <w:trPr>
          <w:trHeight w:val="252"/>
        </w:trPr>
        <w:tc>
          <w:tcPr>
            <w:tcW w:w="1696" w:type="dxa"/>
            <w:shd w:val="clear" w:color="auto" w:fill="BDD6EE" w:themeFill="accent5" w:themeFillTint="66"/>
          </w:tcPr>
          <w:p w14:paraId="1971178B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Test Case ID</w:t>
            </w:r>
          </w:p>
        </w:tc>
        <w:tc>
          <w:tcPr>
            <w:tcW w:w="3686" w:type="dxa"/>
            <w:shd w:val="clear" w:color="auto" w:fill="BDD6EE" w:themeFill="accent5" w:themeFillTint="66"/>
          </w:tcPr>
          <w:p w14:paraId="22A0F5B5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Test frame</w:t>
            </w:r>
          </w:p>
        </w:tc>
        <w:tc>
          <w:tcPr>
            <w:tcW w:w="4324" w:type="dxa"/>
            <w:shd w:val="clear" w:color="auto" w:fill="BDD6EE" w:themeFill="accent5" w:themeFillTint="66"/>
          </w:tcPr>
          <w:p w14:paraId="13FEDBCD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Esito</w:t>
            </w:r>
          </w:p>
        </w:tc>
      </w:tr>
      <w:tr w:rsidR="00527500" w:rsidRPr="00527500" w14:paraId="4F94292D" w14:textId="77777777" w:rsidTr="00527500">
        <w:trPr>
          <w:trHeight w:val="252"/>
        </w:trPr>
        <w:tc>
          <w:tcPr>
            <w:tcW w:w="1696" w:type="dxa"/>
          </w:tcPr>
          <w:p w14:paraId="2C658528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TC_1_1</w:t>
            </w:r>
          </w:p>
        </w:tc>
        <w:tc>
          <w:tcPr>
            <w:tcW w:w="3686" w:type="dxa"/>
          </w:tcPr>
          <w:p w14:paraId="4DB21D3B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FC1</w:t>
            </w:r>
          </w:p>
        </w:tc>
        <w:tc>
          <w:tcPr>
            <w:tcW w:w="4324" w:type="dxa"/>
          </w:tcPr>
          <w:p w14:paraId="45184822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Formato codice invalido</w:t>
            </w:r>
          </w:p>
        </w:tc>
      </w:tr>
      <w:tr w:rsidR="00527500" w:rsidRPr="00527500" w14:paraId="530FC081" w14:textId="77777777" w:rsidTr="00527500">
        <w:trPr>
          <w:trHeight w:val="252"/>
        </w:trPr>
        <w:tc>
          <w:tcPr>
            <w:tcW w:w="1696" w:type="dxa"/>
          </w:tcPr>
          <w:p w14:paraId="01FC819D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TC_1_2</w:t>
            </w:r>
          </w:p>
        </w:tc>
        <w:tc>
          <w:tcPr>
            <w:tcW w:w="3686" w:type="dxa"/>
          </w:tcPr>
          <w:p w14:paraId="4F05047B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FC2,FQ1</w:t>
            </w:r>
          </w:p>
        </w:tc>
        <w:tc>
          <w:tcPr>
            <w:tcW w:w="4324" w:type="dxa"/>
          </w:tcPr>
          <w:p w14:paraId="0E89AF1E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Formato quantità invalido</w:t>
            </w:r>
          </w:p>
        </w:tc>
      </w:tr>
      <w:tr w:rsidR="00527500" w:rsidRPr="00527500" w14:paraId="75C76316" w14:textId="77777777" w:rsidTr="00527500">
        <w:trPr>
          <w:trHeight w:val="242"/>
        </w:trPr>
        <w:tc>
          <w:tcPr>
            <w:tcW w:w="1696" w:type="dxa"/>
          </w:tcPr>
          <w:p w14:paraId="1E58EDF5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TC_1_3</w:t>
            </w:r>
          </w:p>
        </w:tc>
        <w:tc>
          <w:tcPr>
            <w:tcW w:w="3686" w:type="dxa"/>
          </w:tcPr>
          <w:p w14:paraId="54AD825B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FC2,FQ2,PQ1</w:t>
            </w:r>
          </w:p>
        </w:tc>
        <w:tc>
          <w:tcPr>
            <w:tcW w:w="4324" w:type="dxa"/>
          </w:tcPr>
          <w:p w14:paraId="1F6EB94C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Quantità negativa</w:t>
            </w:r>
          </w:p>
        </w:tc>
      </w:tr>
      <w:tr w:rsidR="00527500" w:rsidRPr="00527500" w14:paraId="7691D6B3" w14:textId="77777777" w:rsidTr="00527500">
        <w:trPr>
          <w:trHeight w:val="242"/>
        </w:trPr>
        <w:tc>
          <w:tcPr>
            <w:tcW w:w="1696" w:type="dxa"/>
          </w:tcPr>
          <w:p w14:paraId="7D3131F5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TC_1_4</w:t>
            </w:r>
          </w:p>
        </w:tc>
        <w:tc>
          <w:tcPr>
            <w:tcW w:w="3686" w:type="dxa"/>
          </w:tcPr>
          <w:p w14:paraId="635684A7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FC2,FQ2,PQ2,FN1</w:t>
            </w:r>
          </w:p>
        </w:tc>
        <w:tc>
          <w:tcPr>
            <w:tcW w:w="4324" w:type="dxa"/>
          </w:tcPr>
          <w:p w14:paraId="092BF63A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Formato nome farmaco invalido</w:t>
            </w:r>
          </w:p>
        </w:tc>
      </w:tr>
      <w:tr w:rsidR="00527500" w:rsidRPr="00527500" w14:paraId="2F632F26" w14:textId="77777777" w:rsidTr="00527500">
        <w:trPr>
          <w:trHeight w:val="252"/>
        </w:trPr>
        <w:tc>
          <w:tcPr>
            <w:tcW w:w="1696" w:type="dxa"/>
          </w:tcPr>
          <w:p w14:paraId="53E683BE" w14:textId="77777777" w:rsidR="00527500" w:rsidRPr="00527500" w:rsidRDefault="00527500" w:rsidP="00D544CD">
            <w:pPr>
              <w:rPr>
                <w:sz w:val="24"/>
                <w:szCs w:val="24"/>
                <w:u w:val="single"/>
              </w:rPr>
            </w:pPr>
            <w:r w:rsidRPr="00527500">
              <w:rPr>
                <w:sz w:val="24"/>
                <w:szCs w:val="24"/>
              </w:rPr>
              <w:t>TC_1_5</w:t>
            </w:r>
          </w:p>
        </w:tc>
        <w:tc>
          <w:tcPr>
            <w:tcW w:w="3686" w:type="dxa"/>
          </w:tcPr>
          <w:p w14:paraId="4D58ED75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FC2,FQ2,PQ2,FN2,FNL1</w:t>
            </w:r>
          </w:p>
        </w:tc>
        <w:tc>
          <w:tcPr>
            <w:tcW w:w="4324" w:type="dxa"/>
          </w:tcPr>
          <w:p w14:paraId="679A8EBF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Formato numero lotto invalido</w:t>
            </w:r>
          </w:p>
        </w:tc>
      </w:tr>
      <w:tr w:rsidR="00527500" w:rsidRPr="00527500" w14:paraId="273A763E" w14:textId="77777777" w:rsidTr="00527500">
        <w:trPr>
          <w:trHeight w:val="252"/>
        </w:trPr>
        <w:tc>
          <w:tcPr>
            <w:tcW w:w="1696" w:type="dxa"/>
          </w:tcPr>
          <w:p w14:paraId="0B147EA7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TC_1_6</w:t>
            </w:r>
          </w:p>
        </w:tc>
        <w:tc>
          <w:tcPr>
            <w:tcW w:w="3686" w:type="dxa"/>
          </w:tcPr>
          <w:p w14:paraId="2C4B88D6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FC2,FQ2,PQ2,FN2,FNL2,PNL1</w:t>
            </w:r>
          </w:p>
        </w:tc>
        <w:tc>
          <w:tcPr>
            <w:tcW w:w="4324" w:type="dxa"/>
          </w:tcPr>
          <w:p w14:paraId="68CD4E1C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Numero lotto negativo</w:t>
            </w:r>
          </w:p>
        </w:tc>
      </w:tr>
      <w:tr w:rsidR="00527500" w:rsidRPr="00527500" w14:paraId="2BF0ADC7" w14:textId="77777777" w:rsidTr="00527500">
        <w:trPr>
          <w:trHeight w:val="252"/>
        </w:trPr>
        <w:tc>
          <w:tcPr>
            <w:tcW w:w="1696" w:type="dxa"/>
          </w:tcPr>
          <w:p w14:paraId="08D6FBD9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TC_1_7</w:t>
            </w:r>
          </w:p>
        </w:tc>
        <w:tc>
          <w:tcPr>
            <w:tcW w:w="3686" w:type="dxa"/>
          </w:tcPr>
          <w:p w14:paraId="3A8866B6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FC2,FQ2,PQ2,FN2,FNL2,PNL2,CS1</w:t>
            </w:r>
          </w:p>
        </w:tc>
        <w:tc>
          <w:tcPr>
            <w:tcW w:w="4324" w:type="dxa"/>
          </w:tcPr>
          <w:p w14:paraId="1DD91468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Errato: Scadenza passata</w:t>
            </w:r>
          </w:p>
        </w:tc>
      </w:tr>
      <w:tr w:rsidR="00527500" w:rsidRPr="00527500" w14:paraId="7E7A4DB9" w14:textId="77777777" w:rsidTr="00527500">
        <w:trPr>
          <w:trHeight w:val="252"/>
        </w:trPr>
        <w:tc>
          <w:tcPr>
            <w:tcW w:w="1696" w:type="dxa"/>
          </w:tcPr>
          <w:p w14:paraId="4B477685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TC_1_8</w:t>
            </w:r>
          </w:p>
        </w:tc>
        <w:tc>
          <w:tcPr>
            <w:tcW w:w="3686" w:type="dxa"/>
          </w:tcPr>
          <w:p w14:paraId="0F9AB43F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FC2,FQ2,PQ2,FN2,FNL2,PNL2,CS2</w:t>
            </w:r>
          </w:p>
        </w:tc>
        <w:tc>
          <w:tcPr>
            <w:tcW w:w="4324" w:type="dxa"/>
          </w:tcPr>
          <w:p w14:paraId="3D0185E4" w14:textId="77777777" w:rsidR="00527500" w:rsidRPr="00527500" w:rsidRDefault="00527500" w:rsidP="00D544CD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Corretto</w:t>
            </w:r>
          </w:p>
        </w:tc>
      </w:tr>
    </w:tbl>
    <w:p w14:paraId="699BCDFD" w14:textId="5C44B861" w:rsidR="0060117F" w:rsidRDefault="0060117F" w:rsidP="00924574">
      <w:pPr>
        <w:rPr>
          <w:sz w:val="24"/>
          <w:szCs w:val="24"/>
        </w:rPr>
      </w:pPr>
    </w:p>
    <w:p w14:paraId="53625B4C" w14:textId="3CADC91A" w:rsidR="00B6042D" w:rsidRDefault="00B6042D" w:rsidP="00924574">
      <w:pPr>
        <w:rPr>
          <w:b/>
          <w:bCs/>
          <w:sz w:val="26"/>
          <w:szCs w:val="26"/>
        </w:rPr>
      </w:pPr>
      <w:r w:rsidRPr="00B6042D">
        <w:rPr>
          <w:b/>
          <w:bCs/>
          <w:sz w:val="26"/>
          <w:szCs w:val="26"/>
        </w:rPr>
        <w:t>TEST CASES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601"/>
        <w:gridCol w:w="2582"/>
        <w:gridCol w:w="2843"/>
      </w:tblGrid>
      <w:tr w:rsidR="00854C66" w:rsidRPr="00E233EE" w14:paraId="72F1EA89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DA7E17F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C82A07A" w14:textId="0EEBED2E" w:rsidR="00854C66" w:rsidRPr="00B6042D" w:rsidRDefault="00854C66" w:rsidP="00E57604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A532BE8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C836FA" w14:textId="2D998B78" w:rsidR="00854C66" w:rsidRPr="00B6042D" w:rsidRDefault="00854C66" w:rsidP="00E57604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FC1</w:t>
            </w:r>
          </w:p>
        </w:tc>
      </w:tr>
      <w:tr w:rsidR="00854C66" w:rsidRPr="00E233EE" w14:paraId="5EF1F4A7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5BF822E" w14:textId="77777777" w:rsidR="00854C66" w:rsidRPr="00E233EE" w:rsidRDefault="00854C66" w:rsidP="00E57604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52364A44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391A0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36554CA1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7CBF3D1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6BCA1440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697CB5" w14:textId="77777777" w:rsidR="00854C66" w:rsidRDefault="00854C66" w:rsidP="00E57604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46E1D26B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3E5BE94B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60522238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49F7B15C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5A2D220D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11B809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CE30A6" w14:textId="04D245CB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  <w:r>
                    <w:rPr>
                      <w:sz w:val="24"/>
                      <w:szCs w:val="24"/>
                    </w:rPr>
                    <w:t>DFSJJFDKL</w:t>
                  </w:r>
                </w:p>
              </w:tc>
            </w:tr>
            <w:tr w:rsidR="00854C66" w:rsidRPr="00E233EE" w14:paraId="7649206C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802D15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4E48BC" w14:textId="7B57DF42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  <w:r w:rsidRPr="00B6042D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854C66" w:rsidRPr="00E233EE" w14:paraId="20F50520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6DBE0D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20EB71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854C66" w:rsidRPr="00E233EE" w14:paraId="1C2E3D45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D26382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405CA1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854C66" w:rsidRPr="00E233EE" w14:paraId="5AE72C20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F13D0F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C03CBF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71949F10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p w14:paraId="6DA7280A" w14:textId="77777777" w:rsidR="00854C66" w:rsidRDefault="00854C66" w:rsidP="00E57604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40B7F1F5" w14:textId="77777777" w:rsidR="00854C66" w:rsidRPr="00B6042D" w:rsidRDefault="00854C66" w:rsidP="00E57604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0881819E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277C9B2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6579B897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6369B" w14:textId="4C23DAB8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 xml:space="preserve">La modifica non va a buon fine in quanto </w:t>
            </w:r>
            <w:r>
              <w:rPr>
                <w:sz w:val="24"/>
                <w:szCs w:val="24"/>
              </w:rPr>
              <w:t>il formato del codice non è corretto.</w:t>
            </w:r>
          </w:p>
        </w:tc>
      </w:tr>
    </w:tbl>
    <w:p w14:paraId="7208C7CE" w14:textId="702BE07B" w:rsidR="00854C66" w:rsidRDefault="00854C66" w:rsidP="00924574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601"/>
        <w:gridCol w:w="2582"/>
        <w:gridCol w:w="2843"/>
      </w:tblGrid>
      <w:tr w:rsidR="00854C66" w:rsidRPr="00E233EE" w14:paraId="6776AB49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761A4F8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8029DDA" w14:textId="716AB291" w:rsidR="00854C66" w:rsidRPr="00B6042D" w:rsidRDefault="00854C66" w:rsidP="00854C66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76E9347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14F7E3" w14:textId="316DA693" w:rsidR="00854C66" w:rsidRPr="00B6042D" w:rsidRDefault="00854C66" w:rsidP="00854C66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FC2,FQ1</w:t>
            </w:r>
          </w:p>
        </w:tc>
      </w:tr>
      <w:tr w:rsidR="00854C66" w:rsidRPr="00E233EE" w14:paraId="6A56C6DF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E95F7F8" w14:textId="77777777" w:rsidR="00854C66" w:rsidRPr="00E233EE" w:rsidRDefault="00854C66" w:rsidP="00854C66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275FC1F0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5ACA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53F185EE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F9FE3C3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73C54131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73ABF059" w14:textId="77777777" w:rsidR="00854C66" w:rsidRDefault="00854C66" w:rsidP="00854C6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lastRenderedPageBreak/>
              <w:t>Il Responsabile Farmacia inserisce il codice del farmaco</w:t>
            </w:r>
          </w:p>
          <w:p w14:paraId="26306DF6" w14:textId="77777777" w:rsidR="00854C66" w:rsidRPr="00E233EE" w:rsidRDefault="00854C66" w:rsidP="00854C66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01A58BAA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AF731F0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6843872C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7ADC9754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EBA2B8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CE3BE5" w14:textId="283583C9" w:rsidR="00854C66" w:rsidRPr="00E233EE" w:rsidRDefault="003E55A8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854C66" w:rsidRPr="00E233EE" w14:paraId="72B4F645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67B3B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2813E" w14:textId="2354DAF8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AB</w:t>
                  </w:r>
                </w:p>
              </w:tc>
            </w:tr>
            <w:tr w:rsidR="00854C66" w:rsidRPr="00E233EE" w14:paraId="10554C27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58B199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CA2103A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854C66" w:rsidRPr="00E233EE" w14:paraId="272F5235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5727CB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9E765B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854C66" w:rsidRPr="00E233EE" w14:paraId="4E1B5A92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718A3A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D0BE24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0A6E77AC" w14:textId="77777777" w:rsidR="00854C66" w:rsidRPr="00E233EE" w:rsidRDefault="00854C66" w:rsidP="00854C66">
            <w:pPr>
              <w:rPr>
                <w:sz w:val="24"/>
                <w:szCs w:val="24"/>
              </w:rPr>
            </w:pPr>
          </w:p>
          <w:p w14:paraId="4AF1B2C9" w14:textId="77777777" w:rsidR="00854C66" w:rsidRDefault="00854C66" w:rsidP="00854C6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3564B6CA" w14:textId="77777777" w:rsidR="00854C66" w:rsidRPr="00B6042D" w:rsidRDefault="00854C66" w:rsidP="00854C66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78FF9FE8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162DE86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693319A0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7069" w14:textId="47AB446E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 xml:space="preserve">La modifica non va a buon fine in quanto </w:t>
            </w:r>
            <w:r>
              <w:rPr>
                <w:sz w:val="24"/>
                <w:szCs w:val="24"/>
              </w:rPr>
              <w:t>il formato del</w:t>
            </w:r>
            <w:r>
              <w:rPr>
                <w:sz w:val="24"/>
                <w:szCs w:val="24"/>
              </w:rPr>
              <w:t xml:space="preserve">la quantità </w:t>
            </w:r>
            <w:r>
              <w:rPr>
                <w:sz w:val="24"/>
                <w:szCs w:val="24"/>
              </w:rPr>
              <w:t>non è corretto.</w:t>
            </w:r>
          </w:p>
        </w:tc>
      </w:tr>
    </w:tbl>
    <w:p w14:paraId="5E4FD315" w14:textId="77777777" w:rsidR="00854C66" w:rsidRDefault="00854C66" w:rsidP="00924574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601"/>
        <w:gridCol w:w="2582"/>
        <w:gridCol w:w="2843"/>
      </w:tblGrid>
      <w:tr w:rsidR="00B6042D" w:rsidRPr="00E233EE" w14:paraId="36749C0F" w14:textId="77777777" w:rsidTr="00B6042D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6468A1F" w14:textId="77777777" w:rsidR="00B6042D" w:rsidRPr="00E233EE" w:rsidRDefault="00B6042D" w:rsidP="00B6042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2DA526" w14:textId="68415856" w:rsidR="00B6042D" w:rsidRPr="00B6042D" w:rsidRDefault="00B6042D" w:rsidP="00B6042D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TC_1_3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1256D22" w14:textId="77777777" w:rsidR="00B6042D" w:rsidRPr="00E233EE" w:rsidRDefault="00B6042D" w:rsidP="00B6042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D89262" w14:textId="3A99E5D8" w:rsidR="00B6042D" w:rsidRPr="00B6042D" w:rsidRDefault="00B6042D" w:rsidP="00B6042D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FC2,FQ2,PQ1</w:t>
            </w:r>
          </w:p>
        </w:tc>
      </w:tr>
      <w:tr w:rsidR="00B6042D" w:rsidRPr="00E233EE" w14:paraId="68274F05" w14:textId="77777777" w:rsidTr="00B6042D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293B8DA" w14:textId="77777777" w:rsidR="00B6042D" w:rsidRPr="00E233EE" w:rsidRDefault="00B6042D" w:rsidP="00B6042D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B6042D" w:rsidRPr="00E233EE" w14:paraId="35B3E463" w14:textId="77777777" w:rsidTr="00B6042D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F6C20" w14:textId="77777777" w:rsidR="00B6042D" w:rsidRPr="00E233EE" w:rsidRDefault="00B6042D" w:rsidP="00B6042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6042D" w:rsidRPr="00E233EE" w14:paraId="2508900C" w14:textId="77777777" w:rsidTr="00B6042D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14D7EDC" w14:textId="77777777" w:rsidR="00B6042D" w:rsidRPr="00E233EE" w:rsidRDefault="00B6042D" w:rsidP="00B6042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B6042D" w:rsidRPr="00E233EE" w14:paraId="20DE7A7B" w14:textId="77777777" w:rsidTr="00B6042D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48AD2D5" w14:textId="77777777" w:rsidR="00B6042D" w:rsidRDefault="00B6042D" w:rsidP="00854C6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6CC7113D" w14:textId="77777777" w:rsidR="00B6042D" w:rsidRPr="00E233EE" w:rsidRDefault="00B6042D" w:rsidP="00B6042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B6042D" w:rsidRPr="00E233EE" w14:paraId="7E2B9D09" w14:textId="77777777" w:rsidTr="00B6042D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BED4586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489102F7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B6042D" w:rsidRPr="00E233EE" w14:paraId="118D0021" w14:textId="77777777" w:rsidTr="00B6042D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346445" w14:textId="311D0E3E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F78A99" w14:textId="2C232751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B6042D" w:rsidRPr="00E233EE" w14:paraId="27D0B254" w14:textId="77777777" w:rsidTr="00B6042D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44554F" w14:textId="5BA82ABC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88956B8" w14:textId="5D7C661B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-23</w:t>
                  </w:r>
                </w:p>
              </w:tc>
            </w:tr>
            <w:tr w:rsidR="00B6042D" w:rsidRPr="00E233EE" w14:paraId="37743B85" w14:textId="77777777" w:rsidTr="00B6042D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E6051A" w14:textId="086604A9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5E65CC" w14:textId="4CCD7B9E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B6042D" w:rsidRPr="00E233EE" w14:paraId="3DFB13F2" w14:textId="77777777" w:rsidTr="00B6042D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F87714" w14:textId="020C4D65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FD0024" w14:textId="2D01CBDF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B6042D" w:rsidRPr="00E233EE" w14:paraId="4075EDB1" w14:textId="77777777" w:rsidTr="00B6042D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179D1D8" w14:textId="38F6FBFD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73F475" w14:textId="762DD872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694A9EDE" w14:textId="77777777" w:rsidR="00B6042D" w:rsidRPr="00E233EE" w:rsidRDefault="00B6042D" w:rsidP="00B6042D">
            <w:pPr>
              <w:rPr>
                <w:sz w:val="24"/>
                <w:szCs w:val="24"/>
              </w:rPr>
            </w:pPr>
          </w:p>
          <w:p w14:paraId="2B1A629C" w14:textId="77777777" w:rsidR="00B6042D" w:rsidRDefault="00B6042D" w:rsidP="00854C66">
            <w:pPr>
              <w:pStyle w:val="Paragrafoelenco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2344C8F7" w14:textId="5864B902" w:rsidR="00B6042D" w:rsidRPr="00B6042D" w:rsidRDefault="00B6042D" w:rsidP="00B6042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6042D" w:rsidRPr="00E233EE" w14:paraId="54009648" w14:textId="77777777" w:rsidTr="00B6042D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A178971" w14:textId="77777777" w:rsidR="00B6042D" w:rsidRPr="00E233EE" w:rsidRDefault="00B6042D" w:rsidP="00B6042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B6042D" w:rsidRPr="00E233EE" w14:paraId="42EF9CA5" w14:textId="77777777" w:rsidTr="00B6042D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2704" w14:textId="79502AE2" w:rsidR="00B6042D" w:rsidRPr="00E233EE" w:rsidRDefault="00B6042D" w:rsidP="00B6042D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La modifica non va a buon fine in quanto la quantità del farmaco è negativa.</w:t>
            </w:r>
          </w:p>
        </w:tc>
      </w:tr>
    </w:tbl>
    <w:p w14:paraId="1E67DDA5" w14:textId="77777777" w:rsidR="00854C66" w:rsidRPr="00B6042D" w:rsidRDefault="00B6042D" w:rsidP="00B604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textWrapping" w:clear="all"/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601"/>
        <w:gridCol w:w="2582"/>
        <w:gridCol w:w="2843"/>
      </w:tblGrid>
      <w:tr w:rsidR="00854C66" w:rsidRPr="00E233EE" w14:paraId="758DFBC7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1AEB526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681ABD" w14:textId="4C049107" w:rsidR="00854C66" w:rsidRPr="00B6042D" w:rsidRDefault="00854C66" w:rsidP="00854C66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2D6BDBF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3A103E" w14:textId="4B5FCE5E" w:rsidR="00854C66" w:rsidRPr="00B6042D" w:rsidRDefault="00854C66" w:rsidP="00854C66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FC2,FQ2,PQ2,FN1</w:t>
            </w:r>
          </w:p>
        </w:tc>
      </w:tr>
      <w:tr w:rsidR="00854C66" w:rsidRPr="00E233EE" w14:paraId="37500625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300F8A7" w14:textId="77777777" w:rsidR="00854C66" w:rsidRPr="00E233EE" w:rsidRDefault="00854C66" w:rsidP="00854C66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2723ED0C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8D5D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2D339BFD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849AB0B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1554428E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FF40E54" w14:textId="77777777" w:rsidR="00854C66" w:rsidRDefault="00854C66" w:rsidP="00854C66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lastRenderedPageBreak/>
              <w:t>Il Responsabile Farmacia inserisce il codice del farmaco</w:t>
            </w:r>
          </w:p>
          <w:p w14:paraId="40D6890D" w14:textId="77777777" w:rsidR="00854C66" w:rsidRPr="00E233EE" w:rsidRDefault="00854C66" w:rsidP="00854C66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2B113AAE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01549E14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6411D64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0D5A9AE0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04F0C7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95D009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854C66" w:rsidRPr="00E233EE" w14:paraId="3660AE43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4404A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534A93" w14:textId="18945B36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23</w:t>
                  </w:r>
                </w:p>
              </w:tc>
            </w:tr>
            <w:tr w:rsidR="00854C66" w:rsidRPr="00E233EE" w14:paraId="373BC30A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0A1768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0CD2B" w14:textId="6A2C1035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</w:p>
              </w:tc>
            </w:tr>
            <w:tr w:rsidR="00854C66" w:rsidRPr="00E233EE" w14:paraId="526C4E0D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B61700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9D0F9A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854C66" w:rsidRPr="00E233EE" w14:paraId="170CD4D6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FB3106" w14:textId="77777777" w:rsidR="00854C66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948707" w14:textId="77777777" w:rsidR="00854C66" w:rsidRPr="00E233EE" w:rsidRDefault="00854C66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624DDF8C" w14:textId="77777777" w:rsidR="00854C66" w:rsidRPr="00E233EE" w:rsidRDefault="00854C66" w:rsidP="00854C66">
            <w:pPr>
              <w:rPr>
                <w:sz w:val="24"/>
                <w:szCs w:val="24"/>
              </w:rPr>
            </w:pPr>
          </w:p>
          <w:p w14:paraId="6085EB7A" w14:textId="77777777" w:rsidR="00854C66" w:rsidRDefault="00854C66" w:rsidP="00854C66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0CA79D90" w14:textId="77777777" w:rsidR="00854C66" w:rsidRPr="00B6042D" w:rsidRDefault="00854C66" w:rsidP="00854C66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35208640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C89FFA0" w14:textId="77777777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798BB180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B1905" w14:textId="20F7CBD9" w:rsidR="00854C66" w:rsidRPr="00E233EE" w:rsidRDefault="00854C66" w:rsidP="00854C66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La modifica non va a buon fine in quanto</w:t>
            </w:r>
            <w:r>
              <w:rPr>
                <w:sz w:val="24"/>
                <w:szCs w:val="24"/>
              </w:rPr>
              <w:t xml:space="preserve"> il formato del nome non è corretto</w:t>
            </w:r>
            <w:r w:rsidRPr="00B6042D">
              <w:rPr>
                <w:sz w:val="24"/>
                <w:szCs w:val="24"/>
              </w:rPr>
              <w:t>.</w:t>
            </w:r>
          </w:p>
        </w:tc>
      </w:tr>
    </w:tbl>
    <w:p w14:paraId="25DA6583" w14:textId="4DEFFCE2" w:rsidR="00B6042D" w:rsidRDefault="00B6042D" w:rsidP="00B6042D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31"/>
        <w:gridCol w:w="2601"/>
        <w:gridCol w:w="2582"/>
        <w:gridCol w:w="2843"/>
      </w:tblGrid>
      <w:tr w:rsidR="00854C66" w:rsidRPr="00E233EE" w14:paraId="357AC577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19E2BB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1BFD24" w14:textId="3553FEB5" w:rsidR="00854C66" w:rsidRPr="00B6042D" w:rsidRDefault="00854C66" w:rsidP="00E57604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CB4CC8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D747E" w14:textId="0C89E55E" w:rsidR="00854C66" w:rsidRPr="00B6042D" w:rsidRDefault="00854C66" w:rsidP="00E57604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FC2,FQ2,PQ2,FN2,FNL1</w:t>
            </w:r>
          </w:p>
        </w:tc>
      </w:tr>
      <w:tr w:rsidR="00854C66" w:rsidRPr="00E233EE" w14:paraId="1B89AC4E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1F628D8" w14:textId="77777777" w:rsidR="00854C66" w:rsidRPr="00E233EE" w:rsidRDefault="00854C66" w:rsidP="00E57604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2A776D19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EAE8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37C978AC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2A10F01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37F0B286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7273A1F" w14:textId="77777777" w:rsidR="00854C66" w:rsidRDefault="00854C66" w:rsidP="00854C6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46ED96B8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19F6E051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3BBFA6B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7D82B216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36C80943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0853AD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EDBED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854C66" w:rsidRPr="00E233EE" w14:paraId="6FF532D2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18140D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C5FFDA" w14:textId="7DEAB691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23</w:t>
                  </w:r>
                </w:p>
              </w:tc>
            </w:tr>
            <w:tr w:rsidR="00854C66" w:rsidRPr="00E233EE" w14:paraId="539BE8B7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ABA052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323158" w14:textId="1CAB9AB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854C66" w:rsidRPr="00E233EE" w14:paraId="0CE6061C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3B95F7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F4E445" w14:textId="51C669CE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sdfgn</w:t>
                  </w:r>
                  <w:proofErr w:type="spellEnd"/>
                </w:p>
              </w:tc>
            </w:tr>
            <w:tr w:rsidR="00854C66" w:rsidRPr="00E233EE" w14:paraId="6A7D9773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8507E2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C4D47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6F27FDE0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p w14:paraId="6C43782D" w14:textId="77777777" w:rsidR="00854C66" w:rsidRDefault="00854C66" w:rsidP="00854C66">
            <w:pPr>
              <w:pStyle w:val="Paragrafoelenco"/>
              <w:numPr>
                <w:ilvl w:val="0"/>
                <w:numId w:val="41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736655A6" w14:textId="77777777" w:rsidR="00854C66" w:rsidRPr="00B6042D" w:rsidRDefault="00854C66" w:rsidP="00E57604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43B79BAF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7FD83D7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20A1A63D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5479" w14:textId="504F9858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La modifica non va a buon fine in quanto</w:t>
            </w:r>
            <w:r>
              <w:rPr>
                <w:sz w:val="24"/>
                <w:szCs w:val="24"/>
              </w:rPr>
              <w:t xml:space="preserve"> il formato del </w:t>
            </w:r>
            <w:r w:rsidR="003E55A8">
              <w:rPr>
                <w:sz w:val="24"/>
                <w:szCs w:val="24"/>
              </w:rPr>
              <w:t>numero lotto</w:t>
            </w:r>
            <w:r>
              <w:rPr>
                <w:sz w:val="24"/>
                <w:szCs w:val="24"/>
              </w:rPr>
              <w:t xml:space="preserve"> non è corretto</w:t>
            </w:r>
            <w:r w:rsidRPr="00B6042D">
              <w:rPr>
                <w:sz w:val="24"/>
                <w:szCs w:val="24"/>
              </w:rPr>
              <w:t>.</w:t>
            </w:r>
          </w:p>
        </w:tc>
      </w:tr>
    </w:tbl>
    <w:p w14:paraId="0AC545F8" w14:textId="6C28131D" w:rsidR="00854C66" w:rsidRDefault="00854C66" w:rsidP="00B6042D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46"/>
        <w:gridCol w:w="2474"/>
        <w:gridCol w:w="2443"/>
        <w:gridCol w:w="3317"/>
      </w:tblGrid>
      <w:tr w:rsidR="00854C66" w:rsidRPr="00E233EE" w14:paraId="0CD3202A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209C726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29D4EC" w14:textId="4C4F8B87" w:rsidR="00854C66" w:rsidRPr="00B6042D" w:rsidRDefault="00854C66" w:rsidP="00854C66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BDA2C97" w14:textId="77777777" w:rsidR="00854C66" w:rsidRPr="00E233EE" w:rsidRDefault="00854C66" w:rsidP="00854C66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ED61F0" w14:textId="0636E331" w:rsidR="00854C66" w:rsidRPr="00B6042D" w:rsidRDefault="00854C66" w:rsidP="00854C66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FC2,FQ2,PQ2,FN2,FNL2,PNL1</w:t>
            </w:r>
          </w:p>
        </w:tc>
      </w:tr>
      <w:tr w:rsidR="00854C66" w:rsidRPr="00E233EE" w14:paraId="11B1B4C9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A8594FF" w14:textId="77777777" w:rsidR="00854C66" w:rsidRPr="00E233EE" w:rsidRDefault="00854C66" w:rsidP="00E57604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36FF7AEA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134B2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677BFF36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21B2C38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29D203AC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FAB488" w14:textId="77777777" w:rsidR="00854C66" w:rsidRDefault="00854C66" w:rsidP="00854C66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lastRenderedPageBreak/>
              <w:t>Il Responsabile Farmacia inserisce il codice del farmaco</w:t>
            </w:r>
          </w:p>
          <w:p w14:paraId="1EEC7DD4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432ED579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71A3FF3C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3B839D1A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773250C9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C0536D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4D7FF2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854C66" w:rsidRPr="00E233EE" w14:paraId="199D52C4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2221C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F36603" w14:textId="45F90968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23</w:t>
                  </w:r>
                </w:p>
              </w:tc>
            </w:tr>
            <w:tr w:rsidR="00854C66" w:rsidRPr="00E233EE" w14:paraId="77F5CC25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7CDC3B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1991A9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854C66" w:rsidRPr="00E233EE" w14:paraId="03E83866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A599C9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B096EB1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</w:t>
                  </w: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854C66" w:rsidRPr="00E233EE" w14:paraId="7F56A9CD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C84817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828C8B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3ABD2099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p w14:paraId="049862A1" w14:textId="77777777" w:rsidR="00854C66" w:rsidRDefault="00854C66" w:rsidP="00854C66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650C742E" w14:textId="77777777" w:rsidR="00854C66" w:rsidRPr="00B6042D" w:rsidRDefault="00854C66" w:rsidP="00E57604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4DA75A41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8E393BB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78ABB7C6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E4A0E" w14:textId="5C2ECC73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La modifica non va a buon fine in quanto</w:t>
            </w:r>
            <w:r>
              <w:rPr>
                <w:sz w:val="24"/>
                <w:szCs w:val="24"/>
              </w:rPr>
              <w:t xml:space="preserve"> il </w:t>
            </w:r>
            <w:r>
              <w:rPr>
                <w:sz w:val="24"/>
                <w:szCs w:val="24"/>
              </w:rPr>
              <w:t>numero lotto è negativo</w:t>
            </w:r>
            <w:r w:rsidRPr="00B6042D">
              <w:rPr>
                <w:sz w:val="24"/>
                <w:szCs w:val="24"/>
              </w:rPr>
              <w:t>.</w:t>
            </w:r>
          </w:p>
        </w:tc>
      </w:tr>
    </w:tbl>
    <w:p w14:paraId="3CA4352B" w14:textId="77777777" w:rsidR="00854C66" w:rsidRDefault="00854C66" w:rsidP="00854C66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42"/>
        <w:gridCol w:w="2317"/>
        <w:gridCol w:w="2272"/>
        <w:gridCol w:w="3749"/>
      </w:tblGrid>
      <w:tr w:rsidR="00854C66" w:rsidRPr="00E233EE" w14:paraId="7244D962" w14:textId="77777777" w:rsidTr="00E57604">
        <w:trPr>
          <w:trHeight w:val="264"/>
        </w:trPr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2989395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627041" w14:textId="5DCAA7FD" w:rsidR="00854C66" w:rsidRPr="00B6042D" w:rsidRDefault="00854C66" w:rsidP="00E57604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5793F24" w14:textId="77777777" w:rsidR="00854C66" w:rsidRPr="00E233EE" w:rsidRDefault="00854C66" w:rsidP="00E57604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78042C" w14:textId="633627EA" w:rsidR="00854C66" w:rsidRPr="00B6042D" w:rsidRDefault="00854C66" w:rsidP="00E57604">
            <w:pPr>
              <w:rPr>
                <w:sz w:val="24"/>
                <w:szCs w:val="24"/>
              </w:rPr>
            </w:pPr>
            <w:r w:rsidRPr="00527500">
              <w:rPr>
                <w:sz w:val="24"/>
                <w:szCs w:val="24"/>
              </w:rPr>
              <w:t>FC2,FQ2,PQ2,FN2,FNL2,PNL2,CS1</w:t>
            </w:r>
          </w:p>
        </w:tc>
      </w:tr>
      <w:tr w:rsidR="00854C66" w:rsidRPr="00E233EE" w14:paraId="015E1CB2" w14:textId="77777777" w:rsidTr="00E57604">
        <w:trPr>
          <w:trHeight w:val="276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65476CB" w14:textId="77777777" w:rsidR="00854C66" w:rsidRPr="00E233EE" w:rsidRDefault="00854C66" w:rsidP="00E57604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854C66" w:rsidRPr="00E233EE" w14:paraId="42A02DB5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8F11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854C66" w:rsidRPr="00E233EE" w14:paraId="0C2C8C53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6065661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854C66" w:rsidRPr="00E233EE" w14:paraId="24A8715D" w14:textId="77777777" w:rsidTr="00E57604">
        <w:trPr>
          <w:trHeight w:val="2968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41011C3" w14:textId="77777777" w:rsidR="00854C66" w:rsidRDefault="00854C66" w:rsidP="00854C6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178635DE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24"/>
              <w:gridCol w:w="4011"/>
            </w:tblGrid>
            <w:tr w:rsidR="00854C66" w:rsidRPr="00E233EE" w14:paraId="21E95F70" w14:textId="77777777" w:rsidTr="00E57604">
              <w:trPr>
                <w:trHeight w:val="264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12CD38D4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6609D2D0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854C66" w:rsidRPr="00E233EE" w14:paraId="4D744C01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F186B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587459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854C66" w:rsidRPr="00E233EE" w14:paraId="43FB1A5C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49BC2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280957" w14:textId="166F4028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23</w:t>
                  </w:r>
                </w:p>
              </w:tc>
            </w:tr>
            <w:tr w:rsidR="00854C66" w:rsidRPr="00E233EE" w14:paraId="0BAE78FB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2F12DE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F38127" w14:textId="77777777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854C66" w:rsidRPr="00E233EE" w14:paraId="1D517B07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63F76C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17B396" w14:textId="2FA635EB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854C66" w:rsidRPr="00E233EE" w14:paraId="0AD2C5D1" w14:textId="77777777" w:rsidTr="00E57604">
              <w:trPr>
                <w:trHeight w:val="276"/>
                <w:jc w:val="center"/>
              </w:trPr>
              <w:tc>
                <w:tcPr>
                  <w:tcW w:w="48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E986FF" w14:textId="77777777" w:rsidR="00854C66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4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ECBB1A" w14:textId="2F08CA1D" w:rsidR="00854C66" w:rsidRPr="00E233EE" w:rsidRDefault="00854C66" w:rsidP="00E57604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</w:t>
                  </w:r>
                  <w:r>
                    <w:rPr>
                      <w:sz w:val="24"/>
                      <w:szCs w:val="24"/>
                    </w:rPr>
                    <w:t>000</w:t>
                  </w:r>
                </w:p>
              </w:tc>
            </w:tr>
          </w:tbl>
          <w:p w14:paraId="52FB8FA8" w14:textId="77777777" w:rsidR="00854C66" w:rsidRPr="00E233EE" w:rsidRDefault="00854C66" w:rsidP="00E57604">
            <w:pPr>
              <w:rPr>
                <w:sz w:val="24"/>
                <w:szCs w:val="24"/>
              </w:rPr>
            </w:pPr>
          </w:p>
          <w:p w14:paraId="17C30ABB" w14:textId="77777777" w:rsidR="00854C66" w:rsidRDefault="00854C66" w:rsidP="00854C66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307F7496" w14:textId="77777777" w:rsidR="00854C66" w:rsidRPr="00B6042D" w:rsidRDefault="00854C66" w:rsidP="00E57604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54C66" w:rsidRPr="00E233EE" w14:paraId="5FC850C7" w14:textId="77777777" w:rsidTr="00E57604">
        <w:trPr>
          <w:trHeight w:val="264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D11D293" w14:textId="77777777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854C66" w:rsidRPr="00E233EE" w14:paraId="1AFA81C7" w14:textId="77777777" w:rsidTr="00E57604">
        <w:trPr>
          <w:trHeight w:val="323"/>
        </w:trPr>
        <w:tc>
          <w:tcPr>
            <w:tcW w:w="9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FDA68" w14:textId="62EF32EF" w:rsidR="00854C66" w:rsidRPr="00E233EE" w:rsidRDefault="00854C66" w:rsidP="00E57604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La modifica non va a buon fine in quanto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 scadenza è passata.</w:t>
            </w:r>
          </w:p>
        </w:tc>
      </w:tr>
    </w:tbl>
    <w:p w14:paraId="794C02FB" w14:textId="77777777" w:rsidR="00854C66" w:rsidRPr="00B6042D" w:rsidRDefault="00854C66" w:rsidP="00B6042D">
      <w:pPr>
        <w:rPr>
          <w:b/>
          <w:bCs/>
          <w:sz w:val="26"/>
          <w:szCs w:val="26"/>
        </w:rPr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13"/>
        <w:gridCol w:w="2274"/>
        <w:gridCol w:w="2230"/>
        <w:gridCol w:w="3749"/>
      </w:tblGrid>
      <w:tr w:rsidR="00B6042D" w:rsidRPr="00E233EE" w14:paraId="009E1656" w14:textId="77777777" w:rsidTr="00B6042D">
        <w:trPr>
          <w:trHeight w:val="277"/>
        </w:trPr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67515A7" w14:textId="77777777" w:rsidR="00B6042D" w:rsidRPr="00E233EE" w:rsidRDefault="00B6042D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CC70F3" w14:textId="2F621476" w:rsidR="00B6042D" w:rsidRPr="00B6042D" w:rsidRDefault="00B6042D" w:rsidP="00D544CD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215E67C" w14:textId="77777777" w:rsidR="00B6042D" w:rsidRPr="00E233EE" w:rsidRDefault="00B6042D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37CC1C" w14:textId="169BC6DB" w:rsidR="00B6042D" w:rsidRPr="00B6042D" w:rsidRDefault="00B6042D" w:rsidP="00D544CD">
            <w:pPr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FC2,FQ2,PQ2,FN2,FNL2,PNL2,CS2</w:t>
            </w:r>
          </w:p>
        </w:tc>
      </w:tr>
      <w:tr w:rsidR="00B6042D" w:rsidRPr="00E233EE" w14:paraId="59520854" w14:textId="77777777" w:rsidTr="00B6042D">
        <w:trPr>
          <w:trHeight w:val="289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BCB8249" w14:textId="77777777" w:rsidR="00B6042D" w:rsidRPr="00E233EE" w:rsidRDefault="00B6042D" w:rsidP="00D544CD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B6042D" w:rsidRPr="00E233EE" w14:paraId="67619D86" w14:textId="77777777" w:rsidTr="00B6042D">
        <w:trPr>
          <w:trHeight w:val="277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73B4" w14:textId="77777777" w:rsidR="00B6042D" w:rsidRPr="00E233EE" w:rsidRDefault="00B6042D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B6042D" w:rsidRPr="00E233EE" w14:paraId="3D736763" w14:textId="77777777" w:rsidTr="00B6042D">
        <w:trPr>
          <w:trHeight w:val="277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6E5156B" w14:textId="77777777" w:rsidR="00B6042D" w:rsidRPr="00E233EE" w:rsidRDefault="00B6042D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B6042D" w:rsidRPr="00E233EE" w14:paraId="491116BE" w14:textId="77777777" w:rsidTr="00B6042D">
        <w:trPr>
          <w:trHeight w:val="3118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521FAD" w14:textId="77777777" w:rsidR="00B6042D" w:rsidRDefault="00B6042D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lastRenderedPageBreak/>
              <w:t>Il Responsabile Farmacia inserisce il codice del farmaco</w:t>
            </w:r>
          </w:p>
          <w:p w14:paraId="5C95FA1A" w14:textId="77777777" w:rsidR="00B6042D" w:rsidRPr="00E233EE" w:rsidRDefault="00B6042D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736"/>
              <w:gridCol w:w="3937"/>
            </w:tblGrid>
            <w:tr w:rsidR="00B6042D" w:rsidRPr="00E233EE" w14:paraId="6ABBC1DC" w14:textId="77777777" w:rsidTr="00B6042D">
              <w:trPr>
                <w:trHeight w:val="277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00A89183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5DE30ECD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B6042D" w:rsidRPr="00E233EE" w14:paraId="4E022394" w14:textId="77777777" w:rsidTr="00B6042D">
              <w:trPr>
                <w:trHeight w:val="289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091619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A19C9E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FM11</w:t>
                  </w:r>
                </w:p>
              </w:tc>
            </w:tr>
            <w:tr w:rsidR="00B6042D" w:rsidRPr="00E233EE" w14:paraId="7A396969" w14:textId="77777777" w:rsidTr="00B6042D">
              <w:trPr>
                <w:trHeight w:val="289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1BB7DC" w14:textId="77777777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695D9F" w14:textId="3C9D0F61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23</w:t>
                  </w:r>
                </w:p>
              </w:tc>
            </w:tr>
            <w:tr w:rsidR="00B6042D" w:rsidRPr="00E233EE" w14:paraId="527178A9" w14:textId="77777777" w:rsidTr="00B6042D">
              <w:trPr>
                <w:trHeight w:val="289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8DDA62" w14:textId="77777777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Nome farmaco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FF912E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Farmaco1</w:t>
                  </w:r>
                </w:p>
              </w:tc>
            </w:tr>
            <w:tr w:rsidR="00B6042D" w:rsidRPr="00E233EE" w14:paraId="10CC50D7" w14:textId="77777777" w:rsidTr="00B6042D">
              <w:trPr>
                <w:trHeight w:val="289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2EDB43" w14:textId="77777777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Numero lotto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E9E7A73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12</w:t>
                  </w:r>
                </w:p>
              </w:tc>
            </w:tr>
            <w:tr w:rsidR="00B6042D" w:rsidRPr="00E233EE" w14:paraId="3FB9740C" w14:textId="77777777" w:rsidTr="00B6042D">
              <w:trPr>
                <w:trHeight w:val="289"/>
                <w:jc w:val="center"/>
              </w:trPr>
              <w:tc>
                <w:tcPr>
                  <w:tcW w:w="47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9461164" w14:textId="77777777" w:rsidR="00B6042D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Scadenza</w:t>
                  </w:r>
                </w:p>
              </w:tc>
              <w:tc>
                <w:tcPr>
                  <w:tcW w:w="3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15CF2A" w14:textId="77777777" w:rsidR="00B6042D" w:rsidRPr="00E233EE" w:rsidRDefault="00B6042D" w:rsidP="00854C66">
                  <w:pPr>
                    <w:pStyle w:val="Paragrafoelenco"/>
                    <w:framePr w:hSpace="141" w:wrap="around" w:vAnchor="text" w:hAnchor="text" w:y="1"/>
                    <w:spacing w:after="0" w:line="240" w:lineRule="auto"/>
                    <w:ind w:left="0"/>
                    <w:suppressOverlap/>
                    <w:rPr>
                      <w:sz w:val="24"/>
                      <w:szCs w:val="24"/>
                    </w:rPr>
                  </w:pPr>
                  <w:r w:rsidRPr="00B6042D">
                    <w:rPr>
                      <w:sz w:val="24"/>
                      <w:szCs w:val="24"/>
                    </w:rPr>
                    <w:t>1/01/2023</w:t>
                  </w:r>
                </w:p>
              </w:tc>
            </w:tr>
          </w:tbl>
          <w:p w14:paraId="48A5B884" w14:textId="77777777" w:rsidR="00B6042D" w:rsidRPr="00E233EE" w:rsidRDefault="00B6042D" w:rsidP="00D544CD">
            <w:pPr>
              <w:rPr>
                <w:sz w:val="24"/>
                <w:szCs w:val="24"/>
              </w:rPr>
            </w:pPr>
          </w:p>
          <w:p w14:paraId="18A476B9" w14:textId="77777777" w:rsidR="00B6042D" w:rsidRDefault="00B6042D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Il r</w:t>
            </w:r>
            <w:r>
              <w:rPr>
                <w:sz w:val="24"/>
                <w:szCs w:val="24"/>
              </w:rPr>
              <w:t>es</w:t>
            </w:r>
            <w:r w:rsidRPr="00B6042D">
              <w:rPr>
                <w:sz w:val="24"/>
                <w:szCs w:val="24"/>
              </w:rPr>
              <w:t>ponsabile della farmacia conferma e sottomette i dati</w:t>
            </w:r>
          </w:p>
          <w:p w14:paraId="786B57B8" w14:textId="77777777" w:rsidR="00B6042D" w:rsidRPr="00B6042D" w:rsidRDefault="00B6042D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6042D" w:rsidRPr="00E233EE" w14:paraId="02B9EC4E" w14:textId="77777777" w:rsidTr="00B6042D">
        <w:trPr>
          <w:trHeight w:val="277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FA25C41" w14:textId="77777777" w:rsidR="00B6042D" w:rsidRPr="00E233EE" w:rsidRDefault="00B6042D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B6042D" w:rsidRPr="00E233EE" w14:paraId="0AFC16BE" w14:textId="77777777" w:rsidTr="00B6042D">
        <w:trPr>
          <w:trHeight w:val="339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12C6" w14:textId="0026CAD8" w:rsidR="00B6042D" w:rsidRPr="00B6042D" w:rsidRDefault="00B6042D" w:rsidP="00D544CD">
            <w:pPr>
              <w:jc w:val="center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L’inserimento di un nuovo lotto di farmaci va a buon fine.</w:t>
            </w:r>
          </w:p>
        </w:tc>
      </w:tr>
    </w:tbl>
    <w:p w14:paraId="04013538" w14:textId="77777777" w:rsidR="00B6042D" w:rsidRPr="00B6042D" w:rsidRDefault="00B6042D" w:rsidP="00B6042D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textWrapping" w:clear="all"/>
      </w:r>
    </w:p>
    <w:p w14:paraId="056FFB40" w14:textId="0583A194" w:rsidR="00B6042D" w:rsidRPr="00B6042D" w:rsidRDefault="00B6042D" w:rsidP="00B6042D">
      <w:pPr>
        <w:rPr>
          <w:b/>
          <w:bCs/>
          <w:sz w:val="26"/>
          <w:szCs w:val="26"/>
        </w:rPr>
      </w:pPr>
    </w:p>
    <w:p w14:paraId="74AD68C8" w14:textId="70C43EF6" w:rsidR="0060117F" w:rsidRPr="006C1044" w:rsidRDefault="0060117F" w:rsidP="0060117F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Riferimento Use Case UC_</w:t>
      </w:r>
      <w:r>
        <w:rPr>
          <w:sz w:val="24"/>
          <w:szCs w:val="24"/>
        </w:rPr>
        <w:t>2</w:t>
      </w:r>
    </w:p>
    <w:p w14:paraId="3B99AFA0" w14:textId="50913CE7" w:rsidR="0060117F" w:rsidRPr="006C1044" w:rsidRDefault="0060117F" w:rsidP="0060117F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 xml:space="preserve">Test case per la funzionalità di </w:t>
      </w:r>
      <w:r>
        <w:rPr>
          <w:sz w:val="24"/>
          <w:szCs w:val="24"/>
        </w:rPr>
        <w:t>aggiornamento della quantità del farmaco.</w:t>
      </w:r>
    </w:p>
    <w:p w14:paraId="11F3676B" w14:textId="77777777" w:rsidR="0060117F" w:rsidRPr="006C1044" w:rsidRDefault="0060117F" w:rsidP="0060117F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Il responsabile della farmacia dovrà inserire:</w:t>
      </w:r>
    </w:p>
    <w:p w14:paraId="41D322A0" w14:textId="77777777" w:rsidR="0060117F" w:rsidRPr="006C1044" w:rsidRDefault="0060117F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C1044">
        <w:rPr>
          <w:sz w:val="24"/>
          <w:szCs w:val="24"/>
        </w:rPr>
        <w:t xml:space="preserve">Codice Farmaco </w:t>
      </w:r>
    </w:p>
    <w:p w14:paraId="20973D1D" w14:textId="62F8C1FB" w:rsidR="0060117F" w:rsidRDefault="0060117F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C1044">
        <w:rPr>
          <w:sz w:val="24"/>
          <w:szCs w:val="24"/>
        </w:rPr>
        <w:t>Quantità</w:t>
      </w:r>
    </w:p>
    <w:p w14:paraId="7C36A04F" w14:textId="77777777" w:rsidR="0060117F" w:rsidRPr="0060117F" w:rsidRDefault="0060117F" w:rsidP="0060117F">
      <w:pPr>
        <w:spacing w:after="160" w:line="259" w:lineRule="auto"/>
        <w:rPr>
          <w:sz w:val="24"/>
          <w:szCs w:val="24"/>
        </w:rPr>
      </w:pPr>
    </w:p>
    <w:p w14:paraId="6510474B" w14:textId="77777777" w:rsidR="0060117F" w:rsidRPr="006C1044" w:rsidRDefault="0060117F" w:rsidP="0060117F">
      <w:pPr>
        <w:spacing w:after="160" w:line="259" w:lineRule="auto"/>
        <w:rPr>
          <w:b/>
          <w:bCs/>
          <w:sz w:val="26"/>
          <w:szCs w:val="26"/>
        </w:rPr>
      </w:pPr>
      <w:r w:rsidRPr="006C1044">
        <w:rPr>
          <w:b/>
          <w:bCs/>
          <w:sz w:val="26"/>
          <w:szCs w:val="26"/>
        </w:rPr>
        <w:t>VINCOLI</w:t>
      </w:r>
    </w:p>
    <w:tbl>
      <w:tblPr>
        <w:tblStyle w:val="Grigliatabella"/>
        <w:tblW w:w="9805" w:type="dxa"/>
        <w:tblInd w:w="-5" w:type="dxa"/>
        <w:tblLook w:val="04A0" w:firstRow="1" w:lastRow="0" w:firstColumn="1" w:lastColumn="0" w:noHBand="0" w:noVBand="1"/>
      </w:tblPr>
      <w:tblGrid>
        <w:gridCol w:w="4218"/>
        <w:gridCol w:w="5587"/>
      </w:tblGrid>
      <w:tr w:rsidR="0060117F" w:rsidRPr="0060117F" w14:paraId="0A925C50" w14:textId="77777777" w:rsidTr="00B6042D">
        <w:trPr>
          <w:trHeight w:val="272"/>
        </w:trPr>
        <w:tc>
          <w:tcPr>
            <w:tcW w:w="9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069EC12" w14:textId="29DA84F8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Parametro: Codice Farmaco</w:t>
            </w:r>
          </w:p>
        </w:tc>
      </w:tr>
      <w:tr w:rsidR="0060117F" w:rsidRPr="0060117F" w14:paraId="74D2C36D" w14:textId="77777777" w:rsidTr="00B6042D">
        <w:trPr>
          <w:trHeight w:val="284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BEC2083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CA804F4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60117F" w:rsidRPr="0060117F" w14:paraId="3DA837DB" w14:textId="77777777" w:rsidTr="00B6042D">
        <w:trPr>
          <w:trHeight w:val="829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0350B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[FC]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B7FF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[0-z]{1,10}</w:t>
            </w:r>
          </w:p>
          <w:p w14:paraId="58E272AC" w14:textId="77777777" w:rsidR="0060117F" w:rsidRPr="0060117F" w:rsidRDefault="0060117F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non corretto  [ERRORE]</w:t>
            </w:r>
          </w:p>
          <w:p w14:paraId="025623CE" w14:textId="77777777" w:rsidR="0060117F" w:rsidRPr="0060117F" w:rsidRDefault="0060117F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corretto [PROPERTY_FC_OK]</w:t>
            </w:r>
          </w:p>
        </w:tc>
      </w:tr>
      <w:tr w:rsidR="0060117F" w:rsidRPr="0060117F" w14:paraId="61AFE32A" w14:textId="77777777" w:rsidTr="00B6042D">
        <w:trPr>
          <w:trHeight w:val="272"/>
        </w:trPr>
        <w:tc>
          <w:tcPr>
            <w:tcW w:w="9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97391DE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Parametro: Presenza nel Database</w:t>
            </w:r>
          </w:p>
        </w:tc>
      </w:tr>
      <w:tr w:rsidR="0060117F" w:rsidRPr="0060117F" w14:paraId="2A164702" w14:textId="77777777" w:rsidTr="00B6042D">
        <w:trPr>
          <w:trHeight w:val="284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3AAA34B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4473057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60117F" w:rsidRPr="0060117F" w14:paraId="0315A585" w14:textId="77777777" w:rsidTr="00B6042D">
        <w:trPr>
          <w:trHeight w:val="556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EE38E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Presenza[PC]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C9188" w14:textId="77777777" w:rsidR="0060117F" w:rsidRPr="0060117F" w:rsidRDefault="006011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Non presente nel DB [ERRORE]</w:t>
            </w:r>
          </w:p>
          <w:p w14:paraId="1547EB2C" w14:textId="77777777" w:rsidR="0060117F" w:rsidRPr="0060117F" w:rsidRDefault="0060117F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Presente nel DB   [PROPERTY_PC_OK]</w:t>
            </w:r>
          </w:p>
        </w:tc>
      </w:tr>
      <w:tr w:rsidR="0060117F" w:rsidRPr="0060117F" w14:paraId="4E9334BE" w14:textId="77777777" w:rsidTr="00B6042D">
        <w:trPr>
          <w:trHeight w:val="272"/>
        </w:trPr>
        <w:tc>
          <w:tcPr>
            <w:tcW w:w="98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07B8B12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Parametro: Quantità</w:t>
            </w:r>
          </w:p>
        </w:tc>
      </w:tr>
      <w:tr w:rsidR="0060117F" w:rsidRPr="0060117F" w14:paraId="07E128DC" w14:textId="77777777" w:rsidTr="00B6042D">
        <w:trPr>
          <w:trHeight w:val="272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05B2988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Nome Categoria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454E4FA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Scelta per la Categoria</w:t>
            </w:r>
          </w:p>
        </w:tc>
      </w:tr>
      <w:tr w:rsidR="0060117F" w:rsidRPr="0060117F" w14:paraId="22952B26" w14:textId="77777777" w:rsidTr="00B6042D">
        <w:trPr>
          <w:trHeight w:val="842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4035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[FQ]</w:t>
            </w: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12B9E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[0,9]</w:t>
            </w:r>
          </w:p>
          <w:p w14:paraId="7302F143" w14:textId="77777777" w:rsidR="0060117F" w:rsidRPr="0060117F" w:rsidRDefault="006011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non corretto [ERRORE]</w:t>
            </w:r>
          </w:p>
          <w:p w14:paraId="52EE7F44" w14:textId="77777777" w:rsidR="0060117F" w:rsidRPr="0060117F" w:rsidRDefault="0060117F">
            <w:pPr>
              <w:pStyle w:val="Paragrafoelenco"/>
              <w:numPr>
                <w:ilvl w:val="0"/>
                <w:numId w:val="17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Formato corretto [PROPERTY_FQ_OK]</w:t>
            </w:r>
          </w:p>
        </w:tc>
      </w:tr>
      <w:tr w:rsidR="0060117F" w:rsidRPr="0060117F" w14:paraId="219AD5AF" w14:textId="77777777" w:rsidTr="00B6042D">
        <w:trPr>
          <w:trHeight w:val="544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034E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Positività [PQ]</w:t>
            </w:r>
          </w:p>
          <w:p w14:paraId="087CB183" w14:textId="77777777" w:rsidR="0060117F" w:rsidRPr="0060117F" w:rsidRDefault="0060117F">
            <w:pPr>
              <w:rPr>
                <w:sz w:val="24"/>
                <w:szCs w:val="24"/>
              </w:rPr>
            </w:pPr>
          </w:p>
        </w:tc>
        <w:tc>
          <w:tcPr>
            <w:tcW w:w="5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2B0D4" w14:textId="77777777" w:rsidR="0060117F" w:rsidRPr="0060117F" w:rsidRDefault="0060117F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Quantità &lt; 0 [ERRORE]</w:t>
            </w:r>
          </w:p>
          <w:p w14:paraId="0C367E60" w14:textId="77777777" w:rsidR="0060117F" w:rsidRPr="0060117F" w:rsidRDefault="0060117F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Quantità &gt;= 0 [PROPERTY_PQ_OK]</w:t>
            </w:r>
          </w:p>
        </w:tc>
      </w:tr>
    </w:tbl>
    <w:p w14:paraId="6F4134F2" w14:textId="77777777" w:rsidR="0060117F" w:rsidRPr="0060117F" w:rsidRDefault="0060117F" w:rsidP="00924574">
      <w:pPr>
        <w:rPr>
          <w:sz w:val="24"/>
          <w:szCs w:val="24"/>
        </w:rPr>
      </w:pPr>
    </w:p>
    <w:p w14:paraId="7D965775" w14:textId="5E213CFB" w:rsidR="0060117F" w:rsidRPr="0060117F" w:rsidRDefault="0060117F" w:rsidP="0060117F">
      <w:pPr>
        <w:rPr>
          <w:b/>
          <w:bCs/>
          <w:color w:val="000000" w:themeColor="text1"/>
          <w:sz w:val="26"/>
          <w:szCs w:val="26"/>
        </w:rPr>
      </w:pPr>
      <w:r w:rsidRPr="0060117F">
        <w:rPr>
          <w:b/>
          <w:bCs/>
          <w:color w:val="000000" w:themeColor="text1"/>
          <w:sz w:val="26"/>
          <w:szCs w:val="26"/>
        </w:rPr>
        <w:lastRenderedPageBreak/>
        <w:t>TEST FRAMES</w:t>
      </w:r>
    </w:p>
    <w:tbl>
      <w:tblPr>
        <w:tblStyle w:val="Grigliatabella"/>
        <w:tblW w:w="9845" w:type="dxa"/>
        <w:tblLook w:val="04A0" w:firstRow="1" w:lastRow="0" w:firstColumn="1" w:lastColumn="0" w:noHBand="0" w:noVBand="1"/>
      </w:tblPr>
      <w:tblGrid>
        <w:gridCol w:w="2500"/>
        <w:gridCol w:w="3007"/>
        <w:gridCol w:w="4338"/>
      </w:tblGrid>
      <w:tr w:rsidR="00E233EE" w:rsidRPr="0060117F" w14:paraId="30DEA2A3" w14:textId="77777777" w:rsidTr="00B6042D">
        <w:trPr>
          <w:trHeight w:val="33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BA626EF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Test Case ID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0304305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Test Case Frame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687C007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Esito</w:t>
            </w:r>
          </w:p>
        </w:tc>
      </w:tr>
      <w:tr w:rsidR="0060117F" w:rsidRPr="0060117F" w14:paraId="761DA92F" w14:textId="77777777" w:rsidTr="00B6042D">
        <w:trPr>
          <w:trHeight w:val="328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22420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TC_2_1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C275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FC1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CC63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Errato: Lunghezza codice farmaco errata</w:t>
            </w:r>
          </w:p>
        </w:tc>
      </w:tr>
      <w:tr w:rsidR="0060117F" w:rsidRPr="0060117F" w14:paraId="4625C746" w14:textId="77777777" w:rsidTr="00B6042D">
        <w:trPr>
          <w:trHeight w:val="351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6B41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TC_2_2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F8E22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FC2, PC1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C6906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Errore: Farmaco non presente nel DB</w:t>
            </w:r>
          </w:p>
        </w:tc>
      </w:tr>
      <w:tr w:rsidR="0060117F" w:rsidRPr="0060117F" w14:paraId="781B4D49" w14:textId="77777777" w:rsidTr="00B6042D">
        <w:trPr>
          <w:trHeight w:val="33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A95D5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TC_2_3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D835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FC2, PC2, FQ1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D3C33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Errore: Formato non corretto</w:t>
            </w:r>
          </w:p>
        </w:tc>
      </w:tr>
      <w:tr w:rsidR="0060117F" w:rsidRPr="0060117F" w14:paraId="650F10B8" w14:textId="77777777" w:rsidTr="00B6042D">
        <w:trPr>
          <w:trHeight w:val="33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0E4C7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TC_2_4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787D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FC2, PC2, FQ2, PQ1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C3737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Errore: Quantità farmaco negativa</w:t>
            </w:r>
          </w:p>
        </w:tc>
      </w:tr>
      <w:tr w:rsidR="0060117F" w:rsidRPr="0060117F" w14:paraId="6BDD9BCF" w14:textId="77777777" w:rsidTr="00B6042D">
        <w:trPr>
          <w:trHeight w:val="337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5796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TC_2_5</w:t>
            </w:r>
          </w:p>
        </w:tc>
        <w:tc>
          <w:tcPr>
            <w:tcW w:w="3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9C8D1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FC2, PC2, FQ2, PQ2</w:t>
            </w:r>
          </w:p>
        </w:tc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9E407" w14:textId="77777777" w:rsidR="0060117F" w:rsidRPr="0060117F" w:rsidRDefault="0060117F">
            <w:pPr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Corretto</w:t>
            </w:r>
          </w:p>
        </w:tc>
      </w:tr>
    </w:tbl>
    <w:p w14:paraId="586F8F3D" w14:textId="66577EF9" w:rsidR="0060117F" w:rsidRDefault="0060117F" w:rsidP="0060117F">
      <w:pPr>
        <w:rPr>
          <w:b/>
          <w:bCs/>
          <w:color w:val="000000" w:themeColor="text1"/>
          <w:sz w:val="26"/>
          <w:szCs w:val="26"/>
        </w:rPr>
      </w:pPr>
    </w:p>
    <w:p w14:paraId="3572178C" w14:textId="6E08DB15" w:rsidR="00E233EE" w:rsidRPr="00E233EE" w:rsidRDefault="00E233EE" w:rsidP="00E233EE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TEST CASES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48"/>
        <w:gridCol w:w="2627"/>
        <w:gridCol w:w="2607"/>
        <w:gridCol w:w="2871"/>
      </w:tblGrid>
      <w:tr w:rsidR="00E233EE" w:rsidRPr="00E233EE" w14:paraId="5A6C91D0" w14:textId="77777777" w:rsidTr="00B6042D">
        <w:trPr>
          <w:trHeight w:val="265"/>
        </w:trPr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4FE26C7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22A717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TC_2_3</w:t>
            </w:r>
          </w:p>
        </w:tc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2D70EE81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7A99D6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FC2, PC2, FQ2, PQ1</w:t>
            </w:r>
          </w:p>
        </w:tc>
      </w:tr>
      <w:tr w:rsidR="00E233EE" w:rsidRPr="00E233EE" w14:paraId="5B61A5B7" w14:textId="77777777" w:rsidTr="00B6042D">
        <w:trPr>
          <w:trHeight w:val="277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222C80F" w14:textId="77777777" w:rsidR="00E233EE" w:rsidRPr="00E233EE" w:rsidRDefault="00E233EE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E233EE" w:rsidRPr="00E233EE" w14:paraId="6446BA36" w14:textId="77777777" w:rsidTr="00B6042D">
        <w:trPr>
          <w:trHeight w:val="265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3525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E233EE" w:rsidRPr="00E233EE" w14:paraId="46F24A52" w14:textId="77777777" w:rsidTr="00B6042D">
        <w:trPr>
          <w:trHeight w:val="265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862876E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E233EE" w:rsidRPr="00E233EE" w14:paraId="7254DDED" w14:textId="77777777" w:rsidTr="00B6042D">
        <w:trPr>
          <w:trHeight w:val="3751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81A10F1" w14:textId="5830E218" w:rsidR="00E233EE" w:rsidRDefault="00E233E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665E8523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43"/>
              <w:gridCol w:w="4101"/>
            </w:tblGrid>
            <w:tr w:rsidR="00E233EE" w:rsidRPr="00E233EE" w14:paraId="3F5321DD" w14:textId="77777777" w:rsidTr="00B6042D">
              <w:trPr>
                <w:trHeight w:val="265"/>
                <w:jc w:val="center"/>
              </w:trPr>
              <w:tc>
                <w:tcPr>
                  <w:tcW w:w="4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3C4342BB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7B63D0EE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E233EE" w:rsidRPr="00E233EE" w14:paraId="27147DF5" w14:textId="77777777" w:rsidTr="00B6042D">
              <w:trPr>
                <w:trHeight w:val="277"/>
                <w:jc w:val="center"/>
              </w:trPr>
              <w:tc>
                <w:tcPr>
                  <w:tcW w:w="4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46E83C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48348C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E233EE">
                    <w:rPr>
                      <w:sz w:val="24"/>
                      <w:szCs w:val="24"/>
                    </w:rPr>
                    <w:t>774568CDS</w:t>
                  </w:r>
                </w:p>
              </w:tc>
            </w:tr>
          </w:tbl>
          <w:p w14:paraId="1E84010F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p w14:paraId="33FF942A" w14:textId="05250343" w:rsidR="00E233EE" w:rsidRDefault="00E233E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l’inserimento</w:t>
            </w:r>
          </w:p>
          <w:p w14:paraId="7FE34563" w14:textId="59061D5D" w:rsidR="00E233EE" w:rsidRPr="00E233EE" w:rsidRDefault="00E233E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Sistema mostra un form con tutti i dati del farmaco</w:t>
            </w:r>
          </w:p>
          <w:p w14:paraId="708873B9" w14:textId="77777777" w:rsidR="00E233EE" w:rsidRDefault="00E233E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modifica la quantità del farmaco</w:t>
            </w:r>
          </w:p>
          <w:p w14:paraId="3DCC7EE9" w14:textId="77777777" w:rsidR="00E233EE" w:rsidRDefault="00E233EE" w:rsidP="00E233EE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43"/>
              <w:gridCol w:w="4101"/>
            </w:tblGrid>
            <w:tr w:rsidR="00E233EE" w:rsidRPr="00E233EE" w14:paraId="3E58EB7D" w14:textId="77777777" w:rsidTr="00B6042D">
              <w:trPr>
                <w:trHeight w:val="265"/>
                <w:jc w:val="center"/>
              </w:trPr>
              <w:tc>
                <w:tcPr>
                  <w:tcW w:w="4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692D907A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140C7E60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E233EE" w:rsidRPr="00E233EE" w14:paraId="6A752264" w14:textId="77777777" w:rsidTr="00B6042D">
              <w:trPr>
                <w:trHeight w:val="277"/>
                <w:jc w:val="center"/>
              </w:trPr>
              <w:tc>
                <w:tcPr>
                  <w:tcW w:w="49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4EE03E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E233EE">
                    <w:rPr>
                      <w:sz w:val="24"/>
                      <w:szCs w:val="24"/>
                    </w:rPr>
                    <w:t>Quantità Farmaco</w:t>
                  </w:r>
                </w:p>
              </w:tc>
              <w:tc>
                <w:tcPr>
                  <w:tcW w:w="41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FD8F74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E233EE">
                    <w:rPr>
                      <w:sz w:val="24"/>
                      <w:szCs w:val="24"/>
                    </w:rPr>
                    <w:t>-50</w:t>
                  </w:r>
                </w:p>
              </w:tc>
            </w:tr>
          </w:tbl>
          <w:p w14:paraId="2AB53A95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p w14:paraId="4025E47E" w14:textId="77777777" w:rsidR="00E233EE" w:rsidRDefault="00E233EE">
            <w:pPr>
              <w:pStyle w:val="Paragrafoelenco"/>
              <w:numPr>
                <w:ilvl w:val="0"/>
                <w:numId w:val="3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il salvataggio delle modifiche</w:t>
            </w:r>
          </w:p>
          <w:p w14:paraId="0B55B6DC" w14:textId="04D37B17" w:rsidR="00E233EE" w:rsidRPr="00E233EE" w:rsidRDefault="00E233EE" w:rsidP="00E233EE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233EE" w:rsidRPr="00E233EE" w14:paraId="0826570F" w14:textId="77777777" w:rsidTr="00B6042D">
        <w:trPr>
          <w:trHeight w:val="144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3DF" w14:textId="76649333" w:rsidR="00E233EE" w:rsidRPr="00E233EE" w:rsidRDefault="00E233EE" w:rsidP="00E233EE">
            <w:pPr>
              <w:rPr>
                <w:sz w:val="24"/>
                <w:szCs w:val="24"/>
              </w:rPr>
            </w:pPr>
          </w:p>
        </w:tc>
      </w:tr>
      <w:tr w:rsidR="00E233EE" w:rsidRPr="00E233EE" w14:paraId="45CE2409" w14:textId="77777777" w:rsidTr="00B6042D">
        <w:trPr>
          <w:trHeight w:val="265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1E69425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E233EE" w:rsidRPr="00E233EE" w14:paraId="66A42A0E" w14:textId="77777777" w:rsidTr="00B6042D">
        <w:trPr>
          <w:trHeight w:val="543"/>
        </w:trPr>
        <w:tc>
          <w:tcPr>
            <w:tcW w:w="98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49E2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La modifica della quantità del farmaco non va a buon fine in quanto la quantità inserita è negativa</w:t>
            </w:r>
          </w:p>
        </w:tc>
      </w:tr>
    </w:tbl>
    <w:p w14:paraId="42EE5BD0" w14:textId="08BB8606" w:rsidR="00E233EE" w:rsidRDefault="00E233EE" w:rsidP="00E233EE">
      <w:pPr>
        <w:rPr>
          <w:sz w:val="22"/>
          <w:szCs w:val="22"/>
          <w:lang w:eastAsia="en-US"/>
        </w:rPr>
      </w:pPr>
    </w:p>
    <w:p w14:paraId="6DBB6478" w14:textId="77777777" w:rsidR="00E233EE" w:rsidRPr="00E233EE" w:rsidRDefault="00E233EE" w:rsidP="00E233EE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750"/>
        <w:gridCol w:w="2630"/>
        <w:gridCol w:w="2610"/>
        <w:gridCol w:w="2875"/>
      </w:tblGrid>
      <w:tr w:rsidR="00E233EE" w:rsidRPr="00E233EE" w14:paraId="6B17A3D9" w14:textId="77777777" w:rsidTr="00B6042D">
        <w:trPr>
          <w:trHeight w:val="233"/>
        </w:trPr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90A5424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4ACF5B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TC_2_4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D01AD93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6CC03C" w14:textId="77777777" w:rsidR="00E233EE" w:rsidRPr="00E233EE" w:rsidRDefault="00E233EE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FC2, PC2, FQ2, PQ2</w:t>
            </w:r>
          </w:p>
        </w:tc>
      </w:tr>
      <w:tr w:rsidR="00E233EE" w:rsidRPr="00E233EE" w14:paraId="5EC05F1B" w14:textId="77777777" w:rsidTr="00B6042D">
        <w:trPr>
          <w:trHeight w:val="244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4F5A4CF" w14:textId="77777777" w:rsidR="00E233EE" w:rsidRPr="00E233EE" w:rsidRDefault="00E233EE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E233EE" w:rsidRPr="00E233EE" w14:paraId="41293ACF" w14:textId="77777777" w:rsidTr="00B6042D">
        <w:trPr>
          <w:trHeight w:val="233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7AB5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vuole aggiornare la quantità di un farmaco</w:t>
            </w:r>
          </w:p>
        </w:tc>
      </w:tr>
      <w:tr w:rsidR="00E233EE" w:rsidRPr="00E233EE" w14:paraId="5CDB77B5" w14:textId="77777777" w:rsidTr="00B6042D">
        <w:trPr>
          <w:trHeight w:val="233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5C1F4DC" w14:textId="77777777" w:rsidR="00E233EE" w:rsidRPr="00E233EE" w:rsidRDefault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E233EE" w:rsidRPr="00E233EE" w14:paraId="1F5A7C4F" w14:textId="77777777" w:rsidTr="00B6042D">
        <w:trPr>
          <w:trHeight w:val="127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FA19" w14:textId="77777777" w:rsidR="00E233EE" w:rsidRPr="00E233EE" w:rsidRDefault="00E233EE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233EE" w:rsidRPr="00E233EE" w14:paraId="0EFA6068" w14:textId="77777777" w:rsidTr="00B6042D">
        <w:trPr>
          <w:trHeight w:val="732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654E4" w14:textId="77777777" w:rsidR="00E233EE" w:rsidRDefault="00E233E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inserisce il codice del farmaco</w:t>
            </w:r>
          </w:p>
          <w:p w14:paraId="5B03605B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49"/>
              <w:gridCol w:w="4106"/>
            </w:tblGrid>
            <w:tr w:rsidR="00E233EE" w:rsidRPr="00E233EE" w14:paraId="1A94F1DB" w14:textId="77777777" w:rsidTr="00B6042D">
              <w:trPr>
                <w:trHeight w:val="233"/>
                <w:jc w:val="center"/>
              </w:trPr>
              <w:tc>
                <w:tcPr>
                  <w:tcW w:w="4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B945F5F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761B90F5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E233EE" w:rsidRPr="00E233EE" w14:paraId="65FE51A0" w14:textId="77777777" w:rsidTr="00B6042D">
              <w:trPr>
                <w:trHeight w:val="244"/>
                <w:jc w:val="center"/>
              </w:trPr>
              <w:tc>
                <w:tcPr>
                  <w:tcW w:w="4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0F12EF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Codice Farmaco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563363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E233EE">
                    <w:rPr>
                      <w:sz w:val="24"/>
                      <w:szCs w:val="24"/>
                    </w:rPr>
                    <w:t>774568CDS</w:t>
                  </w:r>
                </w:p>
              </w:tc>
            </w:tr>
          </w:tbl>
          <w:p w14:paraId="688E6035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p w14:paraId="390DBF79" w14:textId="77777777" w:rsidR="00E233EE" w:rsidRDefault="00E233E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l’inserimento</w:t>
            </w:r>
          </w:p>
          <w:p w14:paraId="5F776636" w14:textId="77777777" w:rsidR="00E233EE" w:rsidRPr="00E233EE" w:rsidRDefault="00E233E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Sistema mostra un form con tutti i dati del farmaco</w:t>
            </w:r>
          </w:p>
          <w:p w14:paraId="02991CFB" w14:textId="77777777" w:rsidR="00E233EE" w:rsidRDefault="00E233E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modifica la quantità del farmaco</w:t>
            </w:r>
          </w:p>
          <w:p w14:paraId="46F98A39" w14:textId="77777777" w:rsidR="00E233EE" w:rsidRDefault="00E233EE" w:rsidP="00E233EE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49"/>
              <w:gridCol w:w="4106"/>
            </w:tblGrid>
            <w:tr w:rsidR="00E233EE" w:rsidRPr="00E233EE" w14:paraId="2622DFFA" w14:textId="77777777" w:rsidTr="00B6042D">
              <w:trPr>
                <w:trHeight w:val="233"/>
                <w:jc w:val="center"/>
              </w:trPr>
              <w:tc>
                <w:tcPr>
                  <w:tcW w:w="4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6E3879A9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07A027C8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E233EE" w:rsidRPr="00E233EE" w14:paraId="3B20F731" w14:textId="77777777" w:rsidTr="00B6042D">
              <w:trPr>
                <w:trHeight w:val="244"/>
                <w:jc w:val="center"/>
              </w:trPr>
              <w:tc>
                <w:tcPr>
                  <w:tcW w:w="4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2F735C4" w14:textId="77777777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E233EE">
                    <w:rPr>
                      <w:sz w:val="24"/>
                      <w:szCs w:val="24"/>
                    </w:rPr>
                    <w:t>Quantità Farmaco</w:t>
                  </w:r>
                </w:p>
              </w:tc>
              <w:tc>
                <w:tcPr>
                  <w:tcW w:w="41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D65FAC" w14:textId="41D8B2E9" w:rsidR="00E233EE" w:rsidRPr="00E233EE" w:rsidRDefault="00E233EE" w:rsidP="00E233EE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75</w:t>
                  </w:r>
                </w:p>
              </w:tc>
            </w:tr>
          </w:tbl>
          <w:p w14:paraId="7AB7E4FF" w14:textId="77777777" w:rsidR="00E233EE" w:rsidRPr="00E233EE" w:rsidRDefault="00E233EE" w:rsidP="00E233EE">
            <w:pPr>
              <w:rPr>
                <w:sz w:val="24"/>
                <w:szCs w:val="24"/>
              </w:rPr>
            </w:pPr>
          </w:p>
          <w:p w14:paraId="7BD8F9E7" w14:textId="315460C6" w:rsidR="00E233EE" w:rsidRDefault="00E233EE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il salvataggio delle modifiche</w:t>
            </w:r>
          </w:p>
          <w:p w14:paraId="0D115464" w14:textId="77777777" w:rsidR="00E233EE" w:rsidRDefault="00E233EE" w:rsidP="00E233EE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  <w:p w14:paraId="454F519A" w14:textId="6F093BDB" w:rsidR="00E233EE" w:rsidRPr="00E233EE" w:rsidRDefault="00E233EE" w:rsidP="00E233EE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E233EE" w:rsidRPr="00E233EE" w14:paraId="65043F7D" w14:textId="77777777" w:rsidTr="00B6042D">
        <w:trPr>
          <w:trHeight w:val="233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65138FE" w14:textId="77777777" w:rsidR="00E233EE" w:rsidRPr="00E233EE" w:rsidRDefault="00E233EE" w:rsidP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lastRenderedPageBreak/>
              <w:t>Oracolo</w:t>
            </w:r>
          </w:p>
        </w:tc>
      </w:tr>
      <w:tr w:rsidR="00E233EE" w:rsidRPr="00E233EE" w14:paraId="1BFE6479" w14:textId="77777777" w:rsidTr="00B6042D">
        <w:trPr>
          <w:trHeight w:val="233"/>
        </w:trPr>
        <w:tc>
          <w:tcPr>
            <w:tcW w:w="98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88BB" w14:textId="77777777" w:rsidR="00E233EE" w:rsidRPr="00E233EE" w:rsidRDefault="00E233EE" w:rsidP="00E233EE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 xml:space="preserve">La quantità del farmaco viene aggiornata </w:t>
            </w:r>
          </w:p>
        </w:tc>
      </w:tr>
    </w:tbl>
    <w:p w14:paraId="1D115C43" w14:textId="2FAA367D" w:rsidR="00E233EE" w:rsidRDefault="00E233EE" w:rsidP="00E233EE">
      <w:pPr>
        <w:rPr>
          <w:sz w:val="24"/>
          <w:szCs w:val="24"/>
          <w:lang w:eastAsia="en-US"/>
        </w:rPr>
      </w:pPr>
    </w:p>
    <w:p w14:paraId="06E227E8" w14:textId="4025EA0F" w:rsidR="002340DE" w:rsidRPr="006C1044" w:rsidRDefault="002340DE" w:rsidP="002340DE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Riferimento Use Case UC_</w:t>
      </w:r>
      <w:r>
        <w:rPr>
          <w:sz w:val="24"/>
          <w:szCs w:val="24"/>
        </w:rPr>
        <w:t>3</w:t>
      </w:r>
    </w:p>
    <w:p w14:paraId="2D21AF59" w14:textId="25D854DB" w:rsidR="002340DE" w:rsidRPr="006C1044" w:rsidRDefault="002340DE" w:rsidP="002340DE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 xml:space="preserve">Test case per la funzionalità di </w:t>
      </w:r>
      <w:r>
        <w:rPr>
          <w:sz w:val="24"/>
          <w:szCs w:val="24"/>
        </w:rPr>
        <w:t>ordine nel sottosistema Farmacia.</w:t>
      </w:r>
    </w:p>
    <w:p w14:paraId="0050A86D" w14:textId="77777777" w:rsidR="002340DE" w:rsidRPr="006C1044" w:rsidRDefault="002340DE" w:rsidP="002340DE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Il responsabile della farmacia dovrà inserire:</w:t>
      </w:r>
    </w:p>
    <w:p w14:paraId="315A0ED4" w14:textId="77777777" w:rsidR="002340DE" w:rsidRPr="006C1044" w:rsidRDefault="002340DE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C1044">
        <w:rPr>
          <w:sz w:val="24"/>
          <w:szCs w:val="24"/>
        </w:rPr>
        <w:t xml:space="preserve">Codice Farmaco </w:t>
      </w:r>
    </w:p>
    <w:p w14:paraId="66F79B74" w14:textId="649E492B" w:rsidR="002340DE" w:rsidRDefault="002340DE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C1044">
        <w:rPr>
          <w:sz w:val="24"/>
          <w:szCs w:val="24"/>
        </w:rPr>
        <w:t>Quantità</w:t>
      </w:r>
    </w:p>
    <w:p w14:paraId="2769D76E" w14:textId="77777777" w:rsidR="002340DE" w:rsidRPr="002340DE" w:rsidRDefault="002340DE" w:rsidP="002340DE">
      <w:pPr>
        <w:spacing w:after="160" w:line="259" w:lineRule="auto"/>
        <w:rPr>
          <w:sz w:val="24"/>
          <w:szCs w:val="24"/>
        </w:rPr>
      </w:pPr>
    </w:p>
    <w:p w14:paraId="2A51C270" w14:textId="0A601223" w:rsidR="002340DE" w:rsidRDefault="002340DE" w:rsidP="0060117F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VINCOLI</w:t>
      </w:r>
    </w:p>
    <w:tbl>
      <w:tblPr>
        <w:tblStyle w:val="TableNormal"/>
        <w:tblW w:w="992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15"/>
        <w:gridCol w:w="7005"/>
      </w:tblGrid>
      <w:tr w:rsidR="002340DE" w:rsidRPr="002340DE" w14:paraId="4A90A640" w14:textId="77777777" w:rsidTr="00B6042D">
        <w:trPr>
          <w:trHeight w:val="383"/>
        </w:trPr>
        <w:tc>
          <w:tcPr>
            <w:tcW w:w="9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1B4BEB5A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Codice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Farmaco</w:t>
            </w:r>
          </w:p>
        </w:tc>
      </w:tr>
      <w:tr w:rsidR="002340DE" w:rsidRPr="002340DE" w14:paraId="43EEE5E9" w14:textId="77777777" w:rsidTr="00B6042D">
        <w:trPr>
          <w:trHeight w:val="497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2A46B4D3" w14:textId="77777777" w:rsidR="002340DE" w:rsidRPr="002340DE" w:rsidRDefault="002340DE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7593D8BE" w14:textId="77777777" w:rsidR="002340DE" w:rsidRPr="002340DE" w:rsidRDefault="002340DE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Scelte</w:t>
            </w:r>
            <w:r w:rsidRPr="002340DE">
              <w:rPr>
                <w:rFonts w:ascii="Garamond" w:hAnsi="Garamond"/>
                <w:spacing w:val="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2340DE" w:rsidRPr="002340DE" w14:paraId="35D268D4" w14:textId="77777777" w:rsidTr="00B6042D">
        <w:trPr>
          <w:trHeight w:val="959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F70345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Formato</w:t>
            </w:r>
            <w:r w:rsidRPr="002340DE">
              <w:rPr>
                <w:rFonts w:ascii="Garamond" w:hAnsi="Garamond"/>
                <w:spacing w:val="8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[FC]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54FED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[0-z]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{1,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10}</w:t>
            </w:r>
          </w:p>
          <w:p w14:paraId="6F17F31D" w14:textId="77777777" w:rsidR="002340DE" w:rsidRPr="002340DE" w:rsidRDefault="002340DE">
            <w:pPr>
              <w:pStyle w:val="TableParagraph"/>
              <w:numPr>
                <w:ilvl w:val="0"/>
                <w:numId w:val="21"/>
              </w:numPr>
              <w:tabs>
                <w:tab w:val="left" w:pos="846"/>
              </w:tabs>
              <w:spacing w:before="7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Formato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non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corretto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[errore]</w:t>
            </w:r>
          </w:p>
          <w:p w14:paraId="04D68C56" w14:textId="77777777" w:rsidR="002340DE" w:rsidRPr="002340DE" w:rsidRDefault="002340DE">
            <w:pPr>
              <w:pStyle w:val="TableParagraph"/>
              <w:numPr>
                <w:ilvl w:val="0"/>
                <w:numId w:val="21"/>
              </w:numPr>
              <w:tabs>
                <w:tab w:val="left" w:pos="846"/>
              </w:tabs>
              <w:spacing w:before="21" w:line="238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2340DE">
              <w:rPr>
                <w:rFonts w:ascii="Garamond" w:hAnsi="Garamond"/>
                <w:spacing w:val="47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2340DE">
              <w:rPr>
                <w:rFonts w:ascii="Garamond" w:hAnsi="Garamond"/>
                <w:spacing w:val="31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[PROPERTY_FC_OK]</w:t>
            </w:r>
          </w:p>
        </w:tc>
      </w:tr>
      <w:tr w:rsidR="002340DE" w:rsidRPr="002340DE" w14:paraId="49BBDDC6" w14:textId="77777777" w:rsidTr="00B6042D">
        <w:trPr>
          <w:trHeight w:val="310"/>
        </w:trPr>
        <w:tc>
          <w:tcPr>
            <w:tcW w:w="9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640C5F96" w14:textId="77777777" w:rsidR="002340DE" w:rsidRPr="002340DE" w:rsidRDefault="002340DE">
            <w:pPr>
              <w:pStyle w:val="TableParagraph"/>
              <w:spacing w:line="238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Presenza Database</w:t>
            </w:r>
          </w:p>
        </w:tc>
      </w:tr>
      <w:tr w:rsidR="002340DE" w:rsidRPr="002340DE" w14:paraId="19C4C9B3" w14:textId="77777777" w:rsidTr="00B6042D">
        <w:trPr>
          <w:trHeight w:val="323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4737DE6E" w14:textId="77777777" w:rsidR="002340DE" w:rsidRPr="002340DE" w:rsidRDefault="002340DE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455CF236" w14:textId="77777777" w:rsidR="002340DE" w:rsidRPr="002340DE" w:rsidRDefault="002340DE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Scelta</w:t>
            </w:r>
            <w:r w:rsidRPr="002340DE">
              <w:rPr>
                <w:rFonts w:ascii="Garamond" w:hAnsi="Garamond"/>
                <w:spacing w:val="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2340DE" w:rsidRPr="002340DE" w14:paraId="5C9029C4" w14:textId="77777777" w:rsidTr="00B6042D">
        <w:trPr>
          <w:trHeight w:val="627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AA7D4" w14:textId="77777777" w:rsidR="002340DE" w:rsidRPr="002340DE" w:rsidRDefault="002340DE">
            <w:pPr>
              <w:pStyle w:val="TableParagraph"/>
              <w:spacing w:before="0" w:line="247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Presenza</w:t>
            </w:r>
            <w:r w:rsidRPr="002340DE">
              <w:rPr>
                <w:rFonts w:ascii="Garamond" w:hAnsi="Garamond"/>
                <w:spacing w:val="10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DB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[PC]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8534A6" w14:textId="77777777" w:rsidR="002340DE" w:rsidRPr="002340DE" w:rsidRDefault="002340DE">
            <w:pPr>
              <w:pStyle w:val="TableParagraph"/>
              <w:numPr>
                <w:ilvl w:val="0"/>
                <w:numId w:val="22"/>
              </w:numPr>
              <w:tabs>
                <w:tab w:val="left" w:pos="846"/>
              </w:tabs>
              <w:spacing w:before="0" w:line="247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Non</w:t>
            </w:r>
            <w:r w:rsidRPr="002340DE">
              <w:rPr>
                <w:rFonts w:ascii="Garamond" w:hAnsi="Garamond"/>
                <w:spacing w:val="4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presente</w:t>
            </w:r>
            <w:r w:rsidRPr="002340DE">
              <w:rPr>
                <w:rFonts w:ascii="Garamond" w:hAnsi="Garamond"/>
                <w:spacing w:val="8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nel</w:t>
            </w:r>
            <w:r w:rsidRPr="002340DE">
              <w:rPr>
                <w:rFonts w:ascii="Garamond" w:hAnsi="Garamond"/>
                <w:spacing w:val="24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Database</w:t>
            </w:r>
            <w:r w:rsidRPr="002340DE">
              <w:rPr>
                <w:rFonts w:ascii="Garamond" w:hAnsi="Garamond"/>
                <w:spacing w:val="26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  <w:lang w:val="en-US"/>
              </w:rPr>
              <w:t>[errore]</w:t>
            </w:r>
          </w:p>
          <w:p w14:paraId="7241ACD4" w14:textId="77777777" w:rsidR="002340DE" w:rsidRPr="002340DE" w:rsidRDefault="002340DE">
            <w:pPr>
              <w:pStyle w:val="TableParagraph"/>
              <w:numPr>
                <w:ilvl w:val="0"/>
                <w:numId w:val="22"/>
              </w:numPr>
              <w:tabs>
                <w:tab w:val="left" w:pos="846"/>
              </w:tabs>
              <w:spacing w:before="19" w:line="238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Presente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nel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Database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[PROPERTY_PC_OK]</w:t>
            </w:r>
          </w:p>
        </w:tc>
      </w:tr>
      <w:tr w:rsidR="002340DE" w:rsidRPr="002340DE" w14:paraId="6FF461CE" w14:textId="77777777" w:rsidTr="00B6042D">
        <w:trPr>
          <w:trHeight w:val="426"/>
        </w:trPr>
        <w:tc>
          <w:tcPr>
            <w:tcW w:w="9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219F1BA6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Quantità</w:t>
            </w:r>
          </w:p>
        </w:tc>
      </w:tr>
      <w:tr w:rsidR="002340DE" w:rsidRPr="002340DE" w14:paraId="131A36BF" w14:textId="77777777" w:rsidTr="00B6042D">
        <w:trPr>
          <w:trHeight w:val="497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0D590603" w14:textId="77777777" w:rsidR="002340DE" w:rsidRPr="002340DE" w:rsidRDefault="002340DE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2B486367" w14:textId="77777777" w:rsidR="002340DE" w:rsidRPr="002340DE" w:rsidRDefault="002340DE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Scelta</w:t>
            </w:r>
            <w:r w:rsidRPr="002340DE">
              <w:rPr>
                <w:rFonts w:ascii="Garamond" w:hAnsi="Garamond"/>
                <w:spacing w:val="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2340DE" w:rsidRPr="002340DE" w14:paraId="34878CC5" w14:textId="77777777" w:rsidTr="00B6042D">
        <w:trPr>
          <w:trHeight w:val="1018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2E612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Formato [FQ]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313295" w14:textId="77777777" w:rsidR="002340DE" w:rsidRPr="002340DE" w:rsidRDefault="002340DE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[0-9]</w:t>
            </w:r>
          </w:p>
          <w:p w14:paraId="236E434A" w14:textId="77777777" w:rsidR="002340DE" w:rsidRPr="002340DE" w:rsidRDefault="002340DE">
            <w:pPr>
              <w:pStyle w:val="TableParagraph"/>
              <w:numPr>
                <w:ilvl w:val="0"/>
                <w:numId w:val="23"/>
              </w:numPr>
              <w:tabs>
                <w:tab w:val="left" w:pos="846"/>
              </w:tabs>
              <w:spacing w:before="7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Formato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non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corretto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[errore]</w:t>
            </w:r>
          </w:p>
          <w:p w14:paraId="58183A75" w14:textId="77777777" w:rsidR="002340DE" w:rsidRPr="002340DE" w:rsidRDefault="002340DE">
            <w:pPr>
              <w:pStyle w:val="TableParagraph"/>
              <w:numPr>
                <w:ilvl w:val="0"/>
                <w:numId w:val="23"/>
              </w:numPr>
              <w:tabs>
                <w:tab w:val="left" w:pos="846"/>
              </w:tabs>
              <w:spacing w:before="20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Formato corretto</w:t>
            </w:r>
            <w:r w:rsidRPr="002340DE">
              <w:rPr>
                <w:rFonts w:ascii="Garamond" w:hAnsi="Garamond"/>
                <w:spacing w:val="-8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[PROPERTY_FQ_OK]</w:t>
            </w:r>
          </w:p>
        </w:tc>
      </w:tr>
      <w:tr w:rsidR="002340DE" w:rsidRPr="002340DE" w14:paraId="6A8BF4D5" w14:textId="77777777" w:rsidTr="00B6042D">
        <w:trPr>
          <w:trHeight w:val="62"/>
        </w:trPr>
        <w:tc>
          <w:tcPr>
            <w:tcW w:w="29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F303B7B" w14:textId="77777777" w:rsidR="002340DE" w:rsidRPr="002340DE" w:rsidRDefault="002340DE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Positività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[PQ]</w:t>
            </w:r>
          </w:p>
        </w:tc>
        <w:tc>
          <w:tcPr>
            <w:tcW w:w="7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866B654" w14:textId="77777777" w:rsidR="002340DE" w:rsidRPr="002340DE" w:rsidRDefault="002340DE">
            <w:pPr>
              <w:pStyle w:val="TableParagraph"/>
              <w:numPr>
                <w:ilvl w:val="0"/>
                <w:numId w:val="24"/>
              </w:numPr>
              <w:tabs>
                <w:tab w:val="left" w:pos="846"/>
              </w:tabs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Quantità</w:t>
            </w:r>
            <w:r w:rsidRPr="002340DE">
              <w:rPr>
                <w:rFonts w:ascii="Garamond" w:hAnsi="Garamond"/>
                <w:spacing w:val="9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&lt;=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0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[errore]</w:t>
            </w:r>
          </w:p>
          <w:p w14:paraId="676D636B" w14:textId="77777777" w:rsidR="002340DE" w:rsidRPr="002340DE" w:rsidRDefault="002340DE">
            <w:pPr>
              <w:pStyle w:val="TableParagraph"/>
              <w:numPr>
                <w:ilvl w:val="0"/>
                <w:numId w:val="24"/>
              </w:numPr>
              <w:tabs>
                <w:tab w:val="left" w:pos="846"/>
              </w:tabs>
              <w:spacing w:before="8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  <w:lang w:val="en-US"/>
              </w:rPr>
              <w:t>Quantità</w:t>
            </w:r>
            <w:r w:rsidRPr="002340DE">
              <w:rPr>
                <w:rFonts w:ascii="Garamond" w:hAnsi="Garamond"/>
                <w:spacing w:val="1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&gt;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0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[if</w:t>
            </w:r>
            <w:r w:rsidRPr="002340DE">
              <w:rPr>
                <w:rFonts w:ascii="Garamond" w:hAnsi="Garamond"/>
                <w:spacing w:val="-5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PROPERTY_FQ_OK]</w:t>
            </w:r>
            <w:r w:rsidRPr="002340DE">
              <w:rPr>
                <w:rFonts w:ascii="Garamond" w:hAnsi="Garamond"/>
                <w:spacing w:val="15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[PROPERTY_PQ_OK]</w:t>
            </w:r>
          </w:p>
        </w:tc>
      </w:tr>
    </w:tbl>
    <w:p w14:paraId="22A482F0" w14:textId="432F5525" w:rsidR="002340DE" w:rsidRDefault="002340DE" w:rsidP="0060117F">
      <w:pPr>
        <w:rPr>
          <w:b/>
          <w:bCs/>
          <w:color w:val="000000" w:themeColor="text1"/>
          <w:sz w:val="26"/>
          <w:szCs w:val="26"/>
        </w:rPr>
      </w:pPr>
    </w:p>
    <w:p w14:paraId="09E2562B" w14:textId="4B106E69" w:rsidR="002340DE" w:rsidRDefault="002340DE" w:rsidP="0060117F">
      <w:pPr>
        <w:rPr>
          <w:b/>
          <w:bCs/>
          <w:color w:val="000000" w:themeColor="text1"/>
          <w:sz w:val="26"/>
          <w:szCs w:val="26"/>
        </w:rPr>
      </w:pPr>
    </w:p>
    <w:p w14:paraId="5068943A" w14:textId="77777777" w:rsidR="002340DE" w:rsidRDefault="002340DE" w:rsidP="0060117F">
      <w:pPr>
        <w:rPr>
          <w:b/>
          <w:bCs/>
          <w:color w:val="000000" w:themeColor="text1"/>
          <w:sz w:val="26"/>
          <w:szCs w:val="26"/>
        </w:rPr>
      </w:pPr>
    </w:p>
    <w:p w14:paraId="15E9E60F" w14:textId="1B8EEB0E" w:rsidR="002340DE" w:rsidRPr="002340DE" w:rsidRDefault="002340DE" w:rsidP="002340DE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TEST FRAMES</w:t>
      </w:r>
    </w:p>
    <w:tbl>
      <w:tblPr>
        <w:tblStyle w:val="TableNormal"/>
        <w:tblW w:w="9831" w:type="dxa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5"/>
        <w:gridCol w:w="2889"/>
        <w:gridCol w:w="5057"/>
      </w:tblGrid>
      <w:tr w:rsidR="00B6042D" w:rsidRPr="002340DE" w14:paraId="3701E0FC" w14:textId="77777777" w:rsidTr="00B6042D">
        <w:trPr>
          <w:trHeight w:val="316"/>
        </w:trPr>
        <w:tc>
          <w:tcPr>
            <w:tcW w:w="1885" w:type="dxa"/>
            <w:shd w:val="clear" w:color="auto" w:fill="D9E1F3"/>
          </w:tcPr>
          <w:p w14:paraId="492B8FFC" w14:textId="77777777" w:rsidR="002340DE" w:rsidRPr="002340DE" w:rsidRDefault="002340DE" w:rsidP="00D544CD">
            <w:pPr>
              <w:pStyle w:val="TableParagraph"/>
              <w:spacing w:line="239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Test</w:t>
            </w:r>
            <w:r w:rsidRPr="002340DE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Case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ID</w:t>
            </w:r>
          </w:p>
        </w:tc>
        <w:tc>
          <w:tcPr>
            <w:tcW w:w="2889" w:type="dxa"/>
            <w:shd w:val="clear" w:color="auto" w:fill="D9E1F3"/>
          </w:tcPr>
          <w:p w14:paraId="273F9BC7" w14:textId="77777777" w:rsidR="002340DE" w:rsidRPr="002340DE" w:rsidRDefault="002340DE" w:rsidP="00D544CD">
            <w:pPr>
              <w:pStyle w:val="TableParagraph"/>
              <w:spacing w:line="239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Test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Frame</w:t>
            </w:r>
          </w:p>
        </w:tc>
        <w:tc>
          <w:tcPr>
            <w:tcW w:w="5057" w:type="dxa"/>
            <w:shd w:val="clear" w:color="auto" w:fill="D9E1F3"/>
          </w:tcPr>
          <w:p w14:paraId="4E47E3FB" w14:textId="77777777" w:rsidR="002340DE" w:rsidRPr="002340DE" w:rsidRDefault="002340DE" w:rsidP="00D544CD">
            <w:pPr>
              <w:pStyle w:val="TableParagraph"/>
              <w:spacing w:line="239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Esito</w:t>
            </w:r>
          </w:p>
        </w:tc>
      </w:tr>
      <w:tr w:rsidR="002340DE" w:rsidRPr="002340DE" w14:paraId="2219A965" w14:textId="77777777" w:rsidTr="00B6042D">
        <w:trPr>
          <w:trHeight w:val="319"/>
        </w:trPr>
        <w:tc>
          <w:tcPr>
            <w:tcW w:w="1885" w:type="dxa"/>
          </w:tcPr>
          <w:p w14:paraId="5E21045A" w14:textId="77777777" w:rsidR="002340DE" w:rsidRPr="002340DE" w:rsidRDefault="002340DE" w:rsidP="00D544CD">
            <w:pPr>
              <w:pStyle w:val="TableParagraph"/>
              <w:spacing w:before="3"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TC_3_1</w:t>
            </w:r>
          </w:p>
        </w:tc>
        <w:tc>
          <w:tcPr>
            <w:tcW w:w="2889" w:type="dxa"/>
          </w:tcPr>
          <w:p w14:paraId="33B0E49C" w14:textId="77777777" w:rsidR="002340DE" w:rsidRPr="002340DE" w:rsidRDefault="002340DE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FC1</w:t>
            </w:r>
          </w:p>
        </w:tc>
        <w:tc>
          <w:tcPr>
            <w:tcW w:w="5057" w:type="dxa"/>
          </w:tcPr>
          <w:p w14:paraId="243F0E70" w14:textId="77777777" w:rsidR="002340DE" w:rsidRPr="002340DE" w:rsidRDefault="002340DE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24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formato</w:t>
            </w:r>
            <w:r w:rsidRPr="002340DE">
              <w:rPr>
                <w:rFonts w:ascii="Garamond" w:hAnsi="Garamond"/>
                <w:spacing w:val="28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codice</w:t>
            </w:r>
            <w:r w:rsidRPr="002340DE">
              <w:rPr>
                <w:rFonts w:ascii="Garamond" w:hAnsi="Garamond"/>
                <w:spacing w:val="36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farmaco</w:t>
            </w:r>
            <w:r w:rsidRPr="002340DE">
              <w:rPr>
                <w:rFonts w:ascii="Garamond" w:hAnsi="Garamond"/>
                <w:spacing w:val="10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errato</w:t>
            </w:r>
          </w:p>
        </w:tc>
      </w:tr>
      <w:tr w:rsidR="002340DE" w:rsidRPr="002340DE" w14:paraId="12085561" w14:textId="77777777" w:rsidTr="00B6042D">
        <w:trPr>
          <w:trHeight w:val="333"/>
        </w:trPr>
        <w:tc>
          <w:tcPr>
            <w:tcW w:w="1885" w:type="dxa"/>
          </w:tcPr>
          <w:p w14:paraId="4D843ED7" w14:textId="77777777" w:rsidR="002340DE" w:rsidRPr="002340DE" w:rsidRDefault="002340DE" w:rsidP="00D544CD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TC_3_1.1</w:t>
            </w:r>
          </w:p>
        </w:tc>
        <w:tc>
          <w:tcPr>
            <w:tcW w:w="2889" w:type="dxa"/>
          </w:tcPr>
          <w:p w14:paraId="656B8BF4" w14:textId="77777777" w:rsidR="002340DE" w:rsidRPr="002340DE" w:rsidRDefault="002340DE" w:rsidP="00D544CD">
            <w:pPr>
              <w:pStyle w:val="TableParagraph"/>
              <w:spacing w:line="250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FC2,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PC1</w:t>
            </w:r>
          </w:p>
        </w:tc>
        <w:tc>
          <w:tcPr>
            <w:tcW w:w="5057" w:type="dxa"/>
          </w:tcPr>
          <w:p w14:paraId="69E50547" w14:textId="77777777" w:rsidR="002340DE" w:rsidRPr="002340DE" w:rsidRDefault="002340DE" w:rsidP="00D544CD">
            <w:pPr>
              <w:pStyle w:val="TableParagraph"/>
              <w:spacing w:line="250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codice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non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presente</w:t>
            </w:r>
            <w:r w:rsidRPr="002340DE">
              <w:rPr>
                <w:rFonts w:ascii="Garamond" w:hAnsi="Garamond"/>
                <w:spacing w:val="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nel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Database</w:t>
            </w:r>
          </w:p>
        </w:tc>
      </w:tr>
      <w:tr w:rsidR="002340DE" w:rsidRPr="002340DE" w14:paraId="5A8B662A" w14:textId="77777777" w:rsidTr="00B6042D">
        <w:trPr>
          <w:trHeight w:val="319"/>
        </w:trPr>
        <w:tc>
          <w:tcPr>
            <w:tcW w:w="1885" w:type="dxa"/>
          </w:tcPr>
          <w:p w14:paraId="64C022E2" w14:textId="77777777" w:rsidR="002340DE" w:rsidRPr="002340DE" w:rsidRDefault="002340DE" w:rsidP="00D544CD">
            <w:pPr>
              <w:pStyle w:val="TableParagraph"/>
              <w:spacing w:before="0" w:line="241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TC_3_2</w:t>
            </w:r>
          </w:p>
        </w:tc>
        <w:tc>
          <w:tcPr>
            <w:tcW w:w="2889" w:type="dxa"/>
          </w:tcPr>
          <w:p w14:paraId="3A071E3B" w14:textId="77777777" w:rsidR="002340DE" w:rsidRPr="002340DE" w:rsidRDefault="002340DE" w:rsidP="00D544CD">
            <w:pPr>
              <w:pStyle w:val="TableParagraph"/>
              <w:spacing w:before="0" w:line="241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FC2,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PC2,</w:t>
            </w:r>
            <w:r w:rsidRPr="002340DE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FQ1</w:t>
            </w:r>
          </w:p>
        </w:tc>
        <w:tc>
          <w:tcPr>
            <w:tcW w:w="5057" w:type="dxa"/>
          </w:tcPr>
          <w:p w14:paraId="3E1F8703" w14:textId="77777777" w:rsidR="002340DE" w:rsidRPr="002340DE" w:rsidRDefault="002340DE" w:rsidP="00D544CD">
            <w:pPr>
              <w:pStyle w:val="TableParagraph"/>
              <w:spacing w:before="0" w:line="241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formato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quantità</w:t>
            </w:r>
            <w:r w:rsidRPr="002340DE">
              <w:rPr>
                <w:rFonts w:ascii="Garamond" w:hAnsi="Garamond"/>
                <w:spacing w:val="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errato</w:t>
            </w:r>
          </w:p>
        </w:tc>
      </w:tr>
      <w:tr w:rsidR="002340DE" w:rsidRPr="002340DE" w14:paraId="4C97B21C" w14:textId="77777777" w:rsidTr="00B6042D">
        <w:trPr>
          <w:trHeight w:val="319"/>
        </w:trPr>
        <w:tc>
          <w:tcPr>
            <w:tcW w:w="1885" w:type="dxa"/>
          </w:tcPr>
          <w:p w14:paraId="30DB3E90" w14:textId="77777777" w:rsidR="002340DE" w:rsidRPr="002340DE" w:rsidRDefault="002340DE" w:rsidP="00D544CD">
            <w:pPr>
              <w:pStyle w:val="TableParagraph"/>
              <w:spacing w:before="3"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TC_3_2.1</w:t>
            </w:r>
          </w:p>
        </w:tc>
        <w:tc>
          <w:tcPr>
            <w:tcW w:w="2889" w:type="dxa"/>
          </w:tcPr>
          <w:p w14:paraId="65FBE3F7" w14:textId="77777777" w:rsidR="002340DE" w:rsidRPr="002340DE" w:rsidRDefault="002340DE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FC2,</w:t>
            </w:r>
            <w:r w:rsidRPr="002340DE">
              <w:rPr>
                <w:rFonts w:ascii="Garamond" w:hAnsi="Garamond"/>
                <w:spacing w:val="-8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PC2,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FQ2,</w:t>
            </w:r>
            <w:r w:rsidRPr="002340DE">
              <w:rPr>
                <w:rFonts w:ascii="Garamond" w:hAnsi="Garamond"/>
                <w:spacing w:val="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PQ1</w:t>
            </w:r>
          </w:p>
        </w:tc>
        <w:tc>
          <w:tcPr>
            <w:tcW w:w="5057" w:type="dxa"/>
          </w:tcPr>
          <w:p w14:paraId="0B6569C7" w14:textId="77777777" w:rsidR="002340DE" w:rsidRPr="002340DE" w:rsidRDefault="002340DE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quantità</w:t>
            </w:r>
            <w:r w:rsidRPr="002340DE">
              <w:rPr>
                <w:rFonts w:ascii="Garamond" w:hAnsi="Garamond"/>
                <w:spacing w:val="10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non</w:t>
            </w:r>
            <w:r w:rsidRPr="002340DE">
              <w:rPr>
                <w:rFonts w:ascii="Garamond" w:hAnsi="Garamond"/>
                <w:spacing w:val="-8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positiva</w:t>
            </w:r>
          </w:p>
        </w:tc>
      </w:tr>
      <w:tr w:rsidR="002340DE" w:rsidRPr="002340DE" w14:paraId="6A914EA2" w14:textId="77777777" w:rsidTr="00B6042D">
        <w:trPr>
          <w:trHeight w:val="62"/>
        </w:trPr>
        <w:tc>
          <w:tcPr>
            <w:tcW w:w="1885" w:type="dxa"/>
          </w:tcPr>
          <w:p w14:paraId="7298CC90" w14:textId="77777777" w:rsidR="002340DE" w:rsidRPr="002340DE" w:rsidRDefault="002340DE" w:rsidP="00D544CD">
            <w:pPr>
              <w:pStyle w:val="TableParagraph"/>
              <w:spacing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TC_3_3</w:t>
            </w:r>
          </w:p>
        </w:tc>
        <w:tc>
          <w:tcPr>
            <w:tcW w:w="2889" w:type="dxa"/>
          </w:tcPr>
          <w:p w14:paraId="6AEC9BD5" w14:textId="77777777" w:rsidR="002340DE" w:rsidRPr="002340DE" w:rsidRDefault="002340DE" w:rsidP="00D544CD">
            <w:pPr>
              <w:pStyle w:val="TableParagraph"/>
              <w:spacing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>LC2,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>PC2,</w:t>
            </w:r>
            <w:r w:rsidRPr="002340DE">
              <w:rPr>
                <w:rFonts w:ascii="Garamond" w:hAnsi="Garamond"/>
                <w:spacing w:val="1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>FQ2,</w:t>
            </w:r>
            <w:r w:rsidRPr="002340DE">
              <w:rPr>
                <w:rFonts w:ascii="Garamond" w:hAnsi="Garamond"/>
                <w:spacing w:val="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PQ2</w:t>
            </w:r>
          </w:p>
        </w:tc>
        <w:tc>
          <w:tcPr>
            <w:tcW w:w="5057" w:type="dxa"/>
          </w:tcPr>
          <w:p w14:paraId="12232D66" w14:textId="77777777" w:rsidR="002340DE" w:rsidRPr="002340DE" w:rsidRDefault="002340DE" w:rsidP="00D544CD">
            <w:pPr>
              <w:pStyle w:val="TableParagraph"/>
              <w:spacing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Corretto</w:t>
            </w:r>
          </w:p>
        </w:tc>
      </w:tr>
    </w:tbl>
    <w:p w14:paraId="0375B1E6" w14:textId="450B80AE" w:rsidR="002340DE" w:rsidRDefault="002340DE" w:rsidP="0060117F">
      <w:pPr>
        <w:rPr>
          <w:b/>
          <w:bCs/>
          <w:color w:val="000000" w:themeColor="text1"/>
          <w:sz w:val="26"/>
          <w:szCs w:val="26"/>
        </w:rPr>
      </w:pPr>
    </w:p>
    <w:p w14:paraId="25C175DC" w14:textId="260A5294" w:rsidR="00B951A9" w:rsidRPr="007575C5" w:rsidRDefault="002340DE" w:rsidP="00B951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TEST CASES</w:t>
      </w:r>
    </w:p>
    <w:tbl>
      <w:tblPr>
        <w:tblStyle w:val="Grigliatabella"/>
        <w:tblW w:w="9949" w:type="dxa"/>
        <w:tblLook w:val="04A0" w:firstRow="1" w:lastRow="0" w:firstColumn="1" w:lastColumn="0" w:noHBand="0" w:noVBand="1"/>
      </w:tblPr>
      <w:tblGrid>
        <w:gridCol w:w="1764"/>
        <w:gridCol w:w="2652"/>
        <w:gridCol w:w="2632"/>
        <w:gridCol w:w="2901"/>
      </w:tblGrid>
      <w:tr w:rsidR="00B951A9" w:rsidRPr="00E233EE" w14:paraId="55A86C17" w14:textId="77777777" w:rsidTr="00B6042D">
        <w:trPr>
          <w:trHeight w:val="297"/>
        </w:trPr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9D33C10" w14:textId="77777777" w:rsidR="00B951A9" w:rsidRPr="00E233EE" w:rsidRDefault="00B951A9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7B3DBB4" w14:textId="518B5109" w:rsidR="00B951A9" w:rsidRPr="00E233EE" w:rsidRDefault="00B951A9" w:rsidP="00D544CD">
            <w:pPr>
              <w:rPr>
                <w:sz w:val="24"/>
                <w:szCs w:val="24"/>
              </w:rPr>
            </w:pPr>
            <w:r>
              <w:rPr>
                <w:rFonts w:ascii="Garamond" w:hAnsi="Garamond"/>
                <w:w w:val="105"/>
                <w:sz w:val="24"/>
                <w:szCs w:val="24"/>
              </w:rPr>
              <w:t>TC_3_1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A002A1C" w14:textId="77777777" w:rsidR="00B951A9" w:rsidRPr="00E233EE" w:rsidRDefault="00B951A9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5C43F9" w14:textId="186DC2AD" w:rsidR="00B951A9" w:rsidRPr="00E233EE" w:rsidRDefault="00B951A9" w:rsidP="00D544CD">
            <w:pPr>
              <w:rPr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FC1</w:t>
            </w:r>
          </w:p>
        </w:tc>
      </w:tr>
      <w:tr w:rsidR="00B951A9" w:rsidRPr="00E233EE" w14:paraId="0A741E7E" w14:textId="77777777" w:rsidTr="00B6042D">
        <w:trPr>
          <w:trHeight w:val="311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394796E2" w14:textId="77777777" w:rsidR="00B951A9" w:rsidRPr="00E233EE" w:rsidRDefault="00B951A9" w:rsidP="00D544CD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B951A9" w:rsidRPr="00E233EE" w14:paraId="769D5C51" w14:textId="77777777" w:rsidTr="00B6042D">
        <w:trPr>
          <w:trHeight w:val="297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278B4" w14:textId="31784B18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Il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responsabile</w:t>
            </w:r>
            <w:r w:rsidRPr="002340DE">
              <w:rPr>
                <w:rFonts w:ascii="Garamond" w:hAnsi="Garamond"/>
                <w:spacing w:val="2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di farmacia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vuole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ordinare</w:t>
            </w:r>
            <w:r w:rsidRPr="002340DE">
              <w:rPr>
                <w:rFonts w:ascii="Garamond" w:hAnsi="Garamond"/>
                <w:spacing w:val="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un</w:t>
            </w:r>
            <w:r w:rsidRPr="002340DE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farmaco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già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registrato</w:t>
            </w:r>
          </w:p>
        </w:tc>
      </w:tr>
      <w:tr w:rsidR="00B951A9" w:rsidRPr="00E233EE" w14:paraId="1EE0FD09" w14:textId="77777777" w:rsidTr="00B6042D">
        <w:trPr>
          <w:trHeight w:val="297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DEB81D8" w14:textId="77777777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B951A9" w:rsidRPr="00E233EE" w14:paraId="211C9654" w14:textId="77777777" w:rsidTr="00B6042D">
        <w:trPr>
          <w:trHeight w:val="162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7F346" w14:textId="77777777" w:rsidR="00B951A9" w:rsidRPr="00E233EE" w:rsidRDefault="00B951A9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951A9" w:rsidRPr="00E233EE" w14:paraId="36693D20" w14:textId="77777777" w:rsidTr="00B6042D">
        <w:trPr>
          <w:trHeight w:val="2494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FDC72" w14:textId="1143300F" w:rsidR="00B951A9" w:rsidRDefault="00B951A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Il</w:t>
            </w:r>
            <w:r w:rsidRPr="002340DE">
              <w:rPr>
                <w:rFonts w:ascii="Garamond" w:hAnsi="Garamond"/>
                <w:spacing w:val="-1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responsabile</w:t>
            </w:r>
            <w:r w:rsidRPr="002340DE">
              <w:rPr>
                <w:rFonts w:ascii="Garamond" w:hAnsi="Garamond"/>
                <w:spacing w:val="2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inserisce</w:t>
            </w:r>
            <w:r w:rsidRPr="002340DE">
              <w:rPr>
                <w:rFonts w:ascii="Garamond" w:hAnsi="Garamond"/>
                <w:spacing w:val="9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seguenti</w:t>
            </w:r>
            <w:r w:rsidRPr="002340DE">
              <w:rPr>
                <w:rFonts w:ascii="Garamond" w:hAnsi="Garamond"/>
                <w:spacing w:val="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dati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nel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form:</w:t>
            </w:r>
          </w:p>
          <w:p w14:paraId="3B78E9A4" w14:textId="77777777" w:rsidR="00B951A9" w:rsidRPr="00E233EE" w:rsidRDefault="00B951A9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990"/>
              <w:gridCol w:w="4140"/>
            </w:tblGrid>
            <w:tr w:rsidR="00B951A9" w:rsidRPr="00E233EE" w14:paraId="26A372CD" w14:textId="77777777" w:rsidTr="00B6042D">
              <w:trPr>
                <w:trHeight w:val="297"/>
                <w:jc w:val="center"/>
              </w:trPr>
              <w:tc>
                <w:tcPr>
                  <w:tcW w:w="4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8A80575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50E61AEA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B951A9" w:rsidRPr="00E233EE" w14:paraId="311A5F40" w14:textId="77777777" w:rsidTr="00B6042D">
              <w:trPr>
                <w:trHeight w:val="311"/>
                <w:jc w:val="center"/>
              </w:trPr>
              <w:tc>
                <w:tcPr>
                  <w:tcW w:w="4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77FC9C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22DA39" w14:textId="3081953B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2340DE">
                    <w:rPr>
                      <w:rFonts w:ascii="Garamond" w:hAnsi="Garamond"/>
                      <w:w w:val="105"/>
                      <w:sz w:val="24"/>
                      <w:szCs w:val="24"/>
                    </w:rPr>
                    <w:t>ABC123456789</w:t>
                  </w:r>
                </w:p>
              </w:tc>
            </w:tr>
            <w:tr w:rsidR="00B951A9" w:rsidRPr="00E233EE" w14:paraId="171905C2" w14:textId="77777777" w:rsidTr="00B6042D">
              <w:trPr>
                <w:trHeight w:val="311"/>
                <w:jc w:val="center"/>
              </w:trPr>
              <w:tc>
                <w:tcPr>
                  <w:tcW w:w="49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B499D1" w14:textId="0B6AFA5B" w:rsidR="00B951A9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7DD9CB" w14:textId="553793BB" w:rsidR="00B951A9" w:rsidRPr="002340D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rFonts w:ascii="Garamond" w:hAnsi="Garamond"/>
                      <w:w w:val="105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w w:val="105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5BC4E9F9" w14:textId="77777777" w:rsidR="00B951A9" w:rsidRPr="00E233EE" w:rsidRDefault="00B951A9" w:rsidP="00D544CD">
            <w:pPr>
              <w:rPr>
                <w:sz w:val="24"/>
                <w:szCs w:val="24"/>
              </w:rPr>
            </w:pPr>
          </w:p>
          <w:p w14:paraId="2C50E4FD" w14:textId="77777777" w:rsidR="00B951A9" w:rsidRDefault="00B951A9">
            <w:pPr>
              <w:pStyle w:val="Paragrafoelenco"/>
              <w:numPr>
                <w:ilvl w:val="0"/>
                <w:numId w:val="25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l’inserimento</w:t>
            </w:r>
          </w:p>
          <w:p w14:paraId="606C8924" w14:textId="77777777" w:rsidR="00B951A9" w:rsidRDefault="00B951A9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  <w:p w14:paraId="3ED61826" w14:textId="77777777" w:rsidR="00B951A9" w:rsidRPr="00E233EE" w:rsidRDefault="00B951A9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951A9" w:rsidRPr="00E233EE" w14:paraId="7C987DEF" w14:textId="77777777" w:rsidTr="00B6042D">
        <w:trPr>
          <w:trHeight w:val="311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7E5ACDDC" w14:textId="77777777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B951A9" w:rsidRPr="00E233EE" w14:paraId="64F87A1E" w14:textId="77777777" w:rsidTr="00B6042D">
        <w:trPr>
          <w:trHeight w:val="297"/>
        </w:trPr>
        <w:tc>
          <w:tcPr>
            <w:tcW w:w="99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3456" w14:textId="2557217D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L’ordine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non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va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a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buon</w:t>
            </w:r>
            <w:r w:rsidRPr="002340DE">
              <w:rPr>
                <w:rFonts w:ascii="Garamond" w:hAnsi="Garamond"/>
                <w:spacing w:val="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fine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in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quanto</w:t>
            </w:r>
            <w:r w:rsidRPr="002340DE">
              <w:rPr>
                <w:rFonts w:ascii="Garamond" w:hAnsi="Garamond"/>
                <w:spacing w:val="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la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lunghezza</w:t>
            </w:r>
            <w:r w:rsidRPr="002340DE">
              <w:rPr>
                <w:rFonts w:ascii="Garamond" w:hAnsi="Garamond"/>
                <w:spacing w:val="2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del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codice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del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farmaco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è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più</w:t>
            </w:r>
            <w:r w:rsidRPr="002340DE">
              <w:rPr>
                <w:rFonts w:ascii="Garamond" w:hAnsi="Garamond"/>
                <w:spacing w:val="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di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10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.</w:t>
            </w:r>
          </w:p>
        </w:tc>
      </w:tr>
    </w:tbl>
    <w:p w14:paraId="2B71B78E" w14:textId="3B997AAF" w:rsidR="00B951A9" w:rsidRDefault="00B951A9" w:rsidP="00B951A9">
      <w:pPr>
        <w:rPr>
          <w:sz w:val="24"/>
          <w:szCs w:val="24"/>
          <w:lang w:eastAsia="en-US"/>
        </w:rPr>
      </w:pPr>
    </w:p>
    <w:tbl>
      <w:tblPr>
        <w:tblStyle w:val="Grigliatabella"/>
        <w:tblW w:w="9985" w:type="dxa"/>
        <w:tblLook w:val="04A0" w:firstRow="1" w:lastRow="0" w:firstColumn="1" w:lastColumn="0" w:noHBand="0" w:noVBand="1"/>
      </w:tblPr>
      <w:tblGrid>
        <w:gridCol w:w="1771"/>
        <w:gridCol w:w="2661"/>
        <w:gridCol w:w="2642"/>
        <w:gridCol w:w="2911"/>
      </w:tblGrid>
      <w:tr w:rsidR="00B951A9" w:rsidRPr="00E233EE" w14:paraId="69418219" w14:textId="77777777" w:rsidTr="00B6042D">
        <w:trPr>
          <w:trHeight w:val="276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638B7E02" w14:textId="77777777" w:rsidR="00B951A9" w:rsidRPr="00E233EE" w:rsidRDefault="00B951A9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Case ID</w:t>
            </w:r>
          </w:p>
        </w:tc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E0417" w14:textId="0B993365" w:rsidR="00B951A9" w:rsidRPr="00E233EE" w:rsidRDefault="00B951A9" w:rsidP="00D544CD">
            <w:pPr>
              <w:rPr>
                <w:sz w:val="24"/>
                <w:szCs w:val="24"/>
              </w:rPr>
            </w:pPr>
            <w:r w:rsidRPr="00B951A9">
              <w:rPr>
                <w:rFonts w:ascii="Garamond" w:hAnsi="Garamond"/>
                <w:w w:val="105"/>
                <w:sz w:val="24"/>
                <w:szCs w:val="24"/>
              </w:rPr>
              <w:t>TC_3_3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0C9FDFBE" w14:textId="77777777" w:rsidR="00B951A9" w:rsidRPr="00E233EE" w:rsidRDefault="00B951A9" w:rsidP="00D544CD">
            <w:pPr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Test Frame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573963" w14:textId="4775A43C" w:rsidR="00B951A9" w:rsidRPr="00E233EE" w:rsidRDefault="00B951A9" w:rsidP="00D544CD">
            <w:pPr>
              <w:rPr>
                <w:sz w:val="24"/>
                <w:szCs w:val="24"/>
              </w:rPr>
            </w:pPr>
            <w:r w:rsidRPr="00B951A9">
              <w:rPr>
                <w:rFonts w:ascii="Garamond" w:hAnsi="Garamond"/>
                <w:w w:val="105"/>
                <w:sz w:val="24"/>
                <w:szCs w:val="24"/>
              </w:rPr>
              <w:t>FC2,</w:t>
            </w:r>
            <w:r w:rsidRPr="00B951A9">
              <w:rPr>
                <w:rFonts w:ascii="Garamond" w:hAnsi="Garamond"/>
                <w:spacing w:val="-8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PC2,</w:t>
            </w:r>
            <w:r w:rsidRPr="00B951A9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FQ2,</w:t>
            </w:r>
            <w:r w:rsidRPr="00B951A9">
              <w:rPr>
                <w:rFonts w:ascii="Garamond" w:hAnsi="Garamond"/>
                <w:spacing w:val="3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PQ2</w:t>
            </w:r>
          </w:p>
        </w:tc>
      </w:tr>
      <w:tr w:rsidR="00B951A9" w:rsidRPr="00E233EE" w14:paraId="6ADC439B" w14:textId="77777777" w:rsidTr="00B6042D">
        <w:trPr>
          <w:trHeight w:val="288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1128F218" w14:textId="77777777" w:rsidR="00B951A9" w:rsidRPr="00E233EE" w:rsidRDefault="00B951A9" w:rsidP="00D544CD">
            <w:pPr>
              <w:tabs>
                <w:tab w:val="center" w:pos="4706"/>
              </w:tabs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Precondizione</w:t>
            </w:r>
          </w:p>
        </w:tc>
      </w:tr>
      <w:tr w:rsidR="00B951A9" w:rsidRPr="00E233EE" w14:paraId="55480EA2" w14:textId="77777777" w:rsidTr="00B6042D">
        <w:trPr>
          <w:trHeight w:val="276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A76B0" w14:textId="2E61E9C5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Il</w:t>
            </w:r>
            <w:r w:rsidRPr="00B951A9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responsabile</w:t>
            </w:r>
            <w:r w:rsidRPr="00B951A9">
              <w:rPr>
                <w:rFonts w:ascii="Garamond" w:hAnsi="Garamond"/>
                <w:spacing w:val="21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di farmacia</w:t>
            </w:r>
            <w:r w:rsidRPr="00B951A9">
              <w:rPr>
                <w:rFonts w:ascii="Garamond" w:hAnsi="Garamond"/>
                <w:spacing w:val="-6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vuole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ordinare</w:t>
            </w:r>
            <w:r w:rsidRPr="00B951A9">
              <w:rPr>
                <w:rFonts w:ascii="Garamond" w:hAnsi="Garamond"/>
                <w:spacing w:val="11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un</w:t>
            </w:r>
            <w:r w:rsidRPr="00B951A9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farmaco</w:t>
            </w:r>
            <w:r w:rsidRPr="00B951A9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già</w:t>
            </w:r>
            <w:r w:rsidRPr="00B951A9">
              <w:rPr>
                <w:rFonts w:ascii="Garamond" w:hAnsi="Garamond"/>
                <w:spacing w:val="-7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registrato</w:t>
            </w:r>
          </w:p>
        </w:tc>
      </w:tr>
      <w:tr w:rsidR="00B951A9" w:rsidRPr="00E233EE" w14:paraId="17E7AC76" w14:textId="77777777" w:rsidTr="00B6042D">
        <w:trPr>
          <w:trHeight w:val="276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48664EBE" w14:textId="77777777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Flusso di Eventi</w:t>
            </w:r>
          </w:p>
        </w:tc>
      </w:tr>
      <w:tr w:rsidR="00B951A9" w:rsidRPr="00E233EE" w14:paraId="115067D3" w14:textId="77777777" w:rsidTr="00B6042D">
        <w:trPr>
          <w:trHeight w:val="2311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39A6" w14:textId="77777777" w:rsidR="00B951A9" w:rsidRDefault="00B951A9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lastRenderedPageBreak/>
              <w:t>Il</w:t>
            </w:r>
            <w:r w:rsidRPr="002340DE">
              <w:rPr>
                <w:rFonts w:ascii="Garamond" w:hAnsi="Garamond"/>
                <w:spacing w:val="-1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responsabile</w:t>
            </w:r>
            <w:r w:rsidRPr="002340DE">
              <w:rPr>
                <w:rFonts w:ascii="Garamond" w:hAnsi="Garamond"/>
                <w:spacing w:val="2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inserisce</w:t>
            </w:r>
            <w:r w:rsidRPr="002340DE">
              <w:rPr>
                <w:rFonts w:ascii="Garamond" w:hAnsi="Garamond"/>
                <w:spacing w:val="9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seguenti</w:t>
            </w:r>
            <w:r w:rsidRPr="002340DE">
              <w:rPr>
                <w:rFonts w:ascii="Garamond" w:hAnsi="Garamond"/>
                <w:spacing w:val="7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dati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nel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form:</w:t>
            </w:r>
          </w:p>
          <w:p w14:paraId="59AE77D6" w14:textId="77777777" w:rsidR="00B951A9" w:rsidRPr="00E233EE" w:rsidRDefault="00B951A9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008"/>
              <w:gridCol w:w="4155"/>
            </w:tblGrid>
            <w:tr w:rsidR="00B951A9" w:rsidRPr="00E233EE" w14:paraId="21C410BD" w14:textId="77777777" w:rsidTr="00B6042D">
              <w:trPr>
                <w:trHeight w:val="276"/>
                <w:jc w:val="center"/>
              </w:trPr>
              <w:tc>
                <w:tcPr>
                  <w:tcW w:w="5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15382130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DD6EE" w:themeFill="accent5" w:themeFillTint="66"/>
                  <w:hideMark/>
                </w:tcPr>
                <w:p w14:paraId="255DFD1D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B951A9" w:rsidRPr="00E233EE" w14:paraId="703047C1" w14:textId="77777777" w:rsidTr="00B6042D">
              <w:trPr>
                <w:trHeight w:val="288"/>
                <w:jc w:val="center"/>
              </w:trPr>
              <w:tc>
                <w:tcPr>
                  <w:tcW w:w="5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C2D5E8" w14:textId="77777777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Codice Farmaco</w:t>
                  </w:r>
                </w:p>
              </w:tc>
              <w:tc>
                <w:tcPr>
                  <w:tcW w:w="4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952EC6" w14:textId="4B52CBEB" w:rsidR="00B951A9" w:rsidRPr="00E233E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 w:rsidRPr="00B951A9">
                    <w:rPr>
                      <w:rFonts w:ascii="Garamond" w:hAnsi="Garamond"/>
                      <w:w w:val="105"/>
                      <w:sz w:val="24"/>
                      <w:szCs w:val="24"/>
                    </w:rPr>
                    <w:t>123456ABC</w:t>
                  </w:r>
                </w:p>
              </w:tc>
            </w:tr>
            <w:tr w:rsidR="00B951A9" w:rsidRPr="00E233EE" w14:paraId="2949E2B9" w14:textId="77777777" w:rsidTr="00B6042D">
              <w:trPr>
                <w:trHeight w:val="288"/>
                <w:jc w:val="center"/>
              </w:trPr>
              <w:tc>
                <w:tcPr>
                  <w:tcW w:w="5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F9AFF3" w14:textId="55E3467B" w:rsidR="00B951A9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Quantità</w:t>
                  </w:r>
                </w:p>
              </w:tc>
              <w:tc>
                <w:tcPr>
                  <w:tcW w:w="41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FC9B4" w14:textId="0F0E9BB1" w:rsidR="00B951A9" w:rsidRPr="002340DE" w:rsidRDefault="00B951A9" w:rsidP="00D544CD">
                  <w:pPr>
                    <w:pStyle w:val="Paragrafoelenco"/>
                    <w:spacing w:after="0" w:line="240" w:lineRule="auto"/>
                    <w:ind w:left="0"/>
                    <w:rPr>
                      <w:rFonts w:ascii="Garamond" w:hAnsi="Garamond"/>
                      <w:w w:val="105"/>
                      <w:sz w:val="24"/>
                      <w:szCs w:val="24"/>
                    </w:rPr>
                  </w:pPr>
                  <w:r>
                    <w:rPr>
                      <w:rFonts w:ascii="Garamond" w:hAnsi="Garamond"/>
                      <w:w w:val="105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073DB18D" w14:textId="77777777" w:rsidR="00B951A9" w:rsidRPr="00E233EE" w:rsidRDefault="00B951A9" w:rsidP="00D544CD">
            <w:pPr>
              <w:rPr>
                <w:sz w:val="24"/>
                <w:szCs w:val="24"/>
              </w:rPr>
            </w:pPr>
          </w:p>
          <w:p w14:paraId="64D11A34" w14:textId="77777777" w:rsidR="00B951A9" w:rsidRDefault="00B951A9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Il Responsabile Farmacia conferma l’inserimento</w:t>
            </w:r>
          </w:p>
          <w:p w14:paraId="44E72EA2" w14:textId="77777777" w:rsidR="00B951A9" w:rsidRDefault="00B951A9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  <w:p w14:paraId="73F4CC59" w14:textId="77777777" w:rsidR="00B951A9" w:rsidRPr="00E233EE" w:rsidRDefault="00B951A9" w:rsidP="00D544CD">
            <w:pPr>
              <w:pStyle w:val="Paragrafoelenco"/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951A9" w:rsidRPr="00E233EE" w14:paraId="5A6F7913" w14:textId="77777777" w:rsidTr="00B6042D">
        <w:trPr>
          <w:trHeight w:val="288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hideMark/>
          </w:tcPr>
          <w:p w14:paraId="54ABB5EF" w14:textId="77777777" w:rsidR="00B951A9" w:rsidRPr="00E233EE" w:rsidRDefault="00B951A9" w:rsidP="00D544CD">
            <w:pPr>
              <w:jc w:val="center"/>
              <w:rPr>
                <w:sz w:val="24"/>
                <w:szCs w:val="24"/>
              </w:rPr>
            </w:pPr>
            <w:r w:rsidRPr="00E233EE">
              <w:rPr>
                <w:sz w:val="24"/>
                <w:szCs w:val="24"/>
              </w:rPr>
              <w:t>Oracolo</w:t>
            </w:r>
          </w:p>
        </w:tc>
      </w:tr>
      <w:tr w:rsidR="00B951A9" w:rsidRPr="00E233EE" w14:paraId="5ADEA1C7" w14:textId="77777777" w:rsidTr="00B6042D">
        <w:trPr>
          <w:trHeight w:val="276"/>
        </w:trPr>
        <w:tc>
          <w:tcPr>
            <w:tcW w:w="99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4B349" w14:textId="303021F7" w:rsidR="00B951A9" w:rsidRPr="00B951A9" w:rsidRDefault="00B951A9" w:rsidP="00D544CD">
            <w:pPr>
              <w:jc w:val="center"/>
              <w:rPr>
                <w:sz w:val="24"/>
                <w:szCs w:val="24"/>
              </w:rPr>
            </w:pPr>
            <w:r w:rsidRPr="00B951A9">
              <w:rPr>
                <w:rFonts w:ascii="Garamond" w:hAnsi="Garamond"/>
                <w:w w:val="105"/>
                <w:sz w:val="24"/>
                <w:szCs w:val="24"/>
              </w:rPr>
              <w:t>L’ordine</w:t>
            </w:r>
            <w:r w:rsidRPr="00B951A9">
              <w:rPr>
                <w:rFonts w:ascii="Garamond" w:hAnsi="Garamond"/>
                <w:spacing w:val="-2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va</w:t>
            </w:r>
            <w:r w:rsidRPr="00B951A9">
              <w:rPr>
                <w:rFonts w:ascii="Garamond" w:hAnsi="Garamond"/>
                <w:spacing w:val="-8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a</w:t>
            </w:r>
            <w:r w:rsidRPr="00B951A9">
              <w:rPr>
                <w:rFonts w:ascii="Garamond" w:hAnsi="Garamond"/>
                <w:spacing w:val="-8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buon</w:t>
            </w:r>
            <w:r w:rsidRPr="00B951A9">
              <w:rPr>
                <w:rFonts w:ascii="Garamond" w:hAnsi="Garamond"/>
                <w:spacing w:val="4"/>
                <w:w w:val="105"/>
                <w:sz w:val="24"/>
                <w:szCs w:val="24"/>
              </w:rPr>
              <w:t xml:space="preserve"> </w:t>
            </w:r>
            <w:r w:rsidRPr="00B951A9">
              <w:rPr>
                <w:rFonts w:ascii="Garamond" w:hAnsi="Garamond"/>
                <w:w w:val="105"/>
                <w:sz w:val="24"/>
                <w:szCs w:val="24"/>
              </w:rPr>
              <w:t>fine.</w:t>
            </w:r>
          </w:p>
        </w:tc>
      </w:tr>
    </w:tbl>
    <w:p w14:paraId="0A045708" w14:textId="3D6ED361" w:rsidR="00B951A9" w:rsidRDefault="00B951A9" w:rsidP="00B951A9">
      <w:pPr>
        <w:rPr>
          <w:sz w:val="24"/>
          <w:szCs w:val="24"/>
          <w:lang w:eastAsia="en-US"/>
        </w:rPr>
      </w:pPr>
    </w:p>
    <w:p w14:paraId="7F517501" w14:textId="1D6F85DA" w:rsidR="007575C5" w:rsidRPr="006C1044" w:rsidRDefault="007575C5" w:rsidP="007575C5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Riferimento Use Case UC_</w:t>
      </w:r>
      <w:r>
        <w:rPr>
          <w:sz w:val="24"/>
          <w:szCs w:val="24"/>
        </w:rPr>
        <w:t>4</w:t>
      </w:r>
    </w:p>
    <w:p w14:paraId="73029C53" w14:textId="1C80BC4A" w:rsidR="007575C5" w:rsidRPr="006C1044" w:rsidRDefault="007575C5" w:rsidP="007575C5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 xml:space="preserve">Test case per la funzionalità di </w:t>
      </w:r>
      <w:r>
        <w:rPr>
          <w:sz w:val="24"/>
          <w:szCs w:val="24"/>
        </w:rPr>
        <w:t>visualizzazione dei pazienti.</w:t>
      </w:r>
    </w:p>
    <w:p w14:paraId="46340AD2" w14:textId="65264A81" w:rsidR="007575C5" w:rsidRPr="006C1044" w:rsidRDefault="007575C5" w:rsidP="007575C5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 xml:space="preserve">Il </w:t>
      </w:r>
      <w:r>
        <w:rPr>
          <w:sz w:val="24"/>
          <w:szCs w:val="24"/>
        </w:rPr>
        <w:t>Dottore</w:t>
      </w:r>
      <w:r w:rsidRPr="006C1044">
        <w:rPr>
          <w:sz w:val="24"/>
          <w:szCs w:val="24"/>
        </w:rPr>
        <w:t xml:space="preserve"> dovrà inserire</w:t>
      </w:r>
      <w:r>
        <w:rPr>
          <w:sz w:val="24"/>
          <w:szCs w:val="24"/>
        </w:rPr>
        <w:t>, per la ricerca di un paziente</w:t>
      </w:r>
      <w:r w:rsidRPr="006C1044">
        <w:rPr>
          <w:sz w:val="24"/>
          <w:szCs w:val="24"/>
        </w:rPr>
        <w:t>:</w:t>
      </w:r>
    </w:p>
    <w:p w14:paraId="558FFF11" w14:textId="426E46B1" w:rsidR="007575C5" w:rsidRPr="006C1044" w:rsidRDefault="007575C5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 w:rsidRPr="006C1044">
        <w:rPr>
          <w:sz w:val="24"/>
          <w:szCs w:val="24"/>
        </w:rPr>
        <w:t xml:space="preserve">Codice </w:t>
      </w:r>
      <w:r>
        <w:rPr>
          <w:sz w:val="24"/>
          <w:szCs w:val="24"/>
        </w:rPr>
        <w:t>Fiscale</w:t>
      </w:r>
      <w:r w:rsidRPr="006C1044">
        <w:rPr>
          <w:sz w:val="24"/>
          <w:szCs w:val="24"/>
        </w:rPr>
        <w:t xml:space="preserve"> </w:t>
      </w:r>
    </w:p>
    <w:p w14:paraId="103914C8" w14:textId="302A8AD5" w:rsidR="007575C5" w:rsidRDefault="007575C5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Nome</w:t>
      </w:r>
    </w:p>
    <w:p w14:paraId="6B1CE1D2" w14:textId="74D04D81" w:rsidR="007575C5" w:rsidRDefault="007575C5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Cognome</w:t>
      </w:r>
    </w:p>
    <w:p w14:paraId="46A351AF" w14:textId="594C8FE5" w:rsidR="007575C5" w:rsidRDefault="007575C5">
      <w:pPr>
        <w:pStyle w:val="Paragrafoelenco"/>
        <w:numPr>
          <w:ilvl w:val="0"/>
          <w:numId w:val="13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Medicinale Utilizzato</w:t>
      </w:r>
    </w:p>
    <w:p w14:paraId="69393B7A" w14:textId="77777777" w:rsidR="00E045DB" w:rsidRPr="00E045DB" w:rsidRDefault="00E045DB" w:rsidP="00E045DB">
      <w:pPr>
        <w:spacing w:after="160" w:line="259" w:lineRule="auto"/>
        <w:rPr>
          <w:sz w:val="24"/>
          <w:szCs w:val="24"/>
        </w:rPr>
      </w:pPr>
    </w:p>
    <w:p w14:paraId="05F203FF" w14:textId="77777777" w:rsidR="007575C5" w:rsidRDefault="007575C5" w:rsidP="007575C5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VINCOLI</w:t>
      </w:r>
    </w:p>
    <w:tbl>
      <w:tblPr>
        <w:tblStyle w:val="TableNormal"/>
        <w:tblW w:w="9968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9"/>
        <w:gridCol w:w="7039"/>
      </w:tblGrid>
      <w:tr w:rsidR="007575C5" w:rsidRPr="002340DE" w14:paraId="1DB01C6B" w14:textId="77777777" w:rsidTr="00B6042D">
        <w:trPr>
          <w:trHeight w:val="321"/>
        </w:trPr>
        <w:tc>
          <w:tcPr>
            <w:tcW w:w="9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308FF4D3" w14:textId="35F74042" w:rsidR="007575C5" w:rsidRPr="002340DE" w:rsidRDefault="007575C5" w:rsidP="00D544CD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proofErr w:type="spellStart"/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Parametro</w:t>
            </w:r>
            <w:proofErr w:type="spellEnd"/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: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Codice</w:t>
            </w:r>
            <w:proofErr w:type="spellEnd"/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Fiscale</w:t>
            </w:r>
            <w:proofErr w:type="spellEnd"/>
          </w:p>
        </w:tc>
      </w:tr>
      <w:tr w:rsidR="007575C5" w:rsidRPr="002340DE" w14:paraId="616DE9DB" w14:textId="77777777" w:rsidTr="00B6042D">
        <w:trPr>
          <w:trHeight w:val="417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083EFF94" w14:textId="77777777" w:rsidR="007575C5" w:rsidRPr="002340DE" w:rsidRDefault="007575C5" w:rsidP="00D544CD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73DF87E9" w14:textId="77777777" w:rsidR="007575C5" w:rsidRPr="002340DE" w:rsidRDefault="007575C5" w:rsidP="00D544CD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Scelte</w:t>
            </w:r>
            <w:r w:rsidRPr="002340DE">
              <w:rPr>
                <w:rFonts w:ascii="Garamond" w:hAnsi="Garamond"/>
                <w:spacing w:val="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7575C5" w:rsidRPr="002340DE" w14:paraId="49E8F13D" w14:textId="77777777" w:rsidTr="00B6042D">
        <w:trPr>
          <w:trHeight w:val="805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0B16C45" w14:textId="1FCB5C86" w:rsidR="007575C5" w:rsidRPr="002340DE" w:rsidRDefault="007575C5" w:rsidP="00D544CD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[FP]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D5A30C" w14:textId="77777777" w:rsidR="007575C5" w:rsidRPr="007575C5" w:rsidRDefault="007575C5" w:rsidP="007575C5">
            <w:pPr>
              <w:pStyle w:val="TableParagraph"/>
              <w:spacing w:before="115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[A-Z]{6}[0-9]{2}[A-Z]{1}[0-9]{2}[A-Z]{1}[0-9]{3}[A-Z]{1}|^.{0}</w:t>
            </w:r>
          </w:p>
          <w:p w14:paraId="6EDCB7CF" w14:textId="77777777" w:rsidR="007575C5" w:rsidRPr="007575C5" w:rsidRDefault="007575C5" w:rsidP="007575C5">
            <w:pPr>
              <w:pStyle w:val="TableParagraph"/>
              <w:spacing w:before="7"/>
              <w:ind w:left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  <w:p w14:paraId="2B4B95FE" w14:textId="77777777" w:rsidR="007575C5" w:rsidRDefault="007575C5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non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[errore]</w:t>
            </w:r>
          </w:p>
          <w:p w14:paraId="476A0905" w14:textId="4FE1FA49" w:rsidR="007575C5" w:rsidRPr="007575C5" w:rsidRDefault="007575C5">
            <w:pPr>
              <w:pStyle w:val="TableParagraph"/>
              <w:numPr>
                <w:ilvl w:val="0"/>
                <w:numId w:val="27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[property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FP_OK]</w:t>
            </w:r>
          </w:p>
        </w:tc>
      </w:tr>
      <w:tr w:rsidR="007575C5" w:rsidRPr="002340DE" w14:paraId="059BFBAB" w14:textId="77777777" w:rsidTr="00B6042D">
        <w:trPr>
          <w:trHeight w:val="260"/>
        </w:trPr>
        <w:tc>
          <w:tcPr>
            <w:tcW w:w="9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087B84A2" w14:textId="7CE0F6B8" w:rsidR="007575C5" w:rsidRPr="002340DE" w:rsidRDefault="007575C5" w:rsidP="00D544CD">
            <w:pPr>
              <w:pStyle w:val="TableParagraph"/>
              <w:spacing w:line="238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</w:p>
        </w:tc>
      </w:tr>
      <w:tr w:rsidR="007575C5" w:rsidRPr="002340DE" w14:paraId="6EB64755" w14:textId="77777777" w:rsidTr="00B6042D">
        <w:trPr>
          <w:trHeight w:val="271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4C12872B" w14:textId="77777777" w:rsidR="007575C5" w:rsidRPr="002340DE" w:rsidRDefault="007575C5" w:rsidP="00D544CD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7DD8515D" w14:textId="77777777" w:rsidR="007575C5" w:rsidRPr="002340DE" w:rsidRDefault="007575C5" w:rsidP="00D544CD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Scelta</w:t>
            </w:r>
            <w:r w:rsidRPr="002340DE">
              <w:rPr>
                <w:rFonts w:ascii="Garamond" w:hAnsi="Garamond"/>
                <w:spacing w:val="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7575C5" w:rsidRPr="002340DE" w14:paraId="320BECE8" w14:textId="77777777" w:rsidTr="00B6042D">
        <w:trPr>
          <w:trHeight w:val="526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DB6D1B" w14:textId="6CE04A5F" w:rsidR="007575C5" w:rsidRPr="002340DE" w:rsidRDefault="007575C5" w:rsidP="007575C5">
            <w:pPr>
              <w:pStyle w:val="TableParagraph"/>
              <w:spacing w:before="0" w:line="247" w:lineRule="exact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[FN]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0C247" w14:textId="77777777" w:rsidR="007575C5" w:rsidRPr="007575C5" w:rsidRDefault="007575C5" w:rsidP="007575C5">
            <w:pPr>
              <w:pStyle w:val="TableParagraph"/>
              <w:spacing w:before="105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[A-z]{3,256}|^.{0}</w:t>
            </w:r>
          </w:p>
          <w:p w14:paraId="6119F4DC" w14:textId="77777777" w:rsidR="007575C5" w:rsidRPr="007575C5" w:rsidRDefault="007575C5" w:rsidP="007575C5">
            <w:pPr>
              <w:pStyle w:val="TableParagraph"/>
              <w:spacing w:before="3"/>
              <w:ind w:left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  <w:p w14:paraId="282C9BFD" w14:textId="77777777" w:rsidR="007575C5" w:rsidRDefault="007575C5">
            <w:pPr>
              <w:pStyle w:val="TableParagraph"/>
              <w:numPr>
                <w:ilvl w:val="0"/>
                <w:numId w:val="28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non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[errore]</w:t>
            </w:r>
          </w:p>
          <w:p w14:paraId="1C52DD99" w14:textId="3332351E" w:rsidR="007575C5" w:rsidRPr="007575C5" w:rsidRDefault="007575C5">
            <w:pPr>
              <w:pStyle w:val="TableParagraph"/>
              <w:numPr>
                <w:ilvl w:val="0"/>
                <w:numId w:val="28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[property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FN_OK]</w:t>
            </w:r>
          </w:p>
        </w:tc>
      </w:tr>
      <w:tr w:rsidR="007575C5" w:rsidRPr="002340DE" w14:paraId="37A11D7F" w14:textId="77777777" w:rsidTr="00B6042D">
        <w:trPr>
          <w:trHeight w:val="357"/>
        </w:trPr>
        <w:tc>
          <w:tcPr>
            <w:tcW w:w="9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0E8C4E36" w14:textId="371001DA" w:rsidR="007575C5" w:rsidRPr="002340DE" w:rsidRDefault="007575C5" w:rsidP="007575C5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9"/>
                <w:w w:val="105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Cognome</w:t>
            </w:r>
          </w:p>
        </w:tc>
      </w:tr>
      <w:tr w:rsidR="007575C5" w:rsidRPr="002340DE" w14:paraId="16A69757" w14:textId="77777777" w:rsidTr="00B6042D">
        <w:trPr>
          <w:trHeight w:val="417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3AF56D99" w14:textId="77777777" w:rsidR="007575C5" w:rsidRPr="002340DE" w:rsidRDefault="007575C5" w:rsidP="007575C5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747A65F6" w14:textId="77777777" w:rsidR="007575C5" w:rsidRPr="002340DE" w:rsidRDefault="007575C5" w:rsidP="007575C5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Scelta</w:t>
            </w:r>
            <w:r w:rsidRPr="002340DE">
              <w:rPr>
                <w:rFonts w:ascii="Garamond" w:hAnsi="Garamond"/>
                <w:spacing w:val="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7575C5" w:rsidRPr="002340DE" w14:paraId="3639BE39" w14:textId="77777777" w:rsidTr="00B6042D">
        <w:trPr>
          <w:trHeight w:val="854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0089995" w14:textId="6243EF43" w:rsidR="007575C5" w:rsidRPr="002340DE" w:rsidRDefault="007575C5" w:rsidP="007575C5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[F</w:t>
            </w:r>
            <w:r>
              <w:rPr>
                <w:rFonts w:ascii="Garamond" w:hAnsi="Garamond"/>
                <w:sz w:val="24"/>
                <w:szCs w:val="24"/>
                <w:lang w:val="en-US"/>
              </w:rPr>
              <w:t>C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]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F01753" w14:textId="77777777" w:rsidR="007575C5" w:rsidRPr="007575C5" w:rsidRDefault="007575C5" w:rsidP="007575C5">
            <w:pPr>
              <w:pStyle w:val="TableParagraph"/>
              <w:spacing w:before="105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[A-z]{3,256}|^.{0}</w:t>
            </w:r>
          </w:p>
          <w:p w14:paraId="24BBAA50" w14:textId="77777777" w:rsidR="007575C5" w:rsidRPr="007575C5" w:rsidRDefault="007575C5" w:rsidP="007575C5">
            <w:pPr>
              <w:pStyle w:val="TableParagraph"/>
              <w:spacing w:before="3"/>
              <w:ind w:left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  <w:p w14:paraId="746DE010" w14:textId="565293A1" w:rsidR="007575C5" w:rsidRPr="007575C5" w:rsidRDefault="007575C5">
            <w:pPr>
              <w:pStyle w:val="TableParagraph"/>
              <w:numPr>
                <w:ilvl w:val="0"/>
                <w:numId w:val="30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non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[errore]Formato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[property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FC_OK]</w:t>
            </w:r>
          </w:p>
        </w:tc>
      </w:tr>
      <w:tr w:rsidR="007575C5" w:rsidRPr="002340DE" w14:paraId="2519ED26" w14:textId="77777777" w:rsidTr="00B6042D">
        <w:trPr>
          <w:trHeight w:val="321"/>
        </w:trPr>
        <w:tc>
          <w:tcPr>
            <w:tcW w:w="99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7B2DBF89" w14:textId="22EA6C63" w:rsidR="007575C5" w:rsidRPr="002340DE" w:rsidRDefault="007575C5" w:rsidP="00D544CD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Parametro: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Codice</w:t>
            </w:r>
            <w:r w:rsidRPr="002340DE">
              <w:rPr>
                <w:rFonts w:ascii="Garamond" w:hAnsi="Garamond"/>
                <w:spacing w:val="-3"/>
                <w:w w:val="105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aramond" w:hAnsi="Garamond"/>
                <w:w w:val="105"/>
                <w:sz w:val="24"/>
                <w:szCs w:val="24"/>
                <w:lang w:val="en-US"/>
              </w:rPr>
              <w:t>Farmaco</w:t>
            </w:r>
          </w:p>
        </w:tc>
      </w:tr>
      <w:tr w:rsidR="007575C5" w:rsidRPr="002340DE" w14:paraId="0621707F" w14:textId="77777777" w:rsidTr="00B6042D">
        <w:trPr>
          <w:trHeight w:val="417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6EAB8060" w14:textId="77777777" w:rsidR="007575C5" w:rsidRPr="002340DE" w:rsidRDefault="007575C5" w:rsidP="00D544CD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lastRenderedPageBreak/>
              <w:t>Nome</w:t>
            </w:r>
            <w:r w:rsidRPr="002340DE">
              <w:rPr>
                <w:rFonts w:ascii="Garamond" w:hAnsi="Garamond"/>
                <w:spacing w:val="-7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E1F3"/>
            <w:hideMark/>
          </w:tcPr>
          <w:p w14:paraId="4468DE35" w14:textId="77777777" w:rsidR="007575C5" w:rsidRPr="002340DE" w:rsidRDefault="007575C5" w:rsidP="00D544CD">
            <w:pPr>
              <w:pStyle w:val="TableParagraph"/>
              <w:rPr>
                <w:rFonts w:ascii="Garamond" w:hAnsi="Garamond"/>
                <w:sz w:val="24"/>
                <w:szCs w:val="24"/>
                <w:lang w:val="en-US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Scelte</w:t>
            </w:r>
            <w:r w:rsidRPr="002340DE">
              <w:rPr>
                <w:rFonts w:ascii="Garamond" w:hAnsi="Garamond"/>
                <w:spacing w:val="1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per</w:t>
            </w:r>
            <w:r w:rsidRPr="002340DE">
              <w:rPr>
                <w:rFonts w:ascii="Garamond" w:hAnsi="Garamond"/>
                <w:spacing w:val="-2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la</w:t>
            </w:r>
            <w:r w:rsidRPr="002340DE">
              <w:rPr>
                <w:rFonts w:ascii="Garamond" w:hAnsi="Garamond"/>
                <w:spacing w:val="-6"/>
                <w:w w:val="105"/>
                <w:sz w:val="24"/>
                <w:szCs w:val="24"/>
                <w:lang w:val="en-US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  <w:lang w:val="en-US"/>
              </w:rPr>
              <w:t>categoria</w:t>
            </w:r>
          </w:p>
        </w:tc>
      </w:tr>
      <w:tr w:rsidR="007575C5" w:rsidRPr="007575C5" w14:paraId="79CC925A" w14:textId="77777777" w:rsidTr="00B6042D">
        <w:trPr>
          <w:trHeight w:val="805"/>
        </w:trPr>
        <w:tc>
          <w:tcPr>
            <w:tcW w:w="2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BE5786D" w14:textId="1D48D315" w:rsidR="007575C5" w:rsidRPr="002340DE" w:rsidRDefault="007575C5" w:rsidP="007575C5">
            <w:pPr>
              <w:pStyle w:val="TableParagraph"/>
              <w:spacing w:before="3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[FF]</w:t>
            </w:r>
          </w:p>
        </w:tc>
        <w:tc>
          <w:tcPr>
            <w:tcW w:w="70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A0011D6" w14:textId="77777777" w:rsidR="007575C5" w:rsidRPr="007575C5" w:rsidRDefault="007575C5" w:rsidP="007575C5">
            <w:pPr>
              <w:pStyle w:val="TableParagraph"/>
              <w:spacing w:before="106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[0-z]{1,10}|^.{0}</w:t>
            </w:r>
          </w:p>
          <w:p w14:paraId="6FB94B3B" w14:textId="77777777" w:rsidR="007575C5" w:rsidRPr="007575C5" w:rsidRDefault="007575C5" w:rsidP="007575C5">
            <w:pPr>
              <w:pStyle w:val="TableParagraph"/>
              <w:spacing w:before="3"/>
              <w:ind w:left="0"/>
              <w:rPr>
                <w:rFonts w:ascii="Garamond" w:hAnsi="Garamond"/>
                <w:b/>
                <w:sz w:val="24"/>
                <w:szCs w:val="24"/>
                <w:lang w:val="en-US"/>
              </w:rPr>
            </w:pPr>
          </w:p>
          <w:p w14:paraId="14235BDF" w14:textId="77777777" w:rsidR="007575C5" w:rsidRDefault="007575C5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non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[errore]</w:t>
            </w:r>
          </w:p>
          <w:p w14:paraId="4C7D30F9" w14:textId="6BAE2DE3" w:rsidR="007575C5" w:rsidRPr="007575C5" w:rsidRDefault="007575C5">
            <w:pPr>
              <w:pStyle w:val="TableParagraph"/>
              <w:numPr>
                <w:ilvl w:val="0"/>
                <w:numId w:val="29"/>
              </w:numPr>
              <w:tabs>
                <w:tab w:val="left" w:pos="817"/>
              </w:tabs>
              <w:spacing w:before="0"/>
              <w:rPr>
                <w:rFonts w:ascii="Garamond" w:hAnsi="Garamond"/>
                <w:sz w:val="24"/>
                <w:szCs w:val="24"/>
                <w:lang w:val="en-US"/>
              </w:rPr>
            </w:pP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Formato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Corretto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[property</w:t>
            </w:r>
            <w:r w:rsidRPr="007575C5">
              <w:rPr>
                <w:rFonts w:ascii="Garamond" w:hAnsi="Garamond"/>
                <w:spacing w:val="-2"/>
                <w:sz w:val="24"/>
                <w:szCs w:val="24"/>
                <w:lang w:val="en-US"/>
              </w:rPr>
              <w:t xml:space="preserve"> </w:t>
            </w:r>
            <w:r w:rsidRPr="007575C5">
              <w:rPr>
                <w:rFonts w:ascii="Garamond" w:hAnsi="Garamond"/>
                <w:sz w:val="24"/>
                <w:szCs w:val="24"/>
                <w:lang w:val="en-US"/>
              </w:rPr>
              <w:t>FF_OK]</w:t>
            </w:r>
          </w:p>
        </w:tc>
      </w:tr>
    </w:tbl>
    <w:p w14:paraId="7FA55D1C" w14:textId="77777777" w:rsidR="007575C5" w:rsidRDefault="007575C5" w:rsidP="00B951A9">
      <w:pPr>
        <w:rPr>
          <w:b/>
          <w:bCs/>
          <w:sz w:val="26"/>
          <w:szCs w:val="26"/>
          <w:lang w:eastAsia="en-US"/>
        </w:rPr>
      </w:pPr>
    </w:p>
    <w:p w14:paraId="635631A9" w14:textId="77777777" w:rsidR="007575C5" w:rsidRDefault="007575C5" w:rsidP="00B951A9">
      <w:pPr>
        <w:rPr>
          <w:b/>
          <w:bCs/>
          <w:sz w:val="26"/>
          <w:szCs w:val="26"/>
          <w:lang w:eastAsia="en-US"/>
        </w:rPr>
      </w:pPr>
    </w:p>
    <w:p w14:paraId="43260CAF" w14:textId="77777777" w:rsidR="00B951A9" w:rsidRDefault="00B951A9" w:rsidP="0060117F">
      <w:pPr>
        <w:rPr>
          <w:b/>
          <w:bCs/>
          <w:color w:val="000000" w:themeColor="text1"/>
          <w:sz w:val="26"/>
          <w:szCs w:val="26"/>
        </w:rPr>
      </w:pPr>
    </w:p>
    <w:p w14:paraId="5BB0CFA3" w14:textId="77777777" w:rsidR="00B951A9" w:rsidRDefault="00B951A9" w:rsidP="00B951A9">
      <w:pPr>
        <w:pStyle w:val="Corpotesto"/>
        <w:rPr>
          <w:sz w:val="20"/>
        </w:rPr>
      </w:pPr>
    </w:p>
    <w:p w14:paraId="291A94BB" w14:textId="77777777" w:rsidR="00B951A9" w:rsidRPr="00E045DB" w:rsidRDefault="00B951A9" w:rsidP="00B951A9">
      <w:pPr>
        <w:pStyle w:val="Corpotesto"/>
        <w:spacing w:before="9"/>
        <w:rPr>
          <w:b/>
          <w:bCs/>
          <w:sz w:val="13"/>
        </w:rPr>
      </w:pPr>
    </w:p>
    <w:p w14:paraId="22CAD4C8" w14:textId="598F802D" w:rsidR="002340DE" w:rsidRDefault="00E045DB" w:rsidP="00B951A9">
      <w:pPr>
        <w:rPr>
          <w:b/>
          <w:bCs/>
          <w:color w:val="000000" w:themeColor="text1"/>
          <w:sz w:val="26"/>
          <w:szCs w:val="26"/>
        </w:rPr>
      </w:pPr>
      <w:r w:rsidRPr="00E045DB">
        <w:rPr>
          <w:b/>
          <w:bCs/>
          <w:color w:val="000000" w:themeColor="text1"/>
          <w:sz w:val="26"/>
          <w:szCs w:val="26"/>
        </w:rPr>
        <w:t>TEST FRAMES</w:t>
      </w:r>
    </w:p>
    <w:tbl>
      <w:tblPr>
        <w:tblStyle w:val="TableNormal"/>
        <w:tblW w:w="9844" w:type="dxa"/>
        <w:tblInd w:w="1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7"/>
        <w:gridCol w:w="2893"/>
        <w:gridCol w:w="5064"/>
      </w:tblGrid>
      <w:tr w:rsidR="00E045DB" w:rsidRPr="002340DE" w14:paraId="3930A7AA" w14:textId="77777777" w:rsidTr="00B6042D">
        <w:trPr>
          <w:trHeight w:val="357"/>
        </w:trPr>
        <w:tc>
          <w:tcPr>
            <w:tcW w:w="1887" w:type="dxa"/>
            <w:shd w:val="clear" w:color="auto" w:fill="D9E1F3"/>
          </w:tcPr>
          <w:p w14:paraId="1EBF6629" w14:textId="77777777" w:rsidR="00E045DB" w:rsidRPr="002340DE" w:rsidRDefault="00E045DB" w:rsidP="00D544CD">
            <w:pPr>
              <w:pStyle w:val="TableParagraph"/>
              <w:spacing w:line="239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Test</w:t>
            </w:r>
            <w:r w:rsidRPr="002340DE">
              <w:rPr>
                <w:rFonts w:ascii="Garamond" w:hAnsi="Garamond"/>
                <w:spacing w:val="-5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Case</w:t>
            </w:r>
            <w:r w:rsidRPr="002340DE">
              <w:rPr>
                <w:rFonts w:ascii="Garamond" w:hAnsi="Garamond"/>
                <w:spacing w:val="-4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ID</w:t>
            </w:r>
          </w:p>
        </w:tc>
        <w:tc>
          <w:tcPr>
            <w:tcW w:w="2893" w:type="dxa"/>
            <w:shd w:val="clear" w:color="auto" w:fill="D9E1F3"/>
          </w:tcPr>
          <w:p w14:paraId="2FBEFCDA" w14:textId="77777777" w:rsidR="00E045DB" w:rsidRPr="002340DE" w:rsidRDefault="00E045DB" w:rsidP="00D544CD">
            <w:pPr>
              <w:pStyle w:val="TableParagraph"/>
              <w:spacing w:line="239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Test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Frame</w:t>
            </w:r>
          </w:p>
        </w:tc>
        <w:tc>
          <w:tcPr>
            <w:tcW w:w="5064" w:type="dxa"/>
            <w:shd w:val="clear" w:color="auto" w:fill="D9E1F3"/>
          </w:tcPr>
          <w:p w14:paraId="4CF6F563" w14:textId="77777777" w:rsidR="00E045DB" w:rsidRPr="002340DE" w:rsidRDefault="00E045DB" w:rsidP="00D544CD">
            <w:pPr>
              <w:pStyle w:val="TableParagraph"/>
              <w:spacing w:line="239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Esito</w:t>
            </w:r>
          </w:p>
        </w:tc>
      </w:tr>
      <w:tr w:rsidR="00E045DB" w:rsidRPr="002340DE" w14:paraId="1050E5DD" w14:textId="77777777" w:rsidTr="00B6042D">
        <w:trPr>
          <w:trHeight w:val="360"/>
        </w:trPr>
        <w:tc>
          <w:tcPr>
            <w:tcW w:w="1887" w:type="dxa"/>
          </w:tcPr>
          <w:p w14:paraId="1A9CF04A" w14:textId="041F96E5" w:rsidR="00E045DB" w:rsidRPr="002340DE" w:rsidRDefault="00E045DB" w:rsidP="00D544CD">
            <w:pPr>
              <w:pStyle w:val="TableParagraph"/>
              <w:spacing w:before="3"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4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_1</w:t>
            </w:r>
          </w:p>
        </w:tc>
        <w:tc>
          <w:tcPr>
            <w:tcW w:w="2893" w:type="dxa"/>
          </w:tcPr>
          <w:p w14:paraId="11BAFDF5" w14:textId="6E52A72B" w:rsidR="00E045DB" w:rsidRPr="002340DE" w:rsidRDefault="00E045DB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P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1</w:t>
            </w:r>
          </w:p>
        </w:tc>
        <w:tc>
          <w:tcPr>
            <w:tcW w:w="5064" w:type="dxa"/>
          </w:tcPr>
          <w:p w14:paraId="4DAD66E3" w14:textId="7C9B0AC4" w:rsidR="00E045DB" w:rsidRPr="002340DE" w:rsidRDefault="00E045DB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24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formato</w:t>
            </w:r>
            <w:r w:rsidRPr="002340DE">
              <w:rPr>
                <w:rFonts w:ascii="Garamond" w:hAnsi="Garamond"/>
                <w:spacing w:val="28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codice</w:t>
            </w:r>
            <w:r w:rsidRPr="002340DE">
              <w:rPr>
                <w:rFonts w:ascii="Garamond" w:hAnsi="Garamond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fiscale</w:t>
            </w:r>
            <w:r w:rsidRPr="002340DE">
              <w:rPr>
                <w:rFonts w:ascii="Garamond" w:hAnsi="Garamond"/>
                <w:spacing w:val="10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z w:val="24"/>
                <w:szCs w:val="24"/>
              </w:rPr>
              <w:t>errato</w:t>
            </w:r>
          </w:p>
        </w:tc>
      </w:tr>
      <w:tr w:rsidR="00E045DB" w:rsidRPr="002340DE" w14:paraId="483042A5" w14:textId="77777777" w:rsidTr="00B6042D">
        <w:trPr>
          <w:trHeight w:val="377"/>
        </w:trPr>
        <w:tc>
          <w:tcPr>
            <w:tcW w:w="1887" w:type="dxa"/>
          </w:tcPr>
          <w:p w14:paraId="0A8F0922" w14:textId="3D427DA5" w:rsidR="00E045DB" w:rsidRPr="002340DE" w:rsidRDefault="00E045DB" w:rsidP="00D544CD">
            <w:pPr>
              <w:pStyle w:val="TableParagraph"/>
              <w:spacing w:line="250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4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2</w:t>
            </w:r>
          </w:p>
        </w:tc>
        <w:tc>
          <w:tcPr>
            <w:tcW w:w="2893" w:type="dxa"/>
          </w:tcPr>
          <w:p w14:paraId="2C5E1985" w14:textId="47838A4C" w:rsidR="00E045DB" w:rsidRPr="002340DE" w:rsidRDefault="00E045DB" w:rsidP="00D544CD">
            <w:pPr>
              <w:pStyle w:val="TableParagraph"/>
              <w:spacing w:line="250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E045DB">
              <w:rPr>
                <w:rFonts w:ascii="Garamond" w:hAnsi="Garamond"/>
                <w:sz w:val="24"/>
                <w:szCs w:val="24"/>
                <w:lang w:val="en-US"/>
              </w:rPr>
              <w:t>FP2,FN1</w:t>
            </w:r>
          </w:p>
        </w:tc>
        <w:tc>
          <w:tcPr>
            <w:tcW w:w="5064" w:type="dxa"/>
          </w:tcPr>
          <w:p w14:paraId="3105D7B0" w14:textId="194A6DE0" w:rsidR="00E045DB" w:rsidRPr="002340DE" w:rsidRDefault="00E045DB" w:rsidP="00D544CD">
            <w:pPr>
              <w:pStyle w:val="TableParagraph"/>
              <w:spacing w:line="250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formato nome non errato</w:t>
            </w:r>
          </w:p>
        </w:tc>
      </w:tr>
      <w:tr w:rsidR="00E045DB" w:rsidRPr="002340DE" w14:paraId="623CDEBC" w14:textId="77777777" w:rsidTr="00B6042D">
        <w:trPr>
          <w:trHeight w:val="360"/>
        </w:trPr>
        <w:tc>
          <w:tcPr>
            <w:tcW w:w="1887" w:type="dxa"/>
          </w:tcPr>
          <w:p w14:paraId="7E798742" w14:textId="315A8BA5" w:rsidR="00E045DB" w:rsidRPr="002340DE" w:rsidRDefault="00E045DB" w:rsidP="00D544CD">
            <w:pPr>
              <w:pStyle w:val="TableParagraph"/>
              <w:spacing w:before="0" w:line="241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4_3</w:t>
            </w:r>
          </w:p>
        </w:tc>
        <w:tc>
          <w:tcPr>
            <w:tcW w:w="2893" w:type="dxa"/>
          </w:tcPr>
          <w:p w14:paraId="1746EE95" w14:textId="6E13AD6F" w:rsidR="00E045DB" w:rsidRPr="002340DE" w:rsidRDefault="00E045DB" w:rsidP="00D544CD">
            <w:pPr>
              <w:pStyle w:val="TableParagraph"/>
              <w:spacing w:before="0" w:line="241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E045DB">
              <w:rPr>
                <w:rFonts w:ascii="Garamond" w:hAnsi="Garamond"/>
                <w:sz w:val="24"/>
                <w:szCs w:val="24"/>
                <w:lang w:val="en-US"/>
              </w:rPr>
              <w:t>FP2,FN2,FC1</w:t>
            </w:r>
          </w:p>
        </w:tc>
        <w:tc>
          <w:tcPr>
            <w:tcW w:w="5064" w:type="dxa"/>
          </w:tcPr>
          <w:p w14:paraId="173B8A7F" w14:textId="71BA1313" w:rsidR="00E045DB" w:rsidRPr="002340DE" w:rsidRDefault="00E045DB" w:rsidP="00D544CD">
            <w:pPr>
              <w:pStyle w:val="TableParagraph"/>
              <w:spacing w:before="0" w:line="241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2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w w:val="105"/>
                <w:sz w:val="24"/>
                <w:szCs w:val="24"/>
              </w:rPr>
              <w:t>formato</w:t>
            </w:r>
            <w:r w:rsidRPr="002340DE">
              <w:rPr>
                <w:rFonts w:ascii="Garamond" w:hAnsi="Garamond"/>
                <w:spacing w:val="-10"/>
                <w:w w:val="105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cognome errato</w:t>
            </w:r>
          </w:p>
        </w:tc>
      </w:tr>
      <w:tr w:rsidR="00E045DB" w:rsidRPr="002340DE" w14:paraId="6EBC0568" w14:textId="77777777" w:rsidTr="00B6042D">
        <w:trPr>
          <w:trHeight w:val="360"/>
        </w:trPr>
        <w:tc>
          <w:tcPr>
            <w:tcW w:w="1887" w:type="dxa"/>
          </w:tcPr>
          <w:p w14:paraId="5439BFC4" w14:textId="7318A50A" w:rsidR="00E045DB" w:rsidRPr="002340DE" w:rsidRDefault="00E045DB" w:rsidP="00D544CD">
            <w:pPr>
              <w:pStyle w:val="TableParagraph"/>
              <w:spacing w:before="3"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4_4</w:t>
            </w:r>
          </w:p>
        </w:tc>
        <w:tc>
          <w:tcPr>
            <w:tcW w:w="2893" w:type="dxa"/>
          </w:tcPr>
          <w:p w14:paraId="467EAA81" w14:textId="3116AD1F" w:rsidR="00E045DB" w:rsidRPr="002340DE" w:rsidRDefault="00E045DB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E045DB">
              <w:rPr>
                <w:rFonts w:ascii="Garamond" w:hAnsi="Garamond"/>
                <w:sz w:val="24"/>
                <w:szCs w:val="24"/>
                <w:lang w:val="en-US"/>
              </w:rPr>
              <w:t>FP2,FN2,FC2,FF1</w:t>
            </w:r>
          </w:p>
        </w:tc>
        <w:tc>
          <w:tcPr>
            <w:tcW w:w="5064" w:type="dxa"/>
          </w:tcPr>
          <w:p w14:paraId="045FEAB6" w14:textId="3E2917C0" w:rsidR="00E045DB" w:rsidRPr="002340DE" w:rsidRDefault="00E045DB" w:rsidP="00D544CD">
            <w:pPr>
              <w:pStyle w:val="TableParagraph"/>
              <w:spacing w:before="3"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Errato:</w:t>
            </w:r>
            <w:r w:rsidRPr="002340DE">
              <w:rPr>
                <w:rFonts w:ascii="Garamond" w:hAnsi="Garamond"/>
                <w:spacing w:val="-11"/>
                <w:w w:val="105"/>
                <w:sz w:val="24"/>
                <w:szCs w:val="24"/>
              </w:rPr>
              <w:t xml:space="preserve"> </w:t>
            </w:r>
            <w:r w:rsidRPr="002340DE">
              <w:rPr>
                <w:rFonts w:ascii="Garamond" w:hAnsi="Garamond"/>
                <w:spacing w:val="-1"/>
                <w:w w:val="105"/>
                <w:sz w:val="24"/>
                <w:szCs w:val="24"/>
              </w:rPr>
              <w:t>quantità</w:t>
            </w:r>
            <w:r w:rsidRPr="002340DE">
              <w:rPr>
                <w:rFonts w:ascii="Garamond" w:hAnsi="Garamond"/>
                <w:spacing w:val="10"/>
                <w:w w:val="105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pacing w:val="-1"/>
                <w:w w:val="105"/>
                <w:sz w:val="24"/>
                <w:szCs w:val="24"/>
              </w:rPr>
              <w:t>codice farmaco errato</w:t>
            </w:r>
          </w:p>
        </w:tc>
      </w:tr>
      <w:tr w:rsidR="00E045DB" w:rsidRPr="002340DE" w14:paraId="7B9B7D04" w14:textId="77777777" w:rsidTr="00B6042D">
        <w:trPr>
          <w:trHeight w:val="70"/>
        </w:trPr>
        <w:tc>
          <w:tcPr>
            <w:tcW w:w="1887" w:type="dxa"/>
          </w:tcPr>
          <w:p w14:paraId="3E2856F3" w14:textId="084870A8" w:rsidR="00E045DB" w:rsidRPr="002340DE" w:rsidRDefault="00E045DB" w:rsidP="00D544CD">
            <w:pPr>
              <w:pStyle w:val="TableParagraph"/>
              <w:spacing w:line="238" w:lineRule="exact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TC_</w:t>
            </w:r>
            <w:r>
              <w:rPr>
                <w:rFonts w:ascii="Garamond" w:hAnsi="Garamond"/>
                <w:w w:val="105"/>
                <w:sz w:val="24"/>
                <w:szCs w:val="24"/>
              </w:rPr>
              <w:t>4_5</w:t>
            </w:r>
          </w:p>
        </w:tc>
        <w:tc>
          <w:tcPr>
            <w:tcW w:w="2893" w:type="dxa"/>
          </w:tcPr>
          <w:p w14:paraId="2C9C7EF9" w14:textId="7C91DD5D" w:rsidR="00E045DB" w:rsidRPr="002340DE" w:rsidRDefault="00E045DB" w:rsidP="00D544CD">
            <w:pPr>
              <w:pStyle w:val="TableParagraph"/>
              <w:spacing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E045DB">
              <w:rPr>
                <w:rFonts w:ascii="Garamond" w:hAnsi="Garamond"/>
                <w:sz w:val="24"/>
                <w:szCs w:val="24"/>
                <w:lang w:val="en-US"/>
              </w:rPr>
              <w:t>FP2,FN2,FC2,FF2</w:t>
            </w:r>
          </w:p>
        </w:tc>
        <w:tc>
          <w:tcPr>
            <w:tcW w:w="5064" w:type="dxa"/>
          </w:tcPr>
          <w:p w14:paraId="0ABFD001" w14:textId="77777777" w:rsidR="00E045DB" w:rsidRPr="002340DE" w:rsidRDefault="00E045DB" w:rsidP="00D544CD">
            <w:pPr>
              <w:pStyle w:val="TableParagraph"/>
              <w:spacing w:line="238" w:lineRule="exact"/>
              <w:ind w:left="112"/>
              <w:rPr>
                <w:rFonts w:ascii="Garamond" w:hAnsi="Garamond"/>
                <w:sz w:val="24"/>
                <w:szCs w:val="24"/>
              </w:rPr>
            </w:pPr>
            <w:r w:rsidRPr="002340DE">
              <w:rPr>
                <w:rFonts w:ascii="Garamond" w:hAnsi="Garamond"/>
                <w:w w:val="105"/>
                <w:sz w:val="24"/>
                <w:szCs w:val="24"/>
              </w:rPr>
              <w:t>Corretto</w:t>
            </w:r>
          </w:p>
        </w:tc>
      </w:tr>
    </w:tbl>
    <w:p w14:paraId="0AB3BBF8" w14:textId="77777777" w:rsidR="00E045DB" w:rsidRDefault="00E045DB" w:rsidP="00B951A9">
      <w:pPr>
        <w:rPr>
          <w:b/>
          <w:bCs/>
          <w:color w:val="000000" w:themeColor="text1"/>
          <w:sz w:val="26"/>
          <w:szCs w:val="26"/>
        </w:rPr>
      </w:pPr>
    </w:p>
    <w:p w14:paraId="15F7280E" w14:textId="588778ED" w:rsidR="00E045DB" w:rsidRDefault="00E045DB" w:rsidP="00B951A9">
      <w:pPr>
        <w:rPr>
          <w:b/>
          <w:bCs/>
          <w:color w:val="000000" w:themeColor="text1"/>
          <w:sz w:val="26"/>
          <w:szCs w:val="26"/>
        </w:rPr>
      </w:pPr>
      <w:r>
        <w:rPr>
          <w:b/>
          <w:bCs/>
          <w:color w:val="000000" w:themeColor="text1"/>
          <w:sz w:val="26"/>
          <w:szCs w:val="26"/>
        </w:rPr>
        <w:t>TEST CASES</w:t>
      </w:r>
    </w:p>
    <w:tbl>
      <w:tblPr>
        <w:tblStyle w:val="Grigliatabella"/>
        <w:tblW w:w="9984" w:type="dxa"/>
        <w:tblLook w:val="04A0" w:firstRow="1" w:lastRow="0" w:firstColumn="1" w:lastColumn="0" w:noHBand="0" w:noVBand="1"/>
      </w:tblPr>
      <w:tblGrid>
        <w:gridCol w:w="1925"/>
        <w:gridCol w:w="1975"/>
        <w:gridCol w:w="1951"/>
        <w:gridCol w:w="4133"/>
      </w:tblGrid>
      <w:tr w:rsidR="003E6F9A" w:rsidRPr="003E6F9A" w14:paraId="3DEAFA72" w14:textId="77777777" w:rsidTr="00B6042D">
        <w:trPr>
          <w:trHeight w:val="288"/>
        </w:trPr>
        <w:tc>
          <w:tcPr>
            <w:tcW w:w="1925" w:type="dxa"/>
            <w:shd w:val="clear" w:color="auto" w:fill="BDD6EE" w:themeFill="accent5" w:themeFillTint="66"/>
          </w:tcPr>
          <w:p w14:paraId="3BD88389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1975" w:type="dxa"/>
          </w:tcPr>
          <w:p w14:paraId="7C3AE26D" w14:textId="2B18F2C9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TC_4_4</w:t>
            </w:r>
          </w:p>
        </w:tc>
        <w:tc>
          <w:tcPr>
            <w:tcW w:w="1951" w:type="dxa"/>
            <w:shd w:val="clear" w:color="auto" w:fill="BDD6EE" w:themeFill="accent5" w:themeFillTint="66"/>
          </w:tcPr>
          <w:p w14:paraId="7A0D709F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Test Frame</w:t>
            </w:r>
          </w:p>
        </w:tc>
        <w:tc>
          <w:tcPr>
            <w:tcW w:w="4132" w:type="dxa"/>
          </w:tcPr>
          <w:p w14:paraId="70A67BDE" w14:textId="20F87ACB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  <w:u w:val="single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FP1</w:t>
            </w:r>
          </w:p>
        </w:tc>
      </w:tr>
      <w:tr w:rsidR="003E6F9A" w:rsidRPr="003E6F9A" w14:paraId="03333B4A" w14:textId="77777777" w:rsidTr="00B6042D">
        <w:trPr>
          <w:trHeight w:val="302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7A96B88F" w14:textId="77777777" w:rsidR="003E6F9A" w:rsidRPr="003E6F9A" w:rsidRDefault="003E6F9A" w:rsidP="00D544CD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Pre-Condizione</w:t>
            </w:r>
          </w:p>
        </w:tc>
      </w:tr>
      <w:tr w:rsidR="003E6F9A" w:rsidRPr="003E6F9A" w14:paraId="581E3217" w14:textId="77777777" w:rsidTr="00B6042D">
        <w:trPr>
          <w:trHeight w:val="288"/>
        </w:trPr>
        <w:tc>
          <w:tcPr>
            <w:tcW w:w="9984" w:type="dxa"/>
            <w:gridSpan w:val="4"/>
          </w:tcPr>
          <w:p w14:paraId="5F764ABE" w14:textId="3DAC8273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Un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dottore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si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trova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nella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sezione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Pazienti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vuole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ricercare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le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informazioni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di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un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paziente</w:t>
            </w:r>
          </w:p>
        </w:tc>
      </w:tr>
      <w:tr w:rsidR="003E6F9A" w:rsidRPr="003E6F9A" w14:paraId="27BB61BD" w14:textId="77777777" w:rsidTr="00B6042D">
        <w:trPr>
          <w:trHeight w:val="54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19748FBF" w14:textId="77777777" w:rsidR="003E6F9A" w:rsidRPr="003E6F9A" w:rsidRDefault="003E6F9A" w:rsidP="00D544CD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3E6F9A" w:rsidRPr="003E6F9A" w14:paraId="6353E4AB" w14:textId="77777777" w:rsidTr="00B6042D">
        <w:trPr>
          <w:trHeight w:val="302"/>
        </w:trPr>
        <w:tc>
          <w:tcPr>
            <w:tcW w:w="9984" w:type="dxa"/>
            <w:gridSpan w:val="4"/>
          </w:tcPr>
          <w:p w14:paraId="5AA150D9" w14:textId="5C9CA5B2" w:rsidR="003E6F9A" w:rsidRPr="003E6F9A" w:rsidRDefault="003E6F9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Il Dottore inserisce i dati del farmaco nel form</w:t>
            </w:r>
          </w:p>
          <w:p w14:paraId="79A76FB8" w14:textId="77777777" w:rsidR="003E6F9A" w:rsidRPr="003E6F9A" w:rsidRDefault="003E6F9A" w:rsidP="00D544CD">
            <w:pPr>
              <w:pStyle w:val="Paragrafoelenco"/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18"/>
              <w:gridCol w:w="4118"/>
            </w:tblGrid>
            <w:tr w:rsidR="003E6F9A" w:rsidRPr="003E6F9A" w14:paraId="7AD927CC" w14:textId="77777777" w:rsidTr="00B6042D">
              <w:trPr>
                <w:trHeight w:val="288"/>
                <w:jc w:val="center"/>
              </w:trPr>
              <w:tc>
                <w:tcPr>
                  <w:tcW w:w="4118" w:type="dxa"/>
                  <w:shd w:val="clear" w:color="auto" w:fill="BDD6EE" w:themeFill="accent5" w:themeFillTint="66"/>
                </w:tcPr>
                <w:p w14:paraId="2775CC59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18" w:type="dxa"/>
                  <w:shd w:val="clear" w:color="auto" w:fill="BDD6EE" w:themeFill="accent5" w:themeFillTint="66"/>
                </w:tcPr>
                <w:p w14:paraId="6D2D3863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Valore</w:t>
                  </w:r>
                </w:p>
              </w:tc>
            </w:tr>
            <w:tr w:rsidR="003E6F9A" w:rsidRPr="003E6F9A" w14:paraId="3E26CCEF" w14:textId="77777777" w:rsidTr="00B6042D">
              <w:trPr>
                <w:trHeight w:val="302"/>
                <w:jc w:val="center"/>
              </w:trPr>
              <w:tc>
                <w:tcPr>
                  <w:tcW w:w="4118" w:type="dxa"/>
                </w:tcPr>
                <w:p w14:paraId="77D8A46F" w14:textId="1F1935FA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4118" w:type="dxa"/>
                </w:tcPr>
                <w:p w14:paraId="4D2922BF" w14:textId="056F9B20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JMSLBR30T84AKRNO</w:t>
                  </w:r>
                </w:p>
              </w:tc>
            </w:tr>
            <w:tr w:rsidR="003E6F9A" w:rsidRPr="003E6F9A" w14:paraId="1DB85AC7" w14:textId="77777777" w:rsidTr="00B6042D">
              <w:trPr>
                <w:trHeight w:val="288"/>
                <w:jc w:val="center"/>
              </w:trPr>
              <w:tc>
                <w:tcPr>
                  <w:tcW w:w="4118" w:type="dxa"/>
                </w:tcPr>
                <w:p w14:paraId="7190B49A" w14:textId="55812DB5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118" w:type="dxa"/>
                </w:tcPr>
                <w:p w14:paraId="576D7899" w14:textId="7B9A9F02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Giorgio</w:t>
                  </w:r>
                </w:p>
              </w:tc>
            </w:tr>
            <w:tr w:rsidR="003E6F9A" w:rsidRPr="003E6F9A" w14:paraId="5EDC0C23" w14:textId="77777777" w:rsidTr="00B6042D">
              <w:trPr>
                <w:trHeight w:val="288"/>
                <w:jc w:val="center"/>
              </w:trPr>
              <w:tc>
                <w:tcPr>
                  <w:tcW w:w="4118" w:type="dxa"/>
                </w:tcPr>
                <w:p w14:paraId="447F4BED" w14:textId="3BBDFEBA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118" w:type="dxa"/>
                </w:tcPr>
                <w:p w14:paraId="62908F73" w14:textId="336C2CAE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Rossi</w:t>
                  </w:r>
                </w:p>
              </w:tc>
            </w:tr>
            <w:tr w:rsidR="003E6F9A" w:rsidRPr="003E6F9A" w14:paraId="34719038" w14:textId="77777777" w:rsidTr="00B6042D">
              <w:trPr>
                <w:trHeight w:val="302"/>
                <w:jc w:val="center"/>
              </w:trPr>
              <w:tc>
                <w:tcPr>
                  <w:tcW w:w="4118" w:type="dxa"/>
                </w:tcPr>
                <w:p w14:paraId="3ACA80FE" w14:textId="4D365E24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4118" w:type="dxa"/>
                </w:tcPr>
                <w:p w14:paraId="05C367CB" w14:textId="0DBDDEA8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</w:tr>
            <w:tr w:rsidR="003E6F9A" w:rsidRPr="003E6F9A" w14:paraId="313586F0" w14:textId="77777777" w:rsidTr="00B6042D">
              <w:trPr>
                <w:trHeight w:val="288"/>
                <w:jc w:val="center"/>
              </w:trPr>
              <w:tc>
                <w:tcPr>
                  <w:tcW w:w="4118" w:type="dxa"/>
                </w:tcPr>
                <w:p w14:paraId="03B67409" w14:textId="2EA36BD7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4118" w:type="dxa"/>
                </w:tcPr>
                <w:p w14:paraId="098E3FE2" w14:textId="44BD6194" w:rsidR="003E6F9A" w:rsidRPr="003E6F9A" w:rsidRDefault="003E6F9A" w:rsidP="003E6F9A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JMSLBR30T84AKRNO</w:t>
                  </w:r>
                </w:p>
              </w:tc>
            </w:tr>
          </w:tbl>
          <w:p w14:paraId="6D8663C0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  <w:p w14:paraId="57ADB04A" w14:textId="3CEF9B49" w:rsidR="003E6F9A" w:rsidRPr="003E6F9A" w:rsidRDefault="003E6F9A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Il Dottore conferma e sottomette i dati</w:t>
            </w:r>
          </w:p>
          <w:p w14:paraId="3D50E452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3E6F9A" w:rsidRPr="003E6F9A" w14:paraId="3B1C30F2" w14:textId="77777777" w:rsidTr="00B6042D">
        <w:trPr>
          <w:trHeight w:val="288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24786DE2" w14:textId="77777777" w:rsidR="003E6F9A" w:rsidRPr="003E6F9A" w:rsidRDefault="003E6F9A" w:rsidP="00D544CD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3E6F9A" w:rsidRPr="003E6F9A" w14:paraId="502E67C8" w14:textId="77777777" w:rsidTr="00B6042D">
        <w:trPr>
          <w:trHeight w:val="288"/>
        </w:trPr>
        <w:tc>
          <w:tcPr>
            <w:tcW w:w="9984" w:type="dxa"/>
            <w:gridSpan w:val="4"/>
          </w:tcPr>
          <w:p w14:paraId="438E9672" w14:textId="2F6838F2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L’evento non va a buon fine in quanto il formata del Codice fiscale non è corretto. </w:t>
            </w:r>
          </w:p>
        </w:tc>
      </w:tr>
    </w:tbl>
    <w:p w14:paraId="4B35F3C8" w14:textId="77777777" w:rsidR="003E6F9A" w:rsidRPr="003E6F9A" w:rsidRDefault="003E6F9A" w:rsidP="00B951A9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</w:p>
    <w:tbl>
      <w:tblPr>
        <w:tblStyle w:val="Grigliatabella"/>
        <w:tblW w:w="9984" w:type="dxa"/>
        <w:tblLook w:val="04A0" w:firstRow="1" w:lastRow="0" w:firstColumn="1" w:lastColumn="0" w:noHBand="0" w:noVBand="1"/>
      </w:tblPr>
      <w:tblGrid>
        <w:gridCol w:w="1925"/>
        <w:gridCol w:w="1975"/>
        <w:gridCol w:w="1951"/>
        <w:gridCol w:w="4133"/>
      </w:tblGrid>
      <w:tr w:rsidR="003E6F9A" w:rsidRPr="003E6F9A" w14:paraId="36697B91" w14:textId="77777777" w:rsidTr="00B6042D">
        <w:trPr>
          <w:trHeight w:val="281"/>
        </w:trPr>
        <w:tc>
          <w:tcPr>
            <w:tcW w:w="1925" w:type="dxa"/>
            <w:shd w:val="clear" w:color="auto" w:fill="BDD6EE" w:themeFill="accent5" w:themeFillTint="66"/>
          </w:tcPr>
          <w:p w14:paraId="5ACA4624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Test Case ID</w:t>
            </w:r>
          </w:p>
        </w:tc>
        <w:tc>
          <w:tcPr>
            <w:tcW w:w="1975" w:type="dxa"/>
          </w:tcPr>
          <w:p w14:paraId="1CF1AF9E" w14:textId="65119D92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TC_4_5</w:t>
            </w:r>
          </w:p>
        </w:tc>
        <w:tc>
          <w:tcPr>
            <w:tcW w:w="1951" w:type="dxa"/>
            <w:shd w:val="clear" w:color="auto" w:fill="BDD6EE" w:themeFill="accent5" w:themeFillTint="66"/>
          </w:tcPr>
          <w:p w14:paraId="7EEB0062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Test Frame</w:t>
            </w:r>
          </w:p>
        </w:tc>
        <w:tc>
          <w:tcPr>
            <w:tcW w:w="4132" w:type="dxa"/>
          </w:tcPr>
          <w:p w14:paraId="187AB474" w14:textId="30BDB2A0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  <w:u w:val="single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FP2,FN2,FC2,FF2</w:t>
            </w:r>
          </w:p>
        </w:tc>
      </w:tr>
      <w:tr w:rsidR="003E6F9A" w:rsidRPr="003E6F9A" w14:paraId="73777115" w14:textId="77777777" w:rsidTr="00B6042D">
        <w:trPr>
          <w:trHeight w:val="294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07B630B6" w14:textId="77777777" w:rsidR="003E6F9A" w:rsidRPr="003E6F9A" w:rsidRDefault="003E6F9A" w:rsidP="00D544CD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Pre-Condizione</w:t>
            </w:r>
          </w:p>
        </w:tc>
      </w:tr>
      <w:tr w:rsidR="003E6F9A" w:rsidRPr="003E6F9A" w14:paraId="7B750A6E" w14:textId="77777777" w:rsidTr="00B6042D">
        <w:trPr>
          <w:trHeight w:val="281"/>
        </w:trPr>
        <w:tc>
          <w:tcPr>
            <w:tcW w:w="9984" w:type="dxa"/>
            <w:gridSpan w:val="4"/>
          </w:tcPr>
          <w:p w14:paraId="483A30F5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Un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dottore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si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trova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nella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sezione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Pazienti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vuole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ricercare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le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informazioni</w:t>
            </w:r>
            <w:r w:rsidRPr="003E6F9A">
              <w:rPr>
                <w:rFonts w:ascii="Garamond" w:hAnsi="Garamond"/>
                <w:color w:val="000000" w:themeColor="text1"/>
                <w:spacing w:val="-1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di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un</w:t>
            </w:r>
            <w:r w:rsidRPr="003E6F9A">
              <w:rPr>
                <w:rFonts w:ascii="Garamond" w:hAnsi="Garamond"/>
                <w:color w:val="000000" w:themeColor="text1"/>
                <w:spacing w:val="-2"/>
                <w:sz w:val="24"/>
                <w:szCs w:val="24"/>
                <w:lang w:val="en-US"/>
              </w:rPr>
              <w:t xml:space="preserve"> </w:t>
            </w:r>
            <w:r w:rsidRPr="003E6F9A">
              <w:rPr>
                <w:rFonts w:ascii="Garamond" w:hAnsi="Garamond"/>
                <w:color w:val="000000" w:themeColor="text1"/>
                <w:sz w:val="24"/>
                <w:szCs w:val="24"/>
                <w:lang w:val="en-US"/>
              </w:rPr>
              <w:t>paziente</w:t>
            </w:r>
          </w:p>
        </w:tc>
      </w:tr>
      <w:tr w:rsidR="003E6F9A" w:rsidRPr="003E6F9A" w14:paraId="22AEA0A0" w14:textId="77777777" w:rsidTr="00B6042D">
        <w:trPr>
          <w:trHeight w:val="52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541E1F96" w14:textId="77777777" w:rsidR="003E6F9A" w:rsidRPr="003E6F9A" w:rsidRDefault="003E6F9A" w:rsidP="00D544CD">
            <w:pPr>
              <w:jc w:val="center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Flusso di eventi</w:t>
            </w:r>
          </w:p>
        </w:tc>
      </w:tr>
      <w:tr w:rsidR="003E6F9A" w:rsidRPr="003E6F9A" w14:paraId="1F475C9F" w14:textId="77777777" w:rsidTr="00B6042D">
        <w:trPr>
          <w:trHeight w:val="294"/>
        </w:trPr>
        <w:tc>
          <w:tcPr>
            <w:tcW w:w="9984" w:type="dxa"/>
            <w:gridSpan w:val="4"/>
          </w:tcPr>
          <w:p w14:paraId="2054D984" w14:textId="77777777" w:rsidR="003E6F9A" w:rsidRPr="003E6F9A" w:rsidRDefault="003E6F9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Il Dottore inserisce i dati del farmaco nel form</w:t>
            </w:r>
          </w:p>
          <w:p w14:paraId="72296A0D" w14:textId="77777777" w:rsidR="003E6F9A" w:rsidRPr="003E6F9A" w:rsidRDefault="003E6F9A" w:rsidP="00D544CD">
            <w:pPr>
              <w:pStyle w:val="Paragrafoelenco"/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118"/>
              <w:gridCol w:w="4118"/>
            </w:tblGrid>
            <w:tr w:rsidR="003E6F9A" w:rsidRPr="003E6F9A" w14:paraId="326EE319" w14:textId="77777777" w:rsidTr="00B6042D">
              <w:trPr>
                <w:trHeight w:val="281"/>
                <w:jc w:val="center"/>
              </w:trPr>
              <w:tc>
                <w:tcPr>
                  <w:tcW w:w="4118" w:type="dxa"/>
                  <w:shd w:val="clear" w:color="auto" w:fill="BDD6EE" w:themeFill="accent5" w:themeFillTint="66"/>
                </w:tcPr>
                <w:p w14:paraId="39D67167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118" w:type="dxa"/>
                  <w:shd w:val="clear" w:color="auto" w:fill="BDD6EE" w:themeFill="accent5" w:themeFillTint="66"/>
                </w:tcPr>
                <w:p w14:paraId="72C95FD8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Valore</w:t>
                  </w:r>
                </w:p>
              </w:tc>
            </w:tr>
            <w:tr w:rsidR="003E6F9A" w:rsidRPr="003E6F9A" w14:paraId="1EA0CB99" w14:textId="77777777" w:rsidTr="00B6042D">
              <w:trPr>
                <w:trHeight w:val="294"/>
                <w:jc w:val="center"/>
              </w:trPr>
              <w:tc>
                <w:tcPr>
                  <w:tcW w:w="4118" w:type="dxa"/>
                </w:tcPr>
                <w:p w14:paraId="630AF2D9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4118" w:type="dxa"/>
                </w:tcPr>
                <w:p w14:paraId="36135496" w14:textId="7C8CCE7D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JMSLBR30T84A623O</w:t>
                  </w:r>
                </w:p>
              </w:tc>
            </w:tr>
            <w:tr w:rsidR="003E6F9A" w:rsidRPr="003E6F9A" w14:paraId="31B59ACB" w14:textId="77777777" w:rsidTr="00B6042D">
              <w:trPr>
                <w:trHeight w:val="281"/>
                <w:jc w:val="center"/>
              </w:trPr>
              <w:tc>
                <w:tcPr>
                  <w:tcW w:w="4118" w:type="dxa"/>
                </w:tcPr>
                <w:p w14:paraId="19AF5C8A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4118" w:type="dxa"/>
                </w:tcPr>
                <w:p w14:paraId="777DD732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Giorgio</w:t>
                  </w:r>
                </w:p>
              </w:tc>
            </w:tr>
            <w:tr w:rsidR="003E6F9A" w:rsidRPr="003E6F9A" w14:paraId="1A3B7213" w14:textId="77777777" w:rsidTr="00B6042D">
              <w:trPr>
                <w:trHeight w:val="281"/>
                <w:jc w:val="center"/>
              </w:trPr>
              <w:tc>
                <w:tcPr>
                  <w:tcW w:w="4118" w:type="dxa"/>
                </w:tcPr>
                <w:p w14:paraId="1F001A84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Cognome</w:t>
                  </w:r>
                </w:p>
              </w:tc>
              <w:tc>
                <w:tcPr>
                  <w:tcW w:w="4118" w:type="dxa"/>
                </w:tcPr>
                <w:p w14:paraId="6205F957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Rossi</w:t>
                  </w:r>
                </w:p>
              </w:tc>
            </w:tr>
            <w:tr w:rsidR="003E6F9A" w:rsidRPr="003E6F9A" w14:paraId="5C582B3F" w14:textId="77777777" w:rsidTr="00B6042D">
              <w:trPr>
                <w:trHeight w:val="294"/>
                <w:jc w:val="center"/>
              </w:trPr>
              <w:tc>
                <w:tcPr>
                  <w:tcW w:w="4118" w:type="dxa"/>
                </w:tcPr>
                <w:p w14:paraId="7593F2DA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Medicinale</w:t>
                  </w:r>
                </w:p>
              </w:tc>
              <w:tc>
                <w:tcPr>
                  <w:tcW w:w="4118" w:type="dxa"/>
                </w:tcPr>
                <w:p w14:paraId="47D89EFD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12</w:t>
                  </w:r>
                </w:p>
              </w:tc>
            </w:tr>
            <w:tr w:rsidR="003E6F9A" w:rsidRPr="003E6F9A" w14:paraId="2FBA5068" w14:textId="77777777" w:rsidTr="00B6042D">
              <w:trPr>
                <w:trHeight w:val="281"/>
                <w:jc w:val="center"/>
              </w:trPr>
              <w:tc>
                <w:tcPr>
                  <w:tcW w:w="4118" w:type="dxa"/>
                </w:tcPr>
                <w:p w14:paraId="3D7FF9D6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Codice Fiscale</w:t>
                  </w:r>
                </w:p>
              </w:tc>
              <w:tc>
                <w:tcPr>
                  <w:tcW w:w="4118" w:type="dxa"/>
                </w:tcPr>
                <w:p w14:paraId="71A05A6F" w14:textId="77777777" w:rsidR="003E6F9A" w:rsidRPr="003E6F9A" w:rsidRDefault="003E6F9A" w:rsidP="00D544CD">
                  <w:pPr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</w:pPr>
                  <w:r w:rsidRPr="003E6F9A">
                    <w:rPr>
                      <w:rFonts w:ascii="Garamond" w:hAnsi="Garamond"/>
                      <w:color w:val="000000" w:themeColor="text1"/>
                      <w:sz w:val="24"/>
                      <w:szCs w:val="24"/>
                    </w:rPr>
                    <w:t>JMSLBR30T84AKRNO</w:t>
                  </w:r>
                </w:p>
              </w:tc>
            </w:tr>
          </w:tbl>
          <w:p w14:paraId="19AB77D5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  <w:p w14:paraId="6220D5E2" w14:textId="77777777" w:rsidR="003E6F9A" w:rsidRPr="003E6F9A" w:rsidRDefault="003E6F9A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Garamond" w:hAnsi="Garamond"/>
                <w:color w:val="000000" w:themeColor="text1"/>
                <w:sz w:val="24"/>
                <w:szCs w:val="24"/>
              </w:rPr>
            </w:pPr>
            <w:r w:rsidRPr="003E6F9A">
              <w:rPr>
                <w:rFonts w:ascii="Garamond" w:hAnsi="Garamond"/>
                <w:color w:val="000000" w:themeColor="text1"/>
                <w:sz w:val="24"/>
                <w:szCs w:val="24"/>
              </w:rPr>
              <w:t>Il Dottore conferma e sottomette i dati</w:t>
            </w:r>
          </w:p>
          <w:p w14:paraId="20BA1F16" w14:textId="77777777" w:rsidR="003E6F9A" w:rsidRPr="003E6F9A" w:rsidRDefault="003E6F9A" w:rsidP="00D544CD">
            <w:pPr>
              <w:rPr>
                <w:rFonts w:ascii="Garamond" w:hAnsi="Garamond"/>
                <w:color w:val="000000" w:themeColor="text1"/>
                <w:sz w:val="24"/>
                <w:szCs w:val="24"/>
              </w:rPr>
            </w:pPr>
          </w:p>
        </w:tc>
      </w:tr>
      <w:tr w:rsidR="003E6F9A" w:rsidRPr="003E6F9A" w14:paraId="4660B0EF" w14:textId="77777777" w:rsidTr="00B6042D">
        <w:trPr>
          <w:trHeight w:val="281"/>
        </w:trPr>
        <w:tc>
          <w:tcPr>
            <w:tcW w:w="9984" w:type="dxa"/>
            <w:gridSpan w:val="4"/>
            <w:shd w:val="clear" w:color="auto" w:fill="BDD6EE" w:themeFill="accent5" w:themeFillTint="66"/>
          </w:tcPr>
          <w:p w14:paraId="0FB8FA22" w14:textId="77777777" w:rsidR="003E6F9A" w:rsidRPr="003E6F9A" w:rsidRDefault="003E6F9A" w:rsidP="00D544C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E6F9A">
              <w:rPr>
                <w:color w:val="000000" w:themeColor="text1"/>
                <w:sz w:val="24"/>
                <w:szCs w:val="24"/>
              </w:rPr>
              <w:t>Oracolo</w:t>
            </w:r>
          </w:p>
        </w:tc>
      </w:tr>
      <w:tr w:rsidR="003E6F9A" w:rsidRPr="003E6F9A" w14:paraId="29857673" w14:textId="77777777" w:rsidTr="00B6042D">
        <w:trPr>
          <w:trHeight w:val="281"/>
        </w:trPr>
        <w:tc>
          <w:tcPr>
            <w:tcW w:w="9984" w:type="dxa"/>
            <w:gridSpan w:val="4"/>
          </w:tcPr>
          <w:p w14:paraId="06709EB7" w14:textId="50B6A2A1" w:rsidR="003E6F9A" w:rsidRPr="003E6F9A" w:rsidRDefault="003E6F9A" w:rsidP="00D544CD">
            <w:pPr>
              <w:rPr>
                <w:color w:val="000000" w:themeColor="text1"/>
                <w:sz w:val="24"/>
                <w:szCs w:val="24"/>
              </w:rPr>
            </w:pPr>
            <w:r w:rsidRPr="003E6F9A">
              <w:rPr>
                <w:color w:val="000000" w:themeColor="text1"/>
                <w:sz w:val="24"/>
                <w:szCs w:val="24"/>
              </w:rPr>
              <w:t>L’evento va a buon fine.</w:t>
            </w:r>
          </w:p>
        </w:tc>
      </w:tr>
    </w:tbl>
    <w:p w14:paraId="001DD473" w14:textId="77777777" w:rsidR="003E6F9A" w:rsidRDefault="003E6F9A" w:rsidP="003E6F9A">
      <w:pPr>
        <w:rPr>
          <w:b/>
          <w:bCs/>
          <w:color w:val="000000" w:themeColor="text1"/>
          <w:sz w:val="26"/>
          <w:szCs w:val="26"/>
        </w:rPr>
      </w:pPr>
    </w:p>
    <w:p w14:paraId="674469AF" w14:textId="77777777" w:rsidR="00413AE9" w:rsidRDefault="00413AE9" w:rsidP="00413AE9">
      <w:pPr>
        <w:spacing w:after="0"/>
        <w:rPr>
          <w:sz w:val="24"/>
          <w:szCs w:val="24"/>
        </w:rPr>
      </w:pPr>
      <w:r w:rsidRPr="006C1044">
        <w:rPr>
          <w:sz w:val="24"/>
          <w:szCs w:val="24"/>
        </w:rPr>
        <w:t>Riferimento Use Case UC_</w:t>
      </w:r>
      <w:r>
        <w:rPr>
          <w:sz w:val="24"/>
          <w:szCs w:val="24"/>
        </w:rPr>
        <w:t>5</w:t>
      </w:r>
    </w:p>
    <w:p w14:paraId="46974214" w14:textId="77777777" w:rsidR="00413AE9" w:rsidRPr="007811FF" w:rsidRDefault="00413AE9" w:rsidP="00413AE9">
      <w:pPr>
        <w:spacing w:after="0"/>
        <w:rPr>
          <w:sz w:val="24"/>
          <w:szCs w:val="24"/>
        </w:rPr>
      </w:pPr>
      <w:r w:rsidRPr="007811FF">
        <w:rPr>
          <w:sz w:val="24"/>
          <w:szCs w:val="24"/>
        </w:rPr>
        <w:t>Test case per la funzionalità di modifica prenotazione paziente.</w:t>
      </w:r>
    </w:p>
    <w:p w14:paraId="33CEDB7F" w14:textId="77777777" w:rsidR="00413AE9" w:rsidRPr="007811FF" w:rsidRDefault="00413AE9" w:rsidP="00413AE9">
      <w:pPr>
        <w:spacing w:after="0"/>
        <w:rPr>
          <w:sz w:val="24"/>
          <w:szCs w:val="24"/>
        </w:rPr>
      </w:pPr>
      <w:r w:rsidRPr="007811FF">
        <w:rPr>
          <w:sz w:val="24"/>
          <w:szCs w:val="24"/>
        </w:rPr>
        <w:t>Il dottore per la modifica della prenotazione dovrà inserire:</w:t>
      </w:r>
    </w:p>
    <w:p w14:paraId="21C77600" w14:textId="77777777" w:rsidR="00413AE9" w:rsidRPr="007811FF" w:rsidRDefault="00413AE9">
      <w:pPr>
        <w:pStyle w:val="Paragrafoelenco"/>
        <w:numPr>
          <w:ilvl w:val="0"/>
          <w:numId w:val="5"/>
        </w:numPr>
        <w:spacing w:after="0" w:line="259" w:lineRule="auto"/>
        <w:rPr>
          <w:sz w:val="24"/>
          <w:szCs w:val="24"/>
        </w:rPr>
      </w:pPr>
      <w:r w:rsidRPr="007811FF">
        <w:rPr>
          <w:sz w:val="24"/>
          <w:szCs w:val="24"/>
        </w:rPr>
        <w:t>Codice prenotazione</w:t>
      </w:r>
      <w:r>
        <w:rPr>
          <w:sz w:val="24"/>
          <w:szCs w:val="24"/>
        </w:rPr>
        <w:t xml:space="preserve"> [Stringa 8 caratteri]</w:t>
      </w:r>
    </w:p>
    <w:p w14:paraId="7C068FD3" w14:textId="77777777" w:rsidR="00413AE9" w:rsidRDefault="00413AE9">
      <w:pPr>
        <w:pStyle w:val="Paragrafoelenco"/>
        <w:numPr>
          <w:ilvl w:val="0"/>
          <w:numId w:val="5"/>
        </w:numPr>
        <w:spacing w:after="0" w:line="259" w:lineRule="auto"/>
        <w:rPr>
          <w:sz w:val="24"/>
          <w:szCs w:val="24"/>
        </w:rPr>
      </w:pPr>
      <w:r w:rsidRPr="007811FF">
        <w:rPr>
          <w:sz w:val="24"/>
          <w:szCs w:val="24"/>
        </w:rPr>
        <w:t>Data e ora della nuova prenotazione</w:t>
      </w:r>
    </w:p>
    <w:p w14:paraId="22C889D7" w14:textId="77777777" w:rsidR="00413AE9" w:rsidRPr="007F428C" w:rsidRDefault="00413AE9" w:rsidP="00413AE9">
      <w:pPr>
        <w:spacing w:after="0" w:line="259" w:lineRule="auto"/>
        <w:rPr>
          <w:sz w:val="24"/>
          <w:szCs w:val="24"/>
        </w:rPr>
      </w:pPr>
    </w:p>
    <w:p w14:paraId="025CBE13" w14:textId="77777777" w:rsidR="00413AE9" w:rsidRPr="007F428C" w:rsidRDefault="00413AE9" w:rsidP="00413AE9">
      <w:pPr>
        <w:rPr>
          <w:b/>
          <w:bCs/>
          <w:sz w:val="26"/>
          <w:szCs w:val="26"/>
        </w:rPr>
      </w:pPr>
      <w:r w:rsidRPr="007F428C">
        <w:rPr>
          <w:b/>
          <w:bCs/>
          <w:sz w:val="26"/>
          <w:szCs w:val="26"/>
        </w:rPr>
        <w:t xml:space="preserve">VINCOLI  </w:t>
      </w:r>
    </w:p>
    <w:tbl>
      <w:tblPr>
        <w:tblStyle w:val="Grigliatabella"/>
        <w:tblW w:w="9985" w:type="dxa"/>
        <w:tblLook w:val="04A0" w:firstRow="1" w:lastRow="0" w:firstColumn="1" w:lastColumn="0" w:noHBand="0" w:noVBand="1"/>
      </w:tblPr>
      <w:tblGrid>
        <w:gridCol w:w="2684"/>
        <w:gridCol w:w="7301"/>
      </w:tblGrid>
      <w:tr w:rsidR="00413AE9" w14:paraId="50A6A72F" w14:textId="77777777" w:rsidTr="00B6042D">
        <w:trPr>
          <w:trHeight w:val="273"/>
        </w:trPr>
        <w:tc>
          <w:tcPr>
            <w:tcW w:w="9985" w:type="dxa"/>
            <w:gridSpan w:val="2"/>
            <w:shd w:val="clear" w:color="auto" w:fill="BDD6EE" w:themeFill="accent5" w:themeFillTint="66"/>
          </w:tcPr>
          <w:p w14:paraId="3AF47E86" w14:textId="77777777" w:rsidR="00413AE9" w:rsidRDefault="00413AE9" w:rsidP="00D544C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4"/>
                <w:szCs w:val="24"/>
              </w:rPr>
              <w:t>Parametro: Codice prenotazione</w:t>
            </w:r>
          </w:p>
        </w:tc>
      </w:tr>
      <w:tr w:rsidR="00413AE9" w14:paraId="1F76E28B" w14:textId="77777777" w:rsidTr="00B6042D">
        <w:trPr>
          <w:trHeight w:val="286"/>
        </w:trPr>
        <w:tc>
          <w:tcPr>
            <w:tcW w:w="2684" w:type="dxa"/>
            <w:shd w:val="clear" w:color="auto" w:fill="BDD6EE" w:themeFill="accent5" w:themeFillTint="66"/>
          </w:tcPr>
          <w:p w14:paraId="24689203" w14:textId="77777777" w:rsidR="00413AE9" w:rsidRPr="007811FF" w:rsidRDefault="00413AE9" w:rsidP="00D544C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Categoria</w:t>
            </w:r>
          </w:p>
        </w:tc>
        <w:tc>
          <w:tcPr>
            <w:tcW w:w="7301" w:type="dxa"/>
            <w:shd w:val="clear" w:color="auto" w:fill="BDD6EE" w:themeFill="accent5" w:themeFillTint="66"/>
          </w:tcPr>
          <w:p w14:paraId="5AB6520F" w14:textId="77777777" w:rsidR="00413AE9" w:rsidRPr="007811FF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7811FF">
              <w:rPr>
                <w:b/>
                <w:bCs/>
                <w:sz w:val="24"/>
                <w:szCs w:val="24"/>
              </w:rPr>
              <w:t>Scelte per categoria</w:t>
            </w:r>
          </w:p>
        </w:tc>
      </w:tr>
      <w:tr w:rsidR="00B6042D" w14:paraId="02145A06" w14:textId="77777777" w:rsidTr="00B6042D">
        <w:trPr>
          <w:trHeight w:val="877"/>
        </w:trPr>
        <w:tc>
          <w:tcPr>
            <w:tcW w:w="2684" w:type="dxa"/>
          </w:tcPr>
          <w:p w14:paraId="2EDDA0D9" w14:textId="77777777" w:rsidR="00B6042D" w:rsidRDefault="00B6042D" w:rsidP="00D544CD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Formato</w:t>
            </w:r>
            <w:r w:rsidRPr="007811FF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FC</w:t>
            </w:r>
            <w:r w:rsidRPr="007811FF">
              <w:rPr>
                <w:sz w:val="24"/>
                <w:szCs w:val="24"/>
              </w:rPr>
              <w:t>]</w:t>
            </w:r>
          </w:p>
        </w:tc>
        <w:tc>
          <w:tcPr>
            <w:tcW w:w="7301" w:type="dxa"/>
          </w:tcPr>
          <w:p w14:paraId="407BCAD4" w14:textId="5E7D1311" w:rsidR="00B6042D" w:rsidRDefault="00B6042D" w:rsidP="00D544CD">
            <w:pPr>
              <w:rPr>
                <w:sz w:val="24"/>
                <w:szCs w:val="24"/>
              </w:rPr>
            </w:pPr>
            <w:r w:rsidRPr="00D96201">
              <w:rPr>
                <w:sz w:val="24"/>
                <w:szCs w:val="24"/>
              </w:rPr>
              <w:t>{0-z}</w:t>
            </w:r>
            <w:r>
              <w:rPr>
                <w:sz w:val="24"/>
                <w:szCs w:val="24"/>
              </w:rPr>
              <w:t xml:space="preserve"> </w:t>
            </w:r>
            <w:r w:rsidRPr="00D96201">
              <w:rPr>
                <w:sz w:val="24"/>
                <w:szCs w:val="24"/>
              </w:rPr>
              <w:t>{1,</w:t>
            </w:r>
            <w:r>
              <w:rPr>
                <w:sz w:val="24"/>
                <w:szCs w:val="24"/>
              </w:rPr>
              <w:t>8</w:t>
            </w:r>
            <w:r w:rsidRPr="00D96201">
              <w:rPr>
                <w:sz w:val="24"/>
                <w:szCs w:val="24"/>
              </w:rPr>
              <w:t>}</w:t>
            </w:r>
          </w:p>
          <w:p w14:paraId="1AE602D7" w14:textId="77777777" w:rsidR="00B6042D" w:rsidRDefault="00B6042D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.Formato non corretto [errore]</w:t>
            </w:r>
          </w:p>
          <w:p w14:paraId="07708113" w14:textId="62315DBD" w:rsidR="00B6042D" w:rsidRPr="00B6042D" w:rsidRDefault="00B6042D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B6042D">
              <w:rPr>
                <w:sz w:val="24"/>
                <w:szCs w:val="24"/>
              </w:rPr>
              <w:t>Formato corretto [</w:t>
            </w:r>
            <w:proofErr w:type="spellStart"/>
            <w:r w:rsidRPr="00B6042D">
              <w:rPr>
                <w:sz w:val="24"/>
                <w:szCs w:val="24"/>
              </w:rPr>
              <w:t>Property_FC_OK</w:t>
            </w:r>
            <w:proofErr w:type="spellEnd"/>
            <w:r w:rsidRPr="00B6042D">
              <w:rPr>
                <w:sz w:val="24"/>
                <w:szCs w:val="24"/>
              </w:rPr>
              <w:t>]</w:t>
            </w:r>
          </w:p>
        </w:tc>
      </w:tr>
      <w:tr w:rsidR="00413AE9" w14:paraId="27C21A27" w14:textId="77777777" w:rsidTr="00B6042D">
        <w:trPr>
          <w:trHeight w:val="273"/>
        </w:trPr>
        <w:tc>
          <w:tcPr>
            <w:tcW w:w="9985" w:type="dxa"/>
            <w:gridSpan w:val="2"/>
            <w:shd w:val="clear" w:color="auto" w:fill="BDD6EE" w:themeFill="accent5" w:themeFillTint="66"/>
          </w:tcPr>
          <w:p w14:paraId="62F68E68" w14:textId="77777777" w:rsidR="00413AE9" w:rsidRPr="00A80AB5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A80AB5">
              <w:rPr>
                <w:b/>
                <w:bCs/>
                <w:sz w:val="24"/>
                <w:szCs w:val="24"/>
              </w:rPr>
              <w:t>Parametro: Presenza Database</w:t>
            </w:r>
          </w:p>
        </w:tc>
      </w:tr>
      <w:tr w:rsidR="00413AE9" w14:paraId="4F166743" w14:textId="77777777" w:rsidTr="00B6042D">
        <w:trPr>
          <w:trHeight w:val="273"/>
        </w:trPr>
        <w:tc>
          <w:tcPr>
            <w:tcW w:w="2684" w:type="dxa"/>
            <w:shd w:val="clear" w:color="auto" w:fill="BDD6EE" w:themeFill="accent5" w:themeFillTint="66"/>
          </w:tcPr>
          <w:p w14:paraId="5C7212FF" w14:textId="77777777" w:rsidR="00413AE9" w:rsidRPr="00A80AB5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A80AB5">
              <w:rPr>
                <w:b/>
                <w:bCs/>
                <w:sz w:val="24"/>
                <w:szCs w:val="24"/>
              </w:rPr>
              <w:t>Nome Categoria</w:t>
            </w:r>
          </w:p>
        </w:tc>
        <w:tc>
          <w:tcPr>
            <w:tcW w:w="7301" w:type="dxa"/>
            <w:shd w:val="clear" w:color="auto" w:fill="BDD6EE" w:themeFill="accent5" w:themeFillTint="66"/>
          </w:tcPr>
          <w:p w14:paraId="1F4FAFC2" w14:textId="77777777" w:rsidR="00413AE9" w:rsidRPr="00D96201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D96201">
              <w:rPr>
                <w:b/>
                <w:bCs/>
                <w:sz w:val="24"/>
                <w:szCs w:val="24"/>
              </w:rPr>
              <w:t>Scelta per categoria</w:t>
            </w:r>
          </w:p>
        </w:tc>
      </w:tr>
      <w:tr w:rsidR="00B6042D" w14:paraId="0E276F19" w14:textId="77777777" w:rsidTr="00345E58">
        <w:trPr>
          <w:trHeight w:val="669"/>
        </w:trPr>
        <w:tc>
          <w:tcPr>
            <w:tcW w:w="2684" w:type="dxa"/>
          </w:tcPr>
          <w:p w14:paraId="2984619D" w14:textId="77777777" w:rsidR="00B6042D" w:rsidRPr="00D41B48" w:rsidRDefault="00B6042D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Presenza [PC]</w:t>
            </w:r>
          </w:p>
        </w:tc>
        <w:tc>
          <w:tcPr>
            <w:tcW w:w="7301" w:type="dxa"/>
          </w:tcPr>
          <w:p w14:paraId="784E0A94" w14:textId="77777777" w:rsidR="00A432F7" w:rsidRDefault="00B6042D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A432F7">
              <w:rPr>
                <w:sz w:val="24"/>
                <w:szCs w:val="24"/>
              </w:rPr>
              <w:t>Codice prenotazione non presente nel database [Errore]</w:t>
            </w:r>
          </w:p>
          <w:p w14:paraId="56A18991" w14:textId="621FC824" w:rsidR="00B6042D" w:rsidRPr="00A432F7" w:rsidRDefault="00B6042D">
            <w:pPr>
              <w:pStyle w:val="Paragrafoelenco"/>
              <w:numPr>
                <w:ilvl w:val="0"/>
                <w:numId w:val="37"/>
              </w:numPr>
              <w:spacing w:after="0" w:line="240" w:lineRule="auto"/>
              <w:rPr>
                <w:sz w:val="24"/>
                <w:szCs w:val="24"/>
              </w:rPr>
            </w:pPr>
            <w:r w:rsidRPr="00A432F7">
              <w:rPr>
                <w:sz w:val="24"/>
                <w:szCs w:val="24"/>
              </w:rPr>
              <w:t>Codice prenotazione presente nel database [</w:t>
            </w:r>
            <w:proofErr w:type="spellStart"/>
            <w:r w:rsidRPr="00A432F7">
              <w:rPr>
                <w:sz w:val="24"/>
                <w:szCs w:val="24"/>
              </w:rPr>
              <w:t>Property_PC_OK</w:t>
            </w:r>
            <w:proofErr w:type="spellEnd"/>
            <w:r w:rsidRPr="00A432F7">
              <w:rPr>
                <w:sz w:val="24"/>
                <w:szCs w:val="24"/>
              </w:rPr>
              <w:t>]</w:t>
            </w:r>
          </w:p>
        </w:tc>
      </w:tr>
      <w:tr w:rsidR="00413AE9" w14:paraId="2C4A0944" w14:textId="77777777" w:rsidTr="00B6042D">
        <w:trPr>
          <w:trHeight w:val="273"/>
        </w:trPr>
        <w:tc>
          <w:tcPr>
            <w:tcW w:w="9985" w:type="dxa"/>
            <w:gridSpan w:val="2"/>
            <w:shd w:val="clear" w:color="auto" w:fill="BDD6EE" w:themeFill="accent5" w:themeFillTint="66"/>
          </w:tcPr>
          <w:p w14:paraId="4AEAC9BC" w14:textId="77777777" w:rsidR="00413AE9" w:rsidRDefault="00413AE9" w:rsidP="00D544CD">
            <w:pPr>
              <w:rPr>
                <w:b/>
                <w:bCs/>
                <w:sz w:val="32"/>
                <w:szCs w:val="32"/>
              </w:rPr>
            </w:pPr>
            <w:r w:rsidRPr="007811FF">
              <w:rPr>
                <w:b/>
                <w:bCs/>
                <w:sz w:val="24"/>
                <w:szCs w:val="24"/>
              </w:rPr>
              <w:t>Parametro: Data e Ora</w:t>
            </w:r>
          </w:p>
        </w:tc>
      </w:tr>
      <w:tr w:rsidR="00413AE9" w14:paraId="0BB7F638" w14:textId="77777777" w:rsidTr="00B6042D">
        <w:trPr>
          <w:trHeight w:val="273"/>
        </w:trPr>
        <w:tc>
          <w:tcPr>
            <w:tcW w:w="2684" w:type="dxa"/>
            <w:shd w:val="clear" w:color="auto" w:fill="BDD6EE" w:themeFill="accent5" w:themeFillTint="66"/>
          </w:tcPr>
          <w:p w14:paraId="2F52329F" w14:textId="77777777" w:rsidR="00413AE9" w:rsidRPr="007811FF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7811FF">
              <w:rPr>
                <w:b/>
                <w:bCs/>
                <w:sz w:val="24"/>
                <w:szCs w:val="24"/>
              </w:rPr>
              <w:t>Nome categoria</w:t>
            </w:r>
          </w:p>
        </w:tc>
        <w:tc>
          <w:tcPr>
            <w:tcW w:w="7301" w:type="dxa"/>
            <w:shd w:val="clear" w:color="auto" w:fill="BDD6EE" w:themeFill="accent5" w:themeFillTint="66"/>
          </w:tcPr>
          <w:p w14:paraId="7F6CCB16" w14:textId="77777777" w:rsidR="00413AE9" w:rsidRPr="007811FF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7811FF">
              <w:rPr>
                <w:b/>
                <w:bCs/>
                <w:sz w:val="24"/>
                <w:szCs w:val="24"/>
              </w:rPr>
              <w:t>Scelta per categoria</w:t>
            </w:r>
          </w:p>
        </w:tc>
      </w:tr>
      <w:tr w:rsidR="00413AE9" w14:paraId="30B75167" w14:textId="77777777" w:rsidTr="00B6042D">
        <w:trPr>
          <w:trHeight w:val="819"/>
        </w:trPr>
        <w:tc>
          <w:tcPr>
            <w:tcW w:w="2684" w:type="dxa"/>
          </w:tcPr>
          <w:p w14:paraId="2B6D7320" w14:textId="77777777" w:rsidR="00413AE9" w:rsidRPr="007811FF" w:rsidRDefault="00413AE9" w:rsidP="00D544CD">
            <w:pPr>
              <w:rPr>
                <w:sz w:val="24"/>
                <w:szCs w:val="24"/>
              </w:rPr>
            </w:pPr>
            <w:r w:rsidRPr="007811FF">
              <w:rPr>
                <w:sz w:val="24"/>
                <w:szCs w:val="24"/>
              </w:rPr>
              <w:t>Correttezza [CD]</w:t>
            </w:r>
          </w:p>
        </w:tc>
        <w:tc>
          <w:tcPr>
            <w:tcW w:w="7301" w:type="dxa"/>
          </w:tcPr>
          <w:p w14:paraId="615AA3AA" w14:textId="77777777" w:rsidR="00A432F7" w:rsidRDefault="00413AE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A432F7">
              <w:rPr>
                <w:sz w:val="24"/>
                <w:szCs w:val="24"/>
              </w:rPr>
              <w:t>DataOra</w:t>
            </w:r>
            <w:proofErr w:type="spellEnd"/>
            <w:r w:rsidRPr="00A432F7">
              <w:rPr>
                <w:sz w:val="24"/>
                <w:szCs w:val="24"/>
              </w:rPr>
              <w:t xml:space="preserve"> &lt;= </w:t>
            </w:r>
            <w:proofErr w:type="spellStart"/>
            <w:r w:rsidRPr="00A432F7">
              <w:rPr>
                <w:sz w:val="24"/>
                <w:szCs w:val="24"/>
              </w:rPr>
              <w:t>DataOraCorrente</w:t>
            </w:r>
            <w:proofErr w:type="spellEnd"/>
            <w:r w:rsidRPr="00A432F7">
              <w:rPr>
                <w:sz w:val="24"/>
                <w:szCs w:val="24"/>
              </w:rPr>
              <w:t xml:space="preserve"> [Errore]</w:t>
            </w:r>
          </w:p>
          <w:p w14:paraId="3E8934B1" w14:textId="6A7D3B59" w:rsidR="00413AE9" w:rsidRPr="00A432F7" w:rsidRDefault="00413AE9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A432F7">
              <w:rPr>
                <w:sz w:val="24"/>
                <w:szCs w:val="24"/>
              </w:rPr>
              <w:t>.</w:t>
            </w:r>
            <w:proofErr w:type="spellStart"/>
            <w:r w:rsidRPr="00A432F7">
              <w:rPr>
                <w:sz w:val="24"/>
                <w:szCs w:val="24"/>
              </w:rPr>
              <w:t>DataOra</w:t>
            </w:r>
            <w:proofErr w:type="spellEnd"/>
            <w:r w:rsidRPr="00A432F7">
              <w:rPr>
                <w:sz w:val="24"/>
                <w:szCs w:val="24"/>
              </w:rPr>
              <w:t xml:space="preserve"> &gt; </w:t>
            </w:r>
            <w:proofErr w:type="spellStart"/>
            <w:r w:rsidRPr="00A432F7">
              <w:rPr>
                <w:sz w:val="24"/>
                <w:szCs w:val="24"/>
              </w:rPr>
              <w:t>DataOraCorrente</w:t>
            </w:r>
            <w:proofErr w:type="spellEnd"/>
            <w:r w:rsidRPr="00A432F7">
              <w:rPr>
                <w:sz w:val="24"/>
                <w:szCs w:val="24"/>
              </w:rPr>
              <w:t xml:space="preserve"> [</w:t>
            </w:r>
            <w:proofErr w:type="spellStart"/>
            <w:r w:rsidRPr="00A432F7">
              <w:rPr>
                <w:sz w:val="24"/>
                <w:szCs w:val="24"/>
              </w:rPr>
              <w:t>Property_CD_OK</w:t>
            </w:r>
            <w:proofErr w:type="spellEnd"/>
            <w:r w:rsidRPr="00A432F7">
              <w:rPr>
                <w:sz w:val="24"/>
                <w:szCs w:val="24"/>
              </w:rPr>
              <w:t>]</w:t>
            </w:r>
          </w:p>
        </w:tc>
      </w:tr>
    </w:tbl>
    <w:p w14:paraId="03BAB3DD" w14:textId="77777777" w:rsidR="00413AE9" w:rsidRDefault="00413AE9" w:rsidP="00413AE9">
      <w:pPr>
        <w:rPr>
          <w:b/>
          <w:bCs/>
          <w:sz w:val="24"/>
          <w:szCs w:val="24"/>
        </w:rPr>
      </w:pPr>
    </w:p>
    <w:p w14:paraId="2C92D7CA" w14:textId="77777777" w:rsidR="00413AE9" w:rsidRDefault="00413AE9" w:rsidP="00413AE9">
      <w:pPr>
        <w:rPr>
          <w:b/>
          <w:bCs/>
          <w:sz w:val="24"/>
          <w:szCs w:val="24"/>
        </w:rPr>
      </w:pPr>
    </w:p>
    <w:p w14:paraId="186D2432" w14:textId="77777777" w:rsidR="00413AE9" w:rsidRDefault="00413AE9" w:rsidP="00413AE9">
      <w:pPr>
        <w:rPr>
          <w:b/>
          <w:bCs/>
          <w:sz w:val="24"/>
          <w:szCs w:val="24"/>
        </w:rPr>
      </w:pPr>
    </w:p>
    <w:p w14:paraId="2E125467" w14:textId="77777777" w:rsidR="00413AE9" w:rsidRPr="007F428C" w:rsidRDefault="00413AE9" w:rsidP="00413AE9">
      <w:pPr>
        <w:rPr>
          <w:b/>
          <w:bCs/>
          <w:sz w:val="26"/>
          <w:szCs w:val="26"/>
        </w:rPr>
      </w:pPr>
      <w:r w:rsidRPr="007F428C">
        <w:rPr>
          <w:b/>
          <w:bCs/>
          <w:sz w:val="26"/>
          <w:szCs w:val="26"/>
        </w:rPr>
        <w:t>TEST FRAMES</w:t>
      </w:r>
    </w:p>
    <w:tbl>
      <w:tblPr>
        <w:tblStyle w:val="Grigliatabella"/>
        <w:tblW w:w="9960" w:type="dxa"/>
        <w:tblLook w:val="04A0" w:firstRow="1" w:lastRow="0" w:firstColumn="1" w:lastColumn="0" w:noHBand="0" w:noVBand="1"/>
      </w:tblPr>
      <w:tblGrid>
        <w:gridCol w:w="2332"/>
        <w:gridCol w:w="2181"/>
        <w:gridCol w:w="5447"/>
      </w:tblGrid>
      <w:tr w:rsidR="00413AE9" w14:paraId="1789E149" w14:textId="77777777" w:rsidTr="00A432F7">
        <w:trPr>
          <w:trHeight w:val="273"/>
        </w:trPr>
        <w:tc>
          <w:tcPr>
            <w:tcW w:w="2332" w:type="dxa"/>
            <w:shd w:val="clear" w:color="auto" w:fill="BDD6EE" w:themeFill="accent5" w:themeFillTint="66"/>
          </w:tcPr>
          <w:p w14:paraId="103CBCC7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Id</w:t>
            </w:r>
          </w:p>
        </w:tc>
        <w:tc>
          <w:tcPr>
            <w:tcW w:w="2181" w:type="dxa"/>
            <w:shd w:val="clear" w:color="auto" w:fill="BDD6EE" w:themeFill="accent5" w:themeFillTint="66"/>
          </w:tcPr>
          <w:p w14:paraId="0522CB1B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frame</w:t>
            </w:r>
          </w:p>
        </w:tc>
        <w:tc>
          <w:tcPr>
            <w:tcW w:w="5447" w:type="dxa"/>
            <w:shd w:val="clear" w:color="auto" w:fill="BDD6EE" w:themeFill="accent5" w:themeFillTint="66"/>
          </w:tcPr>
          <w:p w14:paraId="22D66FC0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Esito</w:t>
            </w:r>
          </w:p>
        </w:tc>
      </w:tr>
      <w:tr w:rsidR="00413AE9" w14:paraId="23CBC6BD" w14:textId="77777777" w:rsidTr="00A432F7">
        <w:trPr>
          <w:trHeight w:val="285"/>
        </w:trPr>
        <w:tc>
          <w:tcPr>
            <w:tcW w:w="2332" w:type="dxa"/>
          </w:tcPr>
          <w:p w14:paraId="1F945A67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TC_5_1</w:t>
            </w:r>
          </w:p>
        </w:tc>
        <w:tc>
          <w:tcPr>
            <w:tcW w:w="2181" w:type="dxa"/>
          </w:tcPr>
          <w:p w14:paraId="195CF3B1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</w:t>
            </w:r>
          </w:p>
        </w:tc>
        <w:tc>
          <w:tcPr>
            <w:tcW w:w="5447" w:type="dxa"/>
          </w:tcPr>
          <w:p w14:paraId="1DFD91B6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Errato: formato codice prenotazione errato</w:t>
            </w:r>
          </w:p>
        </w:tc>
      </w:tr>
      <w:tr w:rsidR="00413AE9" w14:paraId="44276217" w14:textId="77777777" w:rsidTr="00A432F7">
        <w:trPr>
          <w:trHeight w:val="273"/>
        </w:trPr>
        <w:tc>
          <w:tcPr>
            <w:tcW w:w="2332" w:type="dxa"/>
          </w:tcPr>
          <w:p w14:paraId="5B940F69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TC_5_1.1</w:t>
            </w:r>
          </w:p>
        </w:tc>
        <w:tc>
          <w:tcPr>
            <w:tcW w:w="2181" w:type="dxa"/>
          </w:tcPr>
          <w:p w14:paraId="5A200550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FC2, PC1</w:t>
            </w:r>
          </w:p>
        </w:tc>
        <w:tc>
          <w:tcPr>
            <w:tcW w:w="5447" w:type="dxa"/>
          </w:tcPr>
          <w:p w14:paraId="1978A38F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Errato: Codice prenotazione non presente nel DB</w:t>
            </w:r>
          </w:p>
        </w:tc>
      </w:tr>
      <w:tr w:rsidR="00413AE9" w14:paraId="6C33E149" w14:textId="77777777" w:rsidTr="00A432F7">
        <w:trPr>
          <w:trHeight w:val="273"/>
        </w:trPr>
        <w:tc>
          <w:tcPr>
            <w:tcW w:w="2332" w:type="dxa"/>
          </w:tcPr>
          <w:p w14:paraId="35EAEE96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TC_5_2</w:t>
            </w:r>
          </w:p>
        </w:tc>
        <w:tc>
          <w:tcPr>
            <w:tcW w:w="2181" w:type="dxa"/>
          </w:tcPr>
          <w:p w14:paraId="10CFCF5B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FC2, PC2, CD1</w:t>
            </w:r>
          </w:p>
        </w:tc>
        <w:tc>
          <w:tcPr>
            <w:tcW w:w="5447" w:type="dxa"/>
          </w:tcPr>
          <w:p w14:paraId="0F5287E4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Errato: Data nel passato</w:t>
            </w:r>
          </w:p>
        </w:tc>
      </w:tr>
      <w:tr w:rsidR="00413AE9" w14:paraId="23608ECA" w14:textId="77777777" w:rsidTr="00A432F7">
        <w:trPr>
          <w:trHeight w:val="285"/>
        </w:trPr>
        <w:tc>
          <w:tcPr>
            <w:tcW w:w="2332" w:type="dxa"/>
          </w:tcPr>
          <w:p w14:paraId="1D5694D9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TC_5_3</w:t>
            </w:r>
          </w:p>
        </w:tc>
        <w:tc>
          <w:tcPr>
            <w:tcW w:w="2181" w:type="dxa"/>
          </w:tcPr>
          <w:p w14:paraId="1D990EE4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FC2, PC2, CD2</w:t>
            </w:r>
          </w:p>
        </w:tc>
        <w:tc>
          <w:tcPr>
            <w:tcW w:w="5447" w:type="dxa"/>
          </w:tcPr>
          <w:p w14:paraId="13DD144D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Corretto</w:t>
            </w:r>
          </w:p>
        </w:tc>
      </w:tr>
    </w:tbl>
    <w:p w14:paraId="4A52936E" w14:textId="77777777" w:rsidR="00413AE9" w:rsidRDefault="00413AE9" w:rsidP="00413AE9">
      <w:pPr>
        <w:rPr>
          <w:sz w:val="24"/>
          <w:szCs w:val="24"/>
        </w:rPr>
      </w:pPr>
    </w:p>
    <w:p w14:paraId="5CEEB7B4" w14:textId="77777777" w:rsidR="00413AE9" w:rsidRPr="0060117F" w:rsidRDefault="00413AE9" w:rsidP="00413AE9">
      <w:pPr>
        <w:rPr>
          <w:b/>
          <w:bCs/>
          <w:sz w:val="26"/>
          <w:szCs w:val="26"/>
        </w:rPr>
      </w:pPr>
      <w:r w:rsidRPr="0060117F">
        <w:rPr>
          <w:b/>
          <w:bCs/>
          <w:sz w:val="26"/>
          <w:szCs w:val="26"/>
        </w:rPr>
        <w:t>TEST CASES</w:t>
      </w:r>
    </w:p>
    <w:tbl>
      <w:tblPr>
        <w:tblStyle w:val="Grigliatabella"/>
        <w:tblW w:w="10009" w:type="dxa"/>
        <w:tblLook w:val="04A0" w:firstRow="1" w:lastRow="0" w:firstColumn="1" w:lastColumn="0" w:noHBand="0" w:noVBand="1"/>
      </w:tblPr>
      <w:tblGrid>
        <w:gridCol w:w="2493"/>
        <w:gridCol w:w="2519"/>
        <w:gridCol w:w="2510"/>
        <w:gridCol w:w="2487"/>
      </w:tblGrid>
      <w:tr w:rsidR="00413AE9" w14:paraId="5E338527" w14:textId="77777777" w:rsidTr="00A432F7">
        <w:trPr>
          <w:trHeight w:val="202"/>
        </w:trPr>
        <w:tc>
          <w:tcPr>
            <w:tcW w:w="2493" w:type="dxa"/>
            <w:shd w:val="clear" w:color="auto" w:fill="BDD6EE" w:themeFill="accent5" w:themeFillTint="66"/>
          </w:tcPr>
          <w:p w14:paraId="4D0A5EF0" w14:textId="77777777" w:rsidR="00413AE9" w:rsidRPr="00647CEB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519" w:type="dxa"/>
          </w:tcPr>
          <w:p w14:paraId="21E90245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TC_5_1</w:t>
            </w:r>
          </w:p>
        </w:tc>
        <w:tc>
          <w:tcPr>
            <w:tcW w:w="2510" w:type="dxa"/>
            <w:shd w:val="clear" w:color="auto" w:fill="BDD6EE" w:themeFill="accent5" w:themeFillTint="66"/>
          </w:tcPr>
          <w:p w14:paraId="0308C5D2" w14:textId="77777777" w:rsidR="00413AE9" w:rsidRPr="00647CEB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Test Frame</w:t>
            </w:r>
          </w:p>
        </w:tc>
        <w:tc>
          <w:tcPr>
            <w:tcW w:w="2485" w:type="dxa"/>
          </w:tcPr>
          <w:p w14:paraId="0299B7F9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FC1</w:t>
            </w:r>
          </w:p>
        </w:tc>
      </w:tr>
      <w:tr w:rsidR="00413AE9" w14:paraId="749148BD" w14:textId="77777777" w:rsidTr="00A432F7">
        <w:trPr>
          <w:trHeight w:val="285"/>
        </w:trPr>
        <w:tc>
          <w:tcPr>
            <w:tcW w:w="10009" w:type="dxa"/>
            <w:gridSpan w:val="4"/>
            <w:shd w:val="clear" w:color="auto" w:fill="BDD6EE" w:themeFill="accent5" w:themeFillTint="66"/>
          </w:tcPr>
          <w:p w14:paraId="798814C2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Pre-condizione</w:t>
            </w:r>
          </w:p>
        </w:tc>
      </w:tr>
      <w:tr w:rsidR="00413AE9" w14:paraId="1B9C01C7" w14:textId="77777777" w:rsidTr="00A432F7">
        <w:trPr>
          <w:trHeight w:val="272"/>
        </w:trPr>
        <w:tc>
          <w:tcPr>
            <w:tcW w:w="10009" w:type="dxa"/>
            <w:gridSpan w:val="4"/>
          </w:tcPr>
          <w:p w14:paraId="04A07B04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413AE9" w14:paraId="62525436" w14:textId="77777777" w:rsidTr="00A432F7">
        <w:trPr>
          <w:trHeight w:val="272"/>
        </w:trPr>
        <w:tc>
          <w:tcPr>
            <w:tcW w:w="10009" w:type="dxa"/>
            <w:gridSpan w:val="4"/>
            <w:shd w:val="clear" w:color="auto" w:fill="BDD6EE" w:themeFill="accent5" w:themeFillTint="66"/>
          </w:tcPr>
          <w:p w14:paraId="4AFCE10C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Flusso di eventi</w:t>
            </w:r>
          </w:p>
        </w:tc>
      </w:tr>
      <w:tr w:rsidR="00413AE9" w14:paraId="13DFE206" w14:textId="77777777" w:rsidTr="00A432F7">
        <w:trPr>
          <w:trHeight w:val="1985"/>
        </w:trPr>
        <w:tc>
          <w:tcPr>
            <w:tcW w:w="10009" w:type="dxa"/>
            <w:gridSpan w:val="4"/>
          </w:tcPr>
          <w:p w14:paraId="0B758711" w14:textId="77777777" w:rsidR="00413AE9" w:rsidRDefault="00413AE9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 w:rsidRPr="0077349F">
              <w:rPr>
                <w:sz w:val="24"/>
                <w:szCs w:val="24"/>
              </w:rPr>
              <w:t>Il dottore inserisce i seguenti dati nel form:</w:t>
            </w:r>
          </w:p>
          <w:p w14:paraId="36CB5CC9" w14:textId="77777777" w:rsidR="00413AE9" w:rsidRPr="0077349F" w:rsidRDefault="00413AE9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79"/>
              <w:gridCol w:w="4078"/>
            </w:tblGrid>
            <w:tr w:rsidR="00413AE9" w14:paraId="3440F9EF" w14:textId="77777777" w:rsidTr="00A432F7">
              <w:trPr>
                <w:trHeight w:val="272"/>
                <w:jc w:val="center"/>
              </w:trPr>
              <w:tc>
                <w:tcPr>
                  <w:tcW w:w="4879" w:type="dxa"/>
                  <w:shd w:val="clear" w:color="auto" w:fill="BDD6EE" w:themeFill="accent5" w:themeFillTint="66"/>
                </w:tcPr>
                <w:p w14:paraId="32B35B0B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78" w:type="dxa"/>
                  <w:shd w:val="clear" w:color="auto" w:fill="BDD6EE" w:themeFill="accent5" w:themeFillTint="66"/>
                </w:tcPr>
                <w:p w14:paraId="25B88E8A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413AE9" w14:paraId="68B5A7EE" w14:textId="77777777" w:rsidTr="00A432F7">
              <w:trPr>
                <w:trHeight w:val="285"/>
                <w:jc w:val="center"/>
              </w:trPr>
              <w:tc>
                <w:tcPr>
                  <w:tcW w:w="4879" w:type="dxa"/>
                </w:tcPr>
                <w:p w14:paraId="3BC10956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4078" w:type="dxa"/>
                </w:tcPr>
                <w:p w14:paraId="778FF4F7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342vbnjnumu</w:t>
                  </w:r>
                </w:p>
              </w:tc>
            </w:tr>
          </w:tbl>
          <w:p w14:paraId="1BF84D93" w14:textId="77777777" w:rsidR="00413AE9" w:rsidRPr="0077349F" w:rsidRDefault="00413AE9" w:rsidP="00D544CD">
            <w:pPr>
              <w:rPr>
                <w:sz w:val="24"/>
                <w:szCs w:val="24"/>
              </w:rPr>
            </w:pPr>
          </w:p>
          <w:p w14:paraId="1FC4BA66" w14:textId="77777777" w:rsidR="00413AE9" w:rsidRDefault="00413AE9">
            <w:pPr>
              <w:pStyle w:val="Paragrafoelenco"/>
              <w:numPr>
                <w:ilvl w:val="0"/>
                <w:numId w:val="1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dottore conferma l’inserimento</w:t>
            </w:r>
          </w:p>
          <w:p w14:paraId="592FA528" w14:textId="77777777" w:rsidR="00413AE9" w:rsidRPr="0077349F" w:rsidRDefault="00413AE9" w:rsidP="00D544CD">
            <w:pPr>
              <w:rPr>
                <w:sz w:val="24"/>
                <w:szCs w:val="24"/>
              </w:rPr>
            </w:pPr>
          </w:p>
        </w:tc>
      </w:tr>
      <w:tr w:rsidR="00413AE9" w14:paraId="7993E17D" w14:textId="77777777" w:rsidTr="00A432F7">
        <w:trPr>
          <w:trHeight w:val="285"/>
        </w:trPr>
        <w:tc>
          <w:tcPr>
            <w:tcW w:w="10009" w:type="dxa"/>
            <w:gridSpan w:val="4"/>
            <w:shd w:val="clear" w:color="auto" w:fill="BDD6EE" w:themeFill="accent5" w:themeFillTint="66"/>
          </w:tcPr>
          <w:p w14:paraId="0EEEC8A3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413AE9" w14:paraId="2C21B6BC" w14:textId="77777777" w:rsidTr="00A432F7">
        <w:trPr>
          <w:trHeight w:val="545"/>
        </w:trPr>
        <w:tc>
          <w:tcPr>
            <w:tcW w:w="10009" w:type="dxa"/>
            <w:gridSpan w:val="4"/>
          </w:tcPr>
          <w:p w14:paraId="393E752B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prenotazione non va a buon fine in quanto il codice prenotazione è troppo lungo e non rispetta il formato codice prenotazione [Stringa 8 caratteri]</w:t>
            </w:r>
          </w:p>
        </w:tc>
      </w:tr>
    </w:tbl>
    <w:p w14:paraId="246C020C" w14:textId="77777777" w:rsidR="00413AE9" w:rsidRDefault="00413AE9" w:rsidP="00413AE9">
      <w:pPr>
        <w:rPr>
          <w:sz w:val="24"/>
          <w:szCs w:val="24"/>
        </w:rPr>
      </w:pPr>
    </w:p>
    <w:tbl>
      <w:tblPr>
        <w:tblStyle w:val="Grigliatabella"/>
        <w:tblW w:w="9997" w:type="dxa"/>
        <w:tblLook w:val="04A0" w:firstRow="1" w:lastRow="0" w:firstColumn="1" w:lastColumn="0" w:noHBand="0" w:noVBand="1"/>
      </w:tblPr>
      <w:tblGrid>
        <w:gridCol w:w="2489"/>
        <w:gridCol w:w="2516"/>
        <w:gridCol w:w="2505"/>
        <w:gridCol w:w="2487"/>
      </w:tblGrid>
      <w:tr w:rsidR="00413AE9" w14:paraId="450F12D9" w14:textId="77777777" w:rsidTr="00A432F7">
        <w:trPr>
          <w:trHeight w:val="258"/>
        </w:trPr>
        <w:tc>
          <w:tcPr>
            <w:tcW w:w="2489" w:type="dxa"/>
            <w:shd w:val="clear" w:color="auto" w:fill="BDD6EE" w:themeFill="accent5" w:themeFillTint="66"/>
          </w:tcPr>
          <w:p w14:paraId="5E973F3A" w14:textId="77777777" w:rsidR="00413AE9" w:rsidRPr="00647CEB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2516" w:type="dxa"/>
          </w:tcPr>
          <w:p w14:paraId="6B618F1A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TC_5_3</w:t>
            </w:r>
          </w:p>
        </w:tc>
        <w:tc>
          <w:tcPr>
            <w:tcW w:w="2505" w:type="dxa"/>
            <w:shd w:val="clear" w:color="auto" w:fill="BDD6EE" w:themeFill="accent5" w:themeFillTint="66"/>
          </w:tcPr>
          <w:p w14:paraId="18BBBC07" w14:textId="77777777" w:rsidR="00413AE9" w:rsidRPr="00647CEB" w:rsidRDefault="00413AE9" w:rsidP="00D544CD">
            <w:pPr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Test Frame</w:t>
            </w:r>
          </w:p>
        </w:tc>
        <w:tc>
          <w:tcPr>
            <w:tcW w:w="2485" w:type="dxa"/>
          </w:tcPr>
          <w:p w14:paraId="75291B73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FC2, PC2, CD2</w:t>
            </w:r>
          </w:p>
        </w:tc>
      </w:tr>
      <w:tr w:rsidR="00413AE9" w14:paraId="7CE5E977" w14:textId="77777777" w:rsidTr="00A432F7">
        <w:trPr>
          <w:trHeight w:val="270"/>
        </w:trPr>
        <w:tc>
          <w:tcPr>
            <w:tcW w:w="9997" w:type="dxa"/>
            <w:gridSpan w:val="4"/>
            <w:shd w:val="clear" w:color="auto" w:fill="BDD6EE" w:themeFill="accent5" w:themeFillTint="66"/>
          </w:tcPr>
          <w:p w14:paraId="6E52E346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Pre-condizione</w:t>
            </w:r>
          </w:p>
        </w:tc>
      </w:tr>
      <w:tr w:rsidR="00413AE9" w14:paraId="2BE5582E" w14:textId="77777777" w:rsidTr="00A432F7">
        <w:trPr>
          <w:trHeight w:val="258"/>
        </w:trPr>
        <w:tc>
          <w:tcPr>
            <w:tcW w:w="9997" w:type="dxa"/>
            <w:gridSpan w:val="4"/>
          </w:tcPr>
          <w:p w14:paraId="1B3A6FF2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dottore vuole modificare la prenotazione della somministrazione di un paziente</w:t>
            </w:r>
          </w:p>
        </w:tc>
      </w:tr>
      <w:tr w:rsidR="00413AE9" w14:paraId="4BFFE545" w14:textId="77777777" w:rsidTr="00A432F7">
        <w:trPr>
          <w:trHeight w:val="258"/>
        </w:trPr>
        <w:tc>
          <w:tcPr>
            <w:tcW w:w="9997" w:type="dxa"/>
            <w:gridSpan w:val="4"/>
            <w:shd w:val="clear" w:color="auto" w:fill="BDD6EE" w:themeFill="accent5" w:themeFillTint="66"/>
          </w:tcPr>
          <w:p w14:paraId="18749835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Flusso di eventi</w:t>
            </w:r>
          </w:p>
        </w:tc>
      </w:tr>
      <w:tr w:rsidR="00413AE9" w14:paraId="6E6B9C7F" w14:textId="77777777" w:rsidTr="00A432F7">
        <w:trPr>
          <w:trHeight w:val="3777"/>
        </w:trPr>
        <w:tc>
          <w:tcPr>
            <w:tcW w:w="9997" w:type="dxa"/>
            <w:gridSpan w:val="4"/>
          </w:tcPr>
          <w:p w14:paraId="330B74DD" w14:textId="77777777" w:rsidR="00413AE9" w:rsidRDefault="00413AE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77349F">
              <w:rPr>
                <w:sz w:val="24"/>
                <w:szCs w:val="24"/>
              </w:rPr>
              <w:lastRenderedPageBreak/>
              <w:t>Il dottore inserisce i seguenti dati nel form:</w:t>
            </w:r>
          </w:p>
          <w:p w14:paraId="598F123B" w14:textId="77777777" w:rsidR="00413AE9" w:rsidRPr="0077349F" w:rsidRDefault="00413AE9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73"/>
              <w:gridCol w:w="4073"/>
            </w:tblGrid>
            <w:tr w:rsidR="00413AE9" w14:paraId="5EF86D75" w14:textId="77777777" w:rsidTr="00A432F7">
              <w:trPr>
                <w:trHeight w:val="258"/>
                <w:jc w:val="center"/>
              </w:trPr>
              <w:tc>
                <w:tcPr>
                  <w:tcW w:w="4873" w:type="dxa"/>
                  <w:shd w:val="clear" w:color="auto" w:fill="BDD6EE" w:themeFill="accent5" w:themeFillTint="66"/>
                </w:tcPr>
                <w:p w14:paraId="60BB5A5E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73" w:type="dxa"/>
                  <w:shd w:val="clear" w:color="auto" w:fill="BDD6EE" w:themeFill="accent5" w:themeFillTint="66"/>
                </w:tcPr>
                <w:p w14:paraId="0E86A86F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413AE9" w14:paraId="5793B322" w14:textId="77777777" w:rsidTr="00A432F7">
              <w:trPr>
                <w:trHeight w:val="270"/>
                <w:jc w:val="center"/>
              </w:trPr>
              <w:tc>
                <w:tcPr>
                  <w:tcW w:w="4873" w:type="dxa"/>
                </w:tcPr>
                <w:p w14:paraId="7B8C181D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Codice prenotazione</w:t>
                  </w:r>
                </w:p>
              </w:tc>
              <w:tc>
                <w:tcPr>
                  <w:tcW w:w="4073" w:type="dxa"/>
                </w:tcPr>
                <w:p w14:paraId="4885FEFB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342543TV</w:t>
                  </w:r>
                </w:p>
              </w:tc>
            </w:tr>
          </w:tbl>
          <w:p w14:paraId="584BF1EC" w14:textId="77777777" w:rsidR="00413AE9" w:rsidRPr="0077349F" w:rsidRDefault="00413AE9" w:rsidP="00D544CD">
            <w:pPr>
              <w:rPr>
                <w:sz w:val="24"/>
                <w:szCs w:val="24"/>
              </w:rPr>
            </w:pPr>
          </w:p>
          <w:p w14:paraId="748CCB04" w14:textId="77777777" w:rsidR="00413AE9" w:rsidRDefault="00413AE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dottore conferma l’inserimento</w:t>
            </w:r>
          </w:p>
          <w:p w14:paraId="585541F3" w14:textId="77777777" w:rsidR="00413AE9" w:rsidRDefault="00413AE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 w:rsidRPr="0060117F">
              <w:rPr>
                <w:sz w:val="24"/>
                <w:szCs w:val="24"/>
              </w:rPr>
              <w:t>Il sistema mostra la prenotazione relativa al codice e permette di modificarne data e ora</w:t>
            </w:r>
          </w:p>
          <w:p w14:paraId="59CFFDE3" w14:textId="77777777" w:rsidR="00413AE9" w:rsidRDefault="00413AE9" w:rsidP="00D544CD">
            <w:pPr>
              <w:rPr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73"/>
              <w:gridCol w:w="4073"/>
            </w:tblGrid>
            <w:tr w:rsidR="00413AE9" w14:paraId="654E5F0C" w14:textId="77777777" w:rsidTr="00A432F7">
              <w:trPr>
                <w:trHeight w:val="258"/>
                <w:jc w:val="center"/>
              </w:trPr>
              <w:tc>
                <w:tcPr>
                  <w:tcW w:w="4873" w:type="dxa"/>
                  <w:shd w:val="clear" w:color="auto" w:fill="BDD6EE" w:themeFill="accent5" w:themeFillTint="66"/>
                </w:tcPr>
                <w:p w14:paraId="1B4BDBE9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4073" w:type="dxa"/>
                  <w:shd w:val="clear" w:color="auto" w:fill="BDD6EE" w:themeFill="accent5" w:themeFillTint="66"/>
                </w:tcPr>
                <w:p w14:paraId="48404971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Valore</w:t>
                  </w:r>
                </w:p>
              </w:tc>
            </w:tr>
            <w:tr w:rsidR="00413AE9" w14:paraId="53BE9F7C" w14:textId="77777777" w:rsidTr="00A432F7">
              <w:trPr>
                <w:trHeight w:val="270"/>
                <w:jc w:val="center"/>
              </w:trPr>
              <w:tc>
                <w:tcPr>
                  <w:tcW w:w="4873" w:type="dxa"/>
                </w:tcPr>
                <w:p w14:paraId="0AA137E3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Data e Ora</w:t>
                  </w:r>
                </w:p>
              </w:tc>
              <w:tc>
                <w:tcPr>
                  <w:tcW w:w="4073" w:type="dxa"/>
                </w:tcPr>
                <w:p w14:paraId="65E9C1D9" w14:textId="77777777" w:rsidR="00413AE9" w:rsidRDefault="00413AE9" w:rsidP="00D544C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14/01/2023 10:00</w:t>
                  </w:r>
                </w:p>
              </w:tc>
            </w:tr>
          </w:tbl>
          <w:p w14:paraId="52F94956" w14:textId="77777777" w:rsidR="00413AE9" w:rsidRPr="0060117F" w:rsidRDefault="00413AE9" w:rsidP="00D544CD">
            <w:pPr>
              <w:rPr>
                <w:sz w:val="24"/>
                <w:szCs w:val="24"/>
              </w:rPr>
            </w:pPr>
          </w:p>
          <w:p w14:paraId="407F5AA8" w14:textId="77777777" w:rsidR="00413AE9" w:rsidRDefault="00413AE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dottore inserisce Data e ora della nuova prenotazione</w:t>
            </w:r>
          </w:p>
          <w:p w14:paraId="70C5C6E1" w14:textId="77777777" w:rsidR="00413AE9" w:rsidRDefault="00413AE9">
            <w:pPr>
              <w:pStyle w:val="Paragrafoelenco"/>
              <w:numPr>
                <w:ilvl w:val="0"/>
                <w:numId w:val="1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dottore Conferma l’inserimento</w:t>
            </w:r>
          </w:p>
        </w:tc>
      </w:tr>
      <w:tr w:rsidR="00413AE9" w14:paraId="3F0685D2" w14:textId="77777777" w:rsidTr="00A432F7">
        <w:trPr>
          <w:trHeight w:val="258"/>
        </w:trPr>
        <w:tc>
          <w:tcPr>
            <w:tcW w:w="9997" w:type="dxa"/>
            <w:gridSpan w:val="4"/>
            <w:shd w:val="clear" w:color="auto" w:fill="BDD6EE" w:themeFill="accent5" w:themeFillTint="66"/>
          </w:tcPr>
          <w:p w14:paraId="315FB098" w14:textId="77777777" w:rsidR="00413AE9" w:rsidRPr="00647CEB" w:rsidRDefault="00413AE9" w:rsidP="00D544CD">
            <w:pPr>
              <w:jc w:val="center"/>
              <w:rPr>
                <w:b/>
                <w:bCs/>
                <w:sz w:val="24"/>
                <w:szCs w:val="24"/>
              </w:rPr>
            </w:pPr>
            <w:r w:rsidRPr="00647CEB">
              <w:rPr>
                <w:b/>
                <w:bCs/>
                <w:sz w:val="24"/>
                <w:szCs w:val="24"/>
              </w:rPr>
              <w:t>Oracolo</w:t>
            </w:r>
          </w:p>
        </w:tc>
      </w:tr>
      <w:tr w:rsidR="00413AE9" w14:paraId="1303790E" w14:textId="77777777" w:rsidTr="00A432F7">
        <w:trPr>
          <w:trHeight w:val="258"/>
        </w:trPr>
        <w:tc>
          <w:tcPr>
            <w:tcW w:w="9997" w:type="dxa"/>
            <w:gridSpan w:val="4"/>
          </w:tcPr>
          <w:p w14:paraId="78489184" w14:textId="77777777" w:rsidR="00413AE9" w:rsidRDefault="00413AE9" w:rsidP="00D544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modifica della prenotazione va a buon fine</w:t>
            </w:r>
          </w:p>
        </w:tc>
      </w:tr>
    </w:tbl>
    <w:p w14:paraId="136BFBDF" w14:textId="77777777" w:rsidR="003E6F9A" w:rsidRDefault="003E6F9A" w:rsidP="003E6F9A">
      <w:pPr>
        <w:rPr>
          <w:b/>
          <w:bCs/>
          <w:color w:val="000000" w:themeColor="text1"/>
          <w:sz w:val="26"/>
          <w:szCs w:val="26"/>
        </w:rPr>
      </w:pPr>
    </w:p>
    <w:p w14:paraId="750BA51D" w14:textId="77777777" w:rsidR="003E6F9A" w:rsidRDefault="003E6F9A" w:rsidP="00B951A9">
      <w:pPr>
        <w:rPr>
          <w:b/>
          <w:bCs/>
          <w:color w:val="000000" w:themeColor="text1"/>
          <w:sz w:val="26"/>
          <w:szCs w:val="26"/>
        </w:rPr>
      </w:pPr>
    </w:p>
    <w:p w14:paraId="3702AFBA" w14:textId="77777777" w:rsidR="00E045DB" w:rsidRDefault="00E045DB" w:rsidP="00B951A9">
      <w:pPr>
        <w:rPr>
          <w:b/>
          <w:bCs/>
          <w:color w:val="000000" w:themeColor="text1"/>
          <w:sz w:val="26"/>
          <w:szCs w:val="26"/>
        </w:rPr>
      </w:pPr>
    </w:p>
    <w:p w14:paraId="5DB66879" w14:textId="4C5D6BF0" w:rsidR="003E6F9A" w:rsidRPr="00E045DB" w:rsidRDefault="003E6F9A" w:rsidP="00B951A9">
      <w:pPr>
        <w:rPr>
          <w:b/>
          <w:bCs/>
          <w:color w:val="000000" w:themeColor="text1"/>
          <w:sz w:val="26"/>
          <w:szCs w:val="26"/>
        </w:rPr>
        <w:sectPr w:rsidR="003E6F9A" w:rsidRPr="00E045DB" w:rsidSect="002340DE">
          <w:pgSz w:w="11910" w:h="16840"/>
          <w:pgMar w:top="1360" w:right="1020" w:bottom="280" w:left="1000" w:header="720" w:footer="720" w:gutter="0"/>
          <w:cols w:space="720"/>
        </w:sectPr>
      </w:pPr>
    </w:p>
    <w:p w14:paraId="200A8B06" w14:textId="77777777" w:rsidR="002340DE" w:rsidRDefault="002340DE" w:rsidP="002340DE">
      <w:pPr>
        <w:pStyle w:val="Corpotesto"/>
        <w:rPr>
          <w:sz w:val="20"/>
        </w:rPr>
      </w:pPr>
    </w:p>
    <w:p w14:paraId="3902A607" w14:textId="77777777" w:rsidR="002340DE" w:rsidRPr="0060117F" w:rsidRDefault="002340DE" w:rsidP="0060117F">
      <w:pPr>
        <w:rPr>
          <w:b/>
          <w:bCs/>
          <w:color w:val="000000" w:themeColor="text1"/>
          <w:sz w:val="26"/>
          <w:szCs w:val="26"/>
        </w:rPr>
      </w:pPr>
    </w:p>
    <w:p w14:paraId="2959174E" w14:textId="1D6822F5" w:rsidR="00430921" w:rsidRPr="00430921" w:rsidRDefault="00430921" w:rsidP="00430921">
      <w:pPr>
        <w:pStyle w:val="Titolo1"/>
        <w:pBdr>
          <w:bottom w:val="single" w:sz="2" w:space="0" w:color="DEEAF6"/>
        </w:pBdr>
      </w:pPr>
      <w:bookmarkStart w:id="24" w:name="_Toc62141179"/>
      <w:r w:rsidRPr="00430921">
        <w:t>10. Riferimenti ad al</w:t>
      </w:r>
      <w:r>
        <w:t>tri documenti di test</w:t>
      </w:r>
      <w:bookmarkEnd w:id="24"/>
    </w:p>
    <w:p w14:paraId="2ED298FC" w14:textId="2FF95046" w:rsidR="00541480" w:rsidRPr="00430921" w:rsidRDefault="00541480" w:rsidP="003070E3">
      <w:pPr>
        <w:jc w:val="both"/>
        <w:rPr>
          <w:color w:val="000000" w:themeColor="text1"/>
          <w:sz w:val="24"/>
          <w:szCs w:val="24"/>
        </w:rPr>
      </w:pPr>
    </w:p>
    <w:sectPr w:rsidR="00541480" w:rsidRPr="00430921" w:rsidSect="007D6A83">
      <w:footerReference w:type="default" r:id="rId17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7D1E" w14:textId="77777777" w:rsidR="00C9715E" w:rsidRDefault="00C9715E">
      <w:pPr>
        <w:spacing w:after="0" w:line="240" w:lineRule="auto"/>
      </w:pPr>
      <w:r>
        <w:separator/>
      </w:r>
    </w:p>
  </w:endnote>
  <w:endnote w:type="continuationSeparator" w:id="0">
    <w:p w14:paraId="3CA7C3DD" w14:textId="77777777" w:rsidR="00C9715E" w:rsidRDefault="00C97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835F8C" w:rsidRPr="0067614F" w:rsidRDefault="00835F8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43212ABB" w:rsidR="00835F8C" w:rsidRPr="0067614F" w:rsidRDefault="00835F8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TP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PLAN</w:t>
    </w:r>
  </w:p>
  <w:p w14:paraId="58012EBE" w14:textId="77777777" w:rsidR="00835F8C" w:rsidRPr="0067614F" w:rsidRDefault="00835F8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517022"/>
      <w:docPartObj>
        <w:docPartGallery w:val="Page Numbers (Bottom of Page)"/>
        <w:docPartUnique/>
      </w:docPartObj>
    </w:sdtPr>
    <w:sdtContent>
      <w:sdt>
        <w:sdtPr>
          <w:id w:val="-2069109644"/>
          <w:docPartObj>
            <w:docPartGallery w:val="Page Numbers (Top of Page)"/>
            <w:docPartUnique/>
          </w:docPartObj>
        </w:sdtPr>
        <w:sdtContent>
          <w:p w14:paraId="4E1AE12C" w14:textId="7F142EEF" w:rsidR="00835F8C" w:rsidRPr="0067614F" w:rsidRDefault="00835F8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5AD4E39C" w:rsidR="00835F8C" w:rsidRPr="0067614F" w:rsidRDefault="00835F8C">
    <w:pPr>
      <w:pStyle w:val="Pidipagina"/>
      <w:rPr>
        <w:color w:val="0070C0"/>
        <w:lang w:val="en-GB"/>
      </w:rPr>
    </w:pPr>
    <w:r>
      <w:rPr>
        <w:color w:val="0070C0"/>
        <w:lang w:val="en-GB"/>
      </w:rPr>
      <w:t>TP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 PLAN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48A" w14:textId="77777777" w:rsidR="00C9715E" w:rsidRDefault="00C9715E">
      <w:pPr>
        <w:spacing w:after="0" w:line="240" w:lineRule="auto"/>
      </w:pPr>
      <w:r>
        <w:separator/>
      </w:r>
    </w:p>
  </w:footnote>
  <w:footnote w:type="continuationSeparator" w:id="0">
    <w:p w14:paraId="2591D194" w14:textId="77777777" w:rsidR="00C9715E" w:rsidRDefault="00C97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112D1" w14:textId="242BF52F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835F8C" w:rsidRDefault="00835F8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835F8C" w:rsidRDefault="00835F8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05057" w14:textId="394EE554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835F8C" w:rsidRPr="00251814" w:rsidRDefault="00835F8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835F8C" w:rsidRDefault="00835F8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835F8C" w:rsidRPr="00251814" w:rsidRDefault="00835F8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4FB"/>
    <w:multiLevelType w:val="hybridMultilevel"/>
    <w:tmpl w:val="46DE1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1A0"/>
    <w:multiLevelType w:val="hybridMultilevel"/>
    <w:tmpl w:val="566C05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547B7"/>
    <w:multiLevelType w:val="hybridMultilevel"/>
    <w:tmpl w:val="1C0C61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56EB0"/>
    <w:multiLevelType w:val="hybridMultilevel"/>
    <w:tmpl w:val="611A89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66004"/>
    <w:multiLevelType w:val="hybridMultilevel"/>
    <w:tmpl w:val="F75A00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F1EF1"/>
    <w:multiLevelType w:val="hybridMultilevel"/>
    <w:tmpl w:val="803C06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7975"/>
    <w:multiLevelType w:val="hybridMultilevel"/>
    <w:tmpl w:val="DA1A93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4B79AC"/>
    <w:multiLevelType w:val="hybridMultilevel"/>
    <w:tmpl w:val="1AB85C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556CF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3A7369"/>
    <w:multiLevelType w:val="hybridMultilevel"/>
    <w:tmpl w:val="46DE13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5773E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F5292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C7FF6"/>
    <w:multiLevelType w:val="hybridMultilevel"/>
    <w:tmpl w:val="B14EAB06"/>
    <w:lvl w:ilvl="0" w:tplc="AC14FF3C">
      <w:start w:val="1"/>
      <w:numFmt w:val="decimal"/>
      <w:lvlText w:val="%1."/>
      <w:lvlJc w:val="left"/>
      <w:pPr>
        <w:ind w:left="845" w:hanging="361"/>
      </w:pPr>
      <w:rPr>
        <w:rFonts w:ascii="Calibri" w:eastAsia="Calibri" w:hAnsi="Calibri" w:cs="Calibri" w:hint="default"/>
        <w:spacing w:val="-2"/>
        <w:w w:val="102"/>
        <w:sz w:val="21"/>
        <w:szCs w:val="21"/>
        <w:lang w:val="it-IT" w:eastAsia="en-US" w:bidi="ar-SA"/>
      </w:rPr>
    </w:lvl>
    <w:lvl w:ilvl="1" w:tplc="3BD6F7CE">
      <w:numFmt w:val="bullet"/>
      <w:lvlText w:val="•"/>
      <w:lvlJc w:val="left"/>
      <w:pPr>
        <w:ind w:left="1435" w:hanging="361"/>
      </w:pPr>
      <w:rPr>
        <w:lang w:val="it-IT" w:eastAsia="en-US" w:bidi="ar-SA"/>
      </w:rPr>
    </w:lvl>
    <w:lvl w:ilvl="2" w:tplc="3CB08992">
      <w:numFmt w:val="bullet"/>
      <w:lvlText w:val="•"/>
      <w:lvlJc w:val="left"/>
      <w:pPr>
        <w:ind w:left="2031" w:hanging="361"/>
      </w:pPr>
      <w:rPr>
        <w:lang w:val="it-IT" w:eastAsia="en-US" w:bidi="ar-SA"/>
      </w:rPr>
    </w:lvl>
    <w:lvl w:ilvl="3" w:tplc="4EC68492">
      <w:numFmt w:val="bullet"/>
      <w:lvlText w:val="•"/>
      <w:lvlJc w:val="left"/>
      <w:pPr>
        <w:ind w:left="2626" w:hanging="361"/>
      </w:pPr>
      <w:rPr>
        <w:lang w:val="it-IT" w:eastAsia="en-US" w:bidi="ar-SA"/>
      </w:rPr>
    </w:lvl>
    <w:lvl w:ilvl="4" w:tplc="7D325494">
      <w:numFmt w:val="bullet"/>
      <w:lvlText w:val="•"/>
      <w:lvlJc w:val="left"/>
      <w:pPr>
        <w:ind w:left="3222" w:hanging="361"/>
      </w:pPr>
      <w:rPr>
        <w:lang w:val="it-IT" w:eastAsia="en-US" w:bidi="ar-SA"/>
      </w:rPr>
    </w:lvl>
    <w:lvl w:ilvl="5" w:tplc="09766820">
      <w:numFmt w:val="bullet"/>
      <w:lvlText w:val="•"/>
      <w:lvlJc w:val="left"/>
      <w:pPr>
        <w:ind w:left="3818" w:hanging="361"/>
      </w:pPr>
      <w:rPr>
        <w:lang w:val="it-IT" w:eastAsia="en-US" w:bidi="ar-SA"/>
      </w:rPr>
    </w:lvl>
    <w:lvl w:ilvl="6" w:tplc="1B0612D0">
      <w:numFmt w:val="bullet"/>
      <w:lvlText w:val="•"/>
      <w:lvlJc w:val="left"/>
      <w:pPr>
        <w:ind w:left="4413" w:hanging="361"/>
      </w:pPr>
      <w:rPr>
        <w:lang w:val="it-IT" w:eastAsia="en-US" w:bidi="ar-SA"/>
      </w:rPr>
    </w:lvl>
    <w:lvl w:ilvl="7" w:tplc="09AED374">
      <w:numFmt w:val="bullet"/>
      <w:lvlText w:val="•"/>
      <w:lvlJc w:val="left"/>
      <w:pPr>
        <w:ind w:left="5009" w:hanging="361"/>
      </w:pPr>
      <w:rPr>
        <w:lang w:val="it-IT" w:eastAsia="en-US" w:bidi="ar-SA"/>
      </w:rPr>
    </w:lvl>
    <w:lvl w:ilvl="8" w:tplc="84EE336E">
      <w:numFmt w:val="bullet"/>
      <w:lvlText w:val="•"/>
      <w:lvlJc w:val="left"/>
      <w:pPr>
        <w:ind w:left="5604" w:hanging="361"/>
      </w:pPr>
      <w:rPr>
        <w:lang w:val="it-IT" w:eastAsia="en-US" w:bidi="ar-SA"/>
      </w:rPr>
    </w:lvl>
  </w:abstractNum>
  <w:abstractNum w:abstractNumId="13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421C0"/>
    <w:multiLevelType w:val="hybridMultilevel"/>
    <w:tmpl w:val="3738B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25D69"/>
    <w:multiLevelType w:val="hybridMultilevel"/>
    <w:tmpl w:val="B9A21FE2"/>
    <w:lvl w:ilvl="0" w:tplc="A17CAEB0">
      <w:start w:val="1"/>
      <w:numFmt w:val="decimal"/>
      <w:lvlText w:val="%1."/>
      <w:lvlJc w:val="left"/>
      <w:pPr>
        <w:ind w:left="845" w:hanging="361"/>
      </w:pPr>
      <w:rPr>
        <w:rFonts w:ascii="Garamond" w:eastAsia="Calibri" w:hAnsi="Garamond" w:cs="Calibri" w:hint="default"/>
        <w:spacing w:val="-2"/>
        <w:w w:val="102"/>
        <w:sz w:val="24"/>
        <w:szCs w:val="24"/>
        <w:lang w:val="it-IT" w:eastAsia="en-US" w:bidi="ar-SA"/>
      </w:rPr>
    </w:lvl>
    <w:lvl w:ilvl="1" w:tplc="90604016">
      <w:numFmt w:val="bullet"/>
      <w:lvlText w:val="•"/>
      <w:lvlJc w:val="left"/>
      <w:pPr>
        <w:ind w:left="1435" w:hanging="361"/>
      </w:pPr>
      <w:rPr>
        <w:lang w:val="it-IT" w:eastAsia="en-US" w:bidi="ar-SA"/>
      </w:rPr>
    </w:lvl>
    <w:lvl w:ilvl="2" w:tplc="2028066E">
      <w:numFmt w:val="bullet"/>
      <w:lvlText w:val="•"/>
      <w:lvlJc w:val="left"/>
      <w:pPr>
        <w:ind w:left="2031" w:hanging="361"/>
      </w:pPr>
      <w:rPr>
        <w:lang w:val="it-IT" w:eastAsia="en-US" w:bidi="ar-SA"/>
      </w:rPr>
    </w:lvl>
    <w:lvl w:ilvl="3" w:tplc="EA5698F6">
      <w:numFmt w:val="bullet"/>
      <w:lvlText w:val="•"/>
      <w:lvlJc w:val="left"/>
      <w:pPr>
        <w:ind w:left="2626" w:hanging="361"/>
      </w:pPr>
      <w:rPr>
        <w:lang w:val="it-IT" w:eastAsia="en-US" w:bidi="ar-SA"/>
      </w:rPr>
    </w:lvl>
    <w:lvl w:ilvl="4" w:tplc="BCDCE35E">
      <w:numFmt w:val="bullet"/>
      <w:lvlText w:val="•"/>
      <w:lvlJc w:val="left"/>
      <w:pPr>
        <w:ind w:left="3222" w:hanging="361"/>
      </w:pPr>
      <w:rPr>
        <w:lang w:val="it-IT" w:eastAsia="en-US" w:bidi="ar-SA"/>
      </w:rPr>
    </w:lvl>
    <w:lvl w:ilvl="5" w:tplc="0812D9C0">
      <w:numFmt w:val="bullet"/>
      <w:lvlText w:val="•"/>
      <w:lvlJc w:val="left"/>
      <w:pPr>
        <w:ind w:left="3818" w:hanging="361"/>
      </w:pPr>
      <w:rPr>
        <w:lang w:val="it-IT" w:eastAsia="en-US" w:bidi="ar-SA"/>
      </w:rPr>
    </w:lvl>
    <w:lvl w:ilvl="6" w:tplc="4CC8E2E0">
      <w:numFmt w:val="bullet"/>
      <w:lvlText w:val="•"/>
      <w:lvlJc w:val="left"/>
      <w:pPr>
        <w:ind w:left="4413" w:hanging="361"/>
      </w:pPr>
      <w:rPr>
        <w:lang w:val="it-IT" w:eastAsia="en-US" w:bidi="ar-SA"/>
      </w:rPr>
    </w:lvl>
    <w:lvl w:ilvl="7" w:tplc="4000B674">
      <w:numFmt w:val="bullet"/>
      <w:lvlText w:val="•"/>
      <w:lvlJc w:val="left"/>
      <w:pPr>
        <w:ind w:left="5009" w:hanging="361"/>
      </w:pPr>
      <w:rPr>
        <w:lang w:val="it-IT" w:eastAsia="en-US" w:bidi="ar-SA"/>
      </w:rPr>
    </w:lvl>
    <w:lvl w:ilvl="8" w:tplc="27462ED4">
      <w:numFmt w:val="bullet"/>
      <w:lvlText w:val="•"/>
      <w:lvlJc w:val="left"/>
      <w:pPr>
        <w:ind w:left="5604" w:hanging="361"/>
      </w:pPr>
      <w:rPr>
        <w:lang w:val="it-IT" w:eastAsia="en-US" w:bidi="ar-SA"/>
      </w:rPr>
    </w:lvl>
  </w:abstractNum>
  <w:abstractNum w:abstractNumId="16" w15:restartNumberingAfterBreak="0">
    <w:nsid w:val="37AD36BB"/>
    <w:multiLevelType w:val="hybridMultilevel"/>
    <w:tmpl w:val="C16A8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276B3C"/>
    <w:multiLevelType w:val="hybridMultilevel"/>
    <w:tmpl w:val="A4F277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6D011E"/>
    <w:multiLevelType w:val="hybridMultilevel"/>
    <w:tmpl w:val="332A29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6948E7"/>
    <w:multiLevelType w:val="hybridMultilevel"/>
    <w:tmpl w:val="1626130E"/>
    <w:lvl w:ilvl="0" w:tplc="FFFFFFFF">
      <w:start w:val="1"/>
      <w:numFmt w:val="decimal"/>
      <w:lvlText w:val="%1."/>
      <w:lvlJc w:val="left"/>
      <w:pPr>
        <w:ind w:left="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64" w:hanging="360"/>
      </w:pPr>
    </w:lvl>
    <w:lvl w:ilvl="2" w:tplc="0410001B" w:tentative="1">
      <w:start w:val="1"/>
      <w:numFmt w:val="lowerRoman"/>
      <w:lvlText w:val="%3."/>
      <w:lvlJc w:val="right"/>
      <w:pPr>
        <w:ind w:left="2284" w:hanging="180"/>
      </w:pPr>
    </w:lvl>
    <w:lvl w:ilvl="3" w:tplc="0410000F" w:tentative="1">
      <w:start w:val="1"/>
      <w:numFmt w:val="decimal"/>
      <w:lvlText w:val="%4."/>
      <w:lvlJc w:val="left"/>
      <w:pPr>
        <w:ind w:left="3004" w:hanging="360"/>
      </w:pPr>
    </w:lvl>
    <w:lvl w:ilvl="4" w:tplc="04100019" w:tentative="1">
      <w:start w:val="1"/>
      <w:numFmt w:val="lowerLetter"/>
      <w:lvlText w:val="%5."/>
      <w:lvlJc w:val="left"/>
      <w:pPr>
        <w:ind w:left="3724" w:hanging="360"/>
      </w:pPr>
    </w:lvl>
    <w:lvl w:ilvl="5" w:tplc="0410001B" w:tentative="1">
      <w:start w:val="1"/>
      <w:numFmt w:val="lowerRoman"/>
      <w:lvlText w:val="%6."/>
      <w:lvlJc w:val="right"/>
      <w:pPr>
        <w:ind w:left="4444" w:hanging="180"/>
      </w:pPr>
    </w:lvl>
    <w:lvl w:ilvl="6" w:tplc="0410000F" w:tentative="1">
      <w:start w:val="1"/>
      <w:numFmt w:val="decimal"/>
      <w:lvlText w:val="%7."/>
      <w:lvlJc w:val="left"/>
      <w:pPr>
        <w:ind w:left="5164" w:hanging="360"/>
      </w:pPr>
    </w:lvl>
    <w:lvl w:ilvl="7" w:tplc="04100019" w:tentative="1">
      <w:start w:val="1"/>
      <w:numFmt w:val="lowerLetter"/>
      <w:lvlText w:val="%8."/>
      <w:lvlJc w:val="left"/>
      <w:pPr>
        <w:ind w:left="5884" w:hanging="360"/>
      </w:pPr>
    </w:lvl>
    <w:lvl w:ilvl="8" w:tplc="0410001B" w:tentative="1">
      <w:start w:val="1"/>
      <w:numFmt w:val="lowerRoman"/>
      <w:lvlText w:val="%9."/>
      <w:lvlJc w:val="right"/>
      <w:pPr>
        <w:ind w:left="6604" w:hanging="180"/>
      </w:pPr>
    </w:lvl>
  </w:abstractNum>
  <w:abstractNum w:abstractNumId="20" w15:restartNumberingAfterBreak="0">
    <w:nsid w:val="44A125BC"/>
    <w:multiLevelType w:val="hybridMultilevel"/>
    <w:tmpl w:val="16ECDD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608D5"/>
    <w:multiLevelType w:val="hybridMultilevel"/>
    <w:tmpl w:val="5E008D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E5FD7"/>
    <w:multiLevelType w:val="hybridMultilevel"/>
    <w:tmpl w:val="89A02C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816DD"/>
    <w:multiLevelType w:val="hybridMultilevel"/>
    <w:tmpl w:val="A1A25D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865732"/>
    <w:multiLevelType w:val="hybridMultilevel"/>
    <w:tmpl w:val="134A73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9F1336"/>
    <w:multiLevelType w:val="hybridMultilevel"/>
    <w:tmpl w:val="823E1E5A"/>
    <w:lvl w:ilvl="0" w:tplc="EAA0973E">
      <w:start w:val="1"/>
      <w:numFmt w:val="decimal"/>
      <w:lvlText w:val="%1."/>
      <w:lvlJc w:val="left"/>
      <w:pPr>
        <w:ind w:left="845" w:hanging="361"/>
      </w:pPr>
      <w:rPr>
        <w:rFonts w:ascii="Calibri" w:eastAsia="Calibri" w:hAnsi="Calibri" w:cs="Calibri" w:hint="default"/>
        <w:spacing w:val="-2"/>
        <w:w w:val="102"/>
        <w:sz w:val="21"/>
        <w:szCs w:val="21"/>
        <w:lang w:val="it-IT" w:eastAsia="en-US" w:bidi="ar-SA"/>
      </w:rPr>
    </w:lvl>
    <w:lvl w:ilvl="1" w:tplc="BCB4C33A">
      <w:numFmt w:val="bullet"/>
      <w:lvlText w:val="•"/>
      <w:lvlJc w:val="left"/>
      <w:pPr>
        <w:ind w:left="1435" w:hanging="361"/>
      </w:pPr>
      <w:rPr>
        <w:lang w:val="it-IT" w:eastAsia="en-US" w:bidi="ar-SA"/>
      </w:rPr>
    </w:lvl>
    <w:lvl w:ilvl="2" w:tplc="2078F342">
      <w:numFmt w:val="bullet"/>
      <w:lvlText w:val="•"/>
      <w:lvlJc w:val="left"/>
      <w:pPr>
        <w:ind w:left="2031" w:hanging="361"/>
      </w:pPr>
      <w:rPr>
        <w:lang w:val="it-IT" w:eastAsia="en-US" w:bidi="ar-SA"/>
      </w:rPr>
    </w:lvl>
    <w:lvl w:ilvl="3" w:tplc="DE7AADD0">
      <w:numFmt w:val="bullet"/>
      <w:lvlText w:val="•"/>
      <w:lvlJc w:val="left"/>
      <w:pPr>
        <w:ind w:left="2626" w:hanging="361"/>
      </w:pPr>
      <w:rPr>
        <w:lang w:val="it-IT" w:eastAsia="en-US" w:bidi="ar-SA"/>
      </w:rPr>
    </w:lvl>
    <w:lvl w:ilvl="4" w:tplc="B33A3E86">
      <w:numFmt w:val="bullet"/>
      <w:lvlText w:val="•"/>
      <w:lvlJc w:val="left"/>
      <w:pPr>
        <w:ind w:left="3222" w:hanging="361"/>
      </w:pPr>
      <w:rPr>
        <w:lang w:val="it-IT" w:eastAsia="en-US" w:bidi="ar-SA"/>
      </w:rPr>
    </w:lvl>
    <w:lvl w:ilvl="5" w:tplc="E39EA38C">
      <w:numFmt w:val="bullet"/>
      <w:lvlText w:val="•"/>
      <w:lvlJc w:val="left"/>
      <w:pPr>
        <w:ind w:left="3818" w:hanging="361"/>
      </w:pPr>
      <w:rPr>
        <w:lang w:val="it-IT" w:eastAsia="en-US" w:bidi="ar-SA"/>
      </w:rPr>
    </w:lvl>
    <w:lvl w:ilvl="6" w:tplc="CF20B04C">
      <w:numFmt w:val="bullet"/>
      <w:lvlText w:val="•"/>
      <w:lvlJc w:val="left"/>
      <w:pPr>
        <w:ind w:left="4413" w:hanging="361"/>
      </w:pPr>
      <w:rPr>
        <w:lang w:val="it-IT" w:eastAsia="en-US" w:bidi="ar-SA"/>
      </w:rPr>
    </w:lvl>
    <w:lvl w:ilvl="7" w:tplc="01C2EFF0">
      <w:numFmt w:val="bullet"/>
      <w:lvlText w:val="•"/>
      <w:lvlJc w:val="left"/>
      <w:pPr>
        <w:ind w:left="5009" w:hanging="361"/>
      </w:pPr>
      <w:rPr>
        <w:lang w:val="it-IT" w:eastAsia="en-US" w:bidi="ar-SA"/>
      </w:rPr>
    </w:lvl>
    <w:lvl w:ilvl="8" w:tplc="76E47C06">
      <w:numFmt w:val="bullet"/>
      <w:lvlText w:val="•"/>
      <w:lvlJc w:val="left"/>
      <w:pPr>
        <w:ind w:left="5604" w:hanging="361"/>
      </w:pPr>
      <w:rPr>
        <w:lang w:val="it-IT" w:eastAsia="en-US" w:bidi="ar-SA"/>
      </w:rPr>
    </w:lvl>
  </w:abstractNum>
  <w:abstractNum w:abstractNumId="27" w15:restartNumberingAfterBreak="0">
    <w:nsid w:val="58C26292"/>
    <w:multiLevelType w:val="hybridMultilevel"/>
    <w:tmpl w:val="DF9E2C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01A58"/>
    <w:multiLevelType w:val="hybridMultilevel"/>
    <w:tmpl w:val="3738B2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AE6FBC"/>
    <w:multiLevelType w:val="hybridMultilevel"/>
    <w:tmpl w:val="50565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F1CF2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118BA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00E44"/>
    <w:multiLevelType w:val="hybridMultilevel"/>
    <w:tmpl w:val="A1A25D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E30C1"/>
    <w:multiLevelType w:val="hybridMultilevel"/>
    <w:tmpl w:val="EF0E9D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E5C58"/>
    <w:multiLevelType w:val="hybridMultilevel"/>
    <w:tmpl w:val="C7B4C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C9232A"/>
    <w:multiLevelType w:val="hybridMultilevel"/>
    <w:tmpl w:val="893E82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17224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381D4F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44210"/>
    <w:multiLevelType w:val="hybridMultilevel"/>
    <w:tmpl w:val="46A2005C"/>
    <w:lvl w:ilvl="0" w:tplc="370C37E4">
      <w:start w:val="1"/>
      <w:numFmt w:val="decimal"/>
      <w:lvlText w:val="%1."/>
      <w:lvlJc w:val="left"/>
      <w:pPr>
        <w:ind w:left="845" w:hanging="361"/>
      </w:pPr>
      <w:rPr>
        <w:rFonts w:ascii="Calibri" w:eastAsia="Calibri" w:hAnsi="Calibri" w:cs="Calibri" w:hint="default"/>
        <w:spacing w:val="-2"/>
        <w:w w:val="102"/>
        <w:sz w:val="21"/>
        <w:szCs w:val="21"/>
        <w:lang w:val="it-IT" w:eastAsia="en-US" w:bidi="ar-SA"/>
      </w:rPr>
    </w:lvl>
    <w:lvl w:ilvl="1" w:tplc="7A98800C">
      <w:numFmt w:val="bullet"/>
      <w:lvlText w:val="•"/>
      <w:lvlJc w:val="left"/>
      <w:pPr>
        <w:ind w:left="1435" w:hanging="361"/>
      </w:pPr>
      <w:rPr>
        <w:lang w:val="it-IT" w:eastAsia="en-US" w:bidi="ar-SA"/>
      </w:rPr>
    </w:lvl>
    <w:lvl w:ilvl="2" w:tplc="F462E154">
      <w:numFmt w:val="bullet"/>
      <w:lvlText w:val="•"/>
      <w:lvlJc w:val="left"/>
      <w:pPr>
        <w:ind w:left="2031" w:hanging="361"/>
      </w:pPr>
      <w:rPr>
        <w:lang w:val="it-IT" w:eastAsia="en-US" w:bidi="ar-SA"/>
      </w:rPr>
    </w:lvl>
    <w:lvl w:ilvl="3" w:tplc="F728504E">
      <w:numFmt w:val="bullet"/>
      <w:lvlText w:val="•"/>
      <w:lvlJc w:val="left"/>
      <w:pPr>
        <w:ind w:left="2626" w:hanging="361"/>
      </w:pPr>
      <w:rPr>
        <w:lang w:val="it-IT" w:eastAsia="en-US" w:bidi="ar-SA"/>
      </w:rPr>
    </w:lvl>
    <w:lvl w:ilvl="4" w:tplc="56F42940">
      <w:numFmt w:val="bullet"/>
      <w:lvlText w:val="•"/>
      <w:lvlJc w:val="left"/>
      <w:pPr>
        <w:ind w:left="3222" w:hanging="361"/>
      </w:pPr>
      <w:rPr>
        <w:lang w:val="it-IT" w:eastAsia="en-US" w:bidi="ar-SA"/>
      </w:rPr>
    </w:lvl>
    <w:lvl w:ilvl="5" w:tplc="F334A444">
      <w:numFmt w:val="bullet"/>
      <w:lvlText w:val="•"/>
      <w:lvlJc w:val="left"/>
      <w:pPr>
        <w:ind w:left="3818" w:hanging="361"/>
      </w:pPr>
      <w:rPr>
        <w:lang w:val="it-IT" w:eastAsia="en-US" w:bidi="ar-SA"/>
      </w:rPr>
    </w:lvl>
    <w:lvl w:ilvl="6" w:tplc="382C6956">
      <w:numFmt w:val="bullet"/>
      <w:lvlText w:val="•"/>
      <w:lvlJc w:val="left"/>
      <w:pPr>
        <w:ind w:left="4413" w:hanging="361"/>
      </w:pPr>
      <w:rPr>
        <w:lang w:val="it-IT" w:eastAsia="en-US" w:bidi="ar-SA"/>
      </w:rPr>
    </w:lvl>
    <w:lvl w:ilvl="7" w:tplc="83E8CF28">
      <w:numFmt w:val="bullet"/>
      <w:lvlText w:val="•"/>
      <w:lvlJc w:val="left"/>
      <w:pPr>
        <w:ind w:left="5009" w:hanging="361"/>
      </w:pPr>
      <w:rPr>
        <w:lang w:val="it-IT" w:eastAsia="en-US" w:bidi="ar-SA"/>
      </w:rPr>
    </w:lvl>
    <w:lvl w:ilvl="8" w:tplc="C486C7E8">
      <w:numFmt w:val="bullet"/>
      <w:lvlText w:val="•"/>
      <w:lvlJc w:val="left"/>
      <w:pPr>
        <w:ind w:left="5604" w:hanging="361"/>
      </w:pPr>
      <w:rPr>
        <w:lang w:val="it-IT" w:eastAsia="en-US" w:bidi="ar-SA"/>
      </w:rPr>
    </w:lvl>
  </w:abstractNum>
  <w:abstractNum w:abstractNumId="40" w15:restartNumberingAfterBreak="0">
    <w:nsid w:val="70E37416"/>
    <w:multiLevelType w:val="hybridMultilevel"/>
    <w:tmpl w:val="D67E4C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EF52E6"/>
    <w:multiLevelType w:val="hybridMultilevel"/>
    <w:tmpl w:val="C7B4C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46C19"/>
    <w:multiLevelType w:val="hybridMultilevel"/>
    <w:tmpl w:val="7A7418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50267">
    <w:abstractNumId w:val="22"/>
  </w:num>
  <w:num w:numId="2" w16cid:durableId="231814675">
    <w:abstractNumId w:val="35"/>
  </w:num>
  <w:num w:numId="3" w16cid:durableId="1434856273">
    <w:abstractNumId w:val="13"/>
  </w:num>
  <w:num w:numId="4" w16cid:durableId="1754352732">
    <w:abstractNumId w:val="29"/>
  </w:num>
  <w:num w:numId="5" w16cid:durableId="1623347211">
    <w:abstractNumId w:val="5"/>
  </w:num>
  <w:num w:numId="6" w16cid:durableId="572013175">
    <w:abstractNumId w:val="6"/>
  </w:num>
  <w:num w:numId="7" w16cid:durableId="892890895">
    <w:abstractNumId w:val="42"/>
  </w:num>
  <w:num w:numId="8" w16cid:durableId="1951811120">
    <w:abstractNumId w:val="36"/>
  </w:num>
  <w:num w:numId="9" w16cid:durableId="1414860033">
    <w:abstractNumId w:val="24"/>
  </w:num>
  <w:num w:numId="10" w16cid:durableId="369575143">
    <w:abstractNumId w:val="32"/>
  </w:num>
  <w:num w:numId="11" w16cid:durableId="577331305">
    <w:abstractNumId w:val="16"/>
  </w:num>
  <w:num w:numId="12" w16cid:durableId="1663925414">
    <w:abstractNumId w:val="1"/>
  </w:num>
  <w:num w:numId="13" w16cid:durableId="1018383808">
    <w:abstractNumId w:val="2"/>
  </w:num>
  <w:num w:numId="14" w16cid:durableId="1977492237">
    <w:abstractNumId w:val="21"/>
  </w:num>
  <w:num w:numId="15" w16cid:durableId="1934194714">
    <w:abstractNumId w:val="23"/>
  </w:num>
  <w:num w:numId="16" w16cid:durableId="3266057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5406067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7280735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62873823">
    <w:abstractNumId w:val="34"/>
  </w:num>
  <w:num w:numId="20" w16cid:durableId="130483229">
    <w:abstractNumId w:val="38"/>
  </w:num>
  <w:num w:numId="21" w16cid:durableId="1217816275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183137705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516962422">
    <w:abstractNumId w:val="3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969287072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136345184">
    <w:abstractNumId w:val="41"/>
  </w:num>
  <w:num w:numId="26" w16cid:durableId="915938782">
    <w:abstractNumId w:val="27"/>
  </w:num>
  <w:num w:numId="27" w16cid:durableId="1260720863">
    <w:abstractNumId w:val="20"/>
  </w:num>
  <w:num w:numId="28" w16cid:durableId="881987361">
    <w:abstractNumId w:val="4"/>
  </w:num>
  <w:num w:numId="29" w16cid:durableId="923101579">
    <w:abstractNumId w:val="17"/>
  </w:num>
  <w:num w:numId="30" w16cid:durableId="600450875">
    <w:abstractNumId w:val="19"/>
  </w:num>
  <w:num w:numId="31" w16cid:durableId="265819513">
    <w:abstractNumId w:val="18"/>
  </w:num>
  <w:num w:numId="32" w16cid:durableId="1540314259">
    <w:abstractNumId w:val="9"/>
  </w:num>
  <w:num w:numId="33" w16cid:durableId="185796933">
    <w:abstractNumId w:val="14"/>
  </w:num>
  <w:num w:numId="34" w16cid:durableId="1730415991">
    <w:abstractNumId w:val="28"/>
  </w:num>
  <w:num w:numId="35" w16cid:durableId="26376413">
    <w:abstractNumId w:val="8"/>
  </w:num>
  <w:num w:numId="36" w16cid:durableId="1790971867">
    <w:abstractNumId w:val="0"/>
  </w:num>
  <w:num w:numId="37" w16cid:durableId="936710995">
    <w:abstractNumId w:val="3"/>
  </w:num>
  <w:num w:numId="38" w16cid:durableId="1368218980">
    <w:abstractNumId w:val="7"/>
  </w:num>
  <w:num w:numId="39" w16cid:durableId="1966889148">
    <w:abstractNumId w:val="11"/>
  </w:num>
  <w:num w:numId="40" w16cid:durableId="471169032">
    <w:abstractNumId w:val="37"/>
  </w:num>
  <w:num w:numId="41" w16cid:durableId="1214776811">
    <w:abstractNumId w:val="31"/>
  </w:num>
  <w:num w:numId="42" w16cid:durableId="1655720408">
    <w:abstractNumId w:val="10"/>
  </w:num>
  <w:num w:numId="43" w16cid:durableId="559708856">
    <w:abstractNumId w:val="3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7D"/>
    <w:rsid w:val="00005BFE"/>
    <w:rsid w:val="00005F53"/>
    <w:rsid w:val="00012223"/>
    <w:rsid w:val="000151A9"/>
    <w:rsid w:val="000157A5"/>
    <w:rsid w:val="00017A77"/>
    <w:rsid w:val="00033CDE"/>
    <w:rsid w:val="00036F26"/>
    <w:rsid w:val="0004504B"/>
    <w:rsid w:val="0005557B"/>
    <w:rsid w:val="00063089"/>
    <w:rsid w:val="00063304"/>
    <w:rsid w:val="00063490"/>
    <w:rsid w:val="000679BF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B651A"/>
    <w:rsid w:val="000C082A"/>
    <w:rsid w:val="000C1120"/>
    <w:rsid w:val="000C2B04"/>
    <w:rsid w:val="000D0C87"/>
    <w:rsid w:val="000D2668"/>
    <w:rsid w:val="000D6C2D"/>
    <w:rsid w:val="000E1023"/>
    <w:rsid w:val="000F39BD"/>
    <w:rsid w:val="00102CA8"/>
    <w:rsid w:val="00110692"/>
    <w:rsid w:val="00110AD9"/>
    <w:rsid w:val="00111305"/>
    <w:rsid w:val="00111870"/>
    <w:rsid w:val="00111B34"/>
    <w:rsid w:val="0011272D"/>
    <w:rsid w:val="001131D0"/>
    <w:rsid w:val="00115F5C"/>
    <w:rsid w:val="00127419"/>
    <w:rsid w:val="00131218"/>
    <w:rsid w:val="00136C8D"/>
    <w:rsid w:val="00143B49"/>
    <w:rsid w:val="00153A27"/>
    <w:rsid w:val="00162EC1"/>
    <w:rsid w:val="00170781"/>
    <w:rsid w:val="0017286B"/>
    <w:rsid w:val="00192483"/>
    <w:rsid w:val="00192B6B"/>
    <w:rsid w:val="001953E7"/>
    <w:rsid w:val="00197683"/>
    <w:rsid w:val="001A02E7"/>
    <w:rsid w:val="001A1EC4"/>
    <w:rsid w:val="001A5188"/>
    <w:rsid w:val="001A5F6F"/>
    <w:rsid w:val="001B3668"/>
    <w:rsid w:val="001D1251"/>
    <w:rsid w:val="001D1703"/>
    <w:rsid w:val="001D23B0"/>
    <w:rsid w:val="001E0A1C"/>
    <w:rsid w:val="001E373A"/>
    <w:rsid w:val="001E37C2"/>
    <w:rsid w:val="001E5A7E"/>
    <w:rsid w:val="001F36A5"/>
    <w:rsid w:val="001F45AA"/>
    <w:rsid w:val="002021CB"/>
    <w:rsid w:val="00206055"/>
    <w:rsid w:val="002114A2"/>
    <w:rsid w:val="002124F1"/>
    <w:rsid w:val="00231F04"/>
    <w:rsid w:val="002340DE"/>
    <w:rsid w:val="00240C03"/>
    <w:rsid w:val="0024194F"/>
    <w:rsid w:val="00245C49"/>
    <w:rsid w:val="00246C96"/>
    <w:rsid w:val="002472F5"/>
    <w:rsid w:val="00251814"/>
    <w:rsid w:val="0026167D"/>
    <w:rsid w:val="00267B22"/>
    <w:rsid w:val="002B5E3F"/>
    <w:rsid w:val="002B77AA"/>
    <w:rsid w:val="002C2B19"/>
    <w:rsid w:val="002C5716"/>
    <w:rsid w:val="002C6DD5"/>
    <w:rsid w:val="002D1575"/>
    <w:rsid w:val="002D3745"/>
    <w:rsid w:val="002D4033"/>
    <w:rsid w:val="002F5CAB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37D97"/>
    <w:rsid w:val="00340C92"/>
    <w:rsid w:val="00342532"/>
    <w:rsid w:val="00343AB4"/>
    <w:rsid w:val="003440C3"/>
    <w:rsid w:val="00354536"/>
    <w:rsid w:val="0035657B"/>
    <w:rsid w:val="00357EA4"/>
    <w:rsid w:val="0036154E"/>
    <w:rsid w:val="00364150"/>
    <w:rsid w:val="00365A06"/>
    <w:rsid w:val="00366301"/>
    <w:rsid w:val="00366BD7"/>
    <w:rsid w:val="003766AA"/>
    <w:rsid w:val="00377126"/>
    <w:rsid w:val="00384A57"/>
    <w:rsid w:val="00387657"/>
    <w:rsid w:val="0039770B"/>
    <w:rsid w:val="00397B49"/>
    <w:rsid w:val="003A414E"/>
    <w:rsid w:val="003B4B87"/>
    <w:rsid w:val="003B5E81"/>
    <w:rsid w:val="003E00C9"/>
    <w:rsid w:val="003E55A8"/>
    <w:rsid w:val="003E6F9A"/>
    <w:rsid w:val="003E7B9B"/>
    <w:rsid w:val="003E7C95"/>
    <w:rsid w:val="003F029D"/>
    <w:rsid w:val="003F1036"/>
    <w:rsid w:val="00401087"/>
    <w:rsid w:val="004023F9"/>
    <w:rsid w:val="00413AE9"/>
    <w:rsid w:val="00415207"/>
    <w:rsid w:val="004300F1"/>
    <w:rsid w:val="00430921"/>
    <w:rsid w:val="004310EF"/>
    <w:rsid w:val="00440942"/>
    <w:rsid w:val="00444A2F"/>
    <w:rsid w:val="00447C65"/>
    <w:rsid w:val="00462550"/>
    <w:rsid w:val="00462CA1"/>
    <w:rsid w:val="0046340C"/>
    <w:rsid w:val="00466854"/>
    <w:rsid w:val="004672E3"/>
    <w:rsid w:val="0047136F"/>
    <w:rsid w:val="00475EAD"/>
    <w:rsid w:val="004763EA"/>
    <w:rsid w:val="00483E09"/>
    <w:rsid w:val="00491E05"/>
    <w:rsid w:val="00491E10"/>
    <w:rsid w:val="004A29E6"/>
    <w:rsid w:val="004A4AAD"/>
    <w:rsid w:val="004B03B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500"/>
    <w:rsid w:val="0052791B"/>
    <w:rsid w:val="0053435D"/>
    <w:rsid w:val="00537453"/>
    <w:rsid w:val="00541480"/>
    <w:rsid w:val="00543756"/>
    <w:rsid w:val="00545763"/>
    <w:rsid w:val="00545EE8"/>
    <w:rsid w:val="00545EFC"/>
    <w:rsid w:val="0054672D"/>
    <w:rsid w:val="00561891"/>
    <w:rsid w:val="00564D17"/>
    <w:rsid w:val="00565C86"/>
    <w:rsid w:val="005666B0"/>
    <w:rsid w:val="00584F42"/>
    <w:rsid w:val="005852D5"/>
    <w:rsid w:val="005A09DF"/>
    <w:rsid w:val="005B0748"/>
    <w:rsid w:val="005B4A06"/>
    <w:rsid w:val="005B6069"/>
    <w:rsid w:val="005B708C"/>
    <w:rsid w:val="005C3EE2"/>
    <w:rsid w:val="005C646A"/>
    <w:rsid w:val="005D6110"/>
    <w:rsid w:val="005D64C8"/>
    <w:rsid w:val="005D67B3"/>
    <w:rsid w:val="005E75DB"/>
    <w:rsid w:val="005F21E8"/>
    <w:rsid w:val="0060117F"/>
    <w:rsid w:val="00603851"/>
    <w:rsid w:val="0060548C"/>
    <w:rsid w:val="00614218"/>
    <w:rsid w:val="006330BD"/>
    <w:rsid w:val="006453DE"/>
    <w:rsid w:val="00665AB4"/>
    <w:rsid w:val="00670805"/>
    <w:rsid w:val="0067254E"/>
    <w:rsid w:val="00672E6F"/>
    <w:rsid w:val="00673C2B"/>
    <w:rsid w:val="006756C0"/>
    <w:rsid w:val="0067614F"/>
    <w:rsid w:val="00682D30"/>
    <w:rsid w:val="00684AC4"/>
    <w:rsid w:val="00685074"/>
    <w:rsid w:val="006858EA"/>
    <w:rsid w:val="0069499F"/>
    <w:rsid w:val="00697C5A"/>
    <w:rsid w:val="006A5E94"/>
    <w:rsid w:val="006A6497"/>
    <w:rsid w:val="006B0A01"/>
    <w:rsid w:val="006B0C53"/>
    <w:rsid w:val="006B2D45"/>
    <w:rsid w:val="006B4A8D"/>
    <w:rsid w:val="006B719A"/>
    <w:rsid w:val="006C1044"/>
    <w:rsid w:val="006C4199"/>
    <w:rsid w:val="006C7A6A"/>
    <w:rsid w:val="006D24B9"/>
    <w:rsid w:val="006D5FDF"/>
    <w:rsid w:val="006E1EEC"/>
    <w:rsid w:val="006E369B"/>
    <w:rsid w:val="006F0610"/>
    <w:rsid w:val="0070758C"/>
    <w:rsid w:val="00724AD5"/>
    <w:rsid w:val="00733962"/>
    <w:rsid w:val="00734922"/>
    <w:rsid w:val="00734F6D"/>
    <w:rsid w:val="00745DD7"/>
    <w:rsid w:val="00752606"/>
    <w:rsid w:val="007540C8"/>
    <w:rsid w:val="00757348"/>
    <w:rsid w:val="007575C5"/>
    <w:rsid w:val="00761225"/>
    <w:rsid w:val="0077349F"/>
    <w:rsid w:val="007742B7"/>
    <w:rsid w:val="00774466"/>
    <w:rsid w:val="00774C44"/>
    <w:rsid w:val="00776AF5"/>
    <w:rsid w:val="007803E2"/>
    <w:rsid w:val="00781941"/>
    <w:rsid w:val="007934F7"/>
    <w:rsid w:val="007A1959"/>
    <w:rsid w:val="007A52BA"/>
    <w:rsid w:val="007C3B97"/>
    <w:rsid w:val="007D331D"/>
    <w:rsid w:val="007D33E4"/>
    <w:rsid w:val="007D5C6E"/>
    <w:rsid w:val="007D6A83"/>
    <w:rsid w:val="007E0993"/>
    <w:rsid w:val="007F0746"/>
    <w:rsid w:val="007F428C"/>
    <w:rsid w:val="007F54B3"/>
    <w:rsid w:val="0080168A"/>
    <w:rsid w:val="0081265D"/>
    <w:rsid w:val="00813DC0"/>
    <w:rsid w:val="00814B04"/>
    <w:rsid w:val="00817C84"/>
    <w:rsid w:val="00820D1A"/>
    <w:rsid w:val="00821C00"/>
    <w:rsid w:val="008232F6"/>
    <w:rsid w:val="008336AF"/>
    <w:rsid w:val="00835F8C"/>
    <w:rsid w:val="0084255E"/>
    <w:rsid w:val="00845065"/>
    <w:rsid w:val="00845537"/>
    <w:rsid w:val="00853BB6"/>
    <w:rsid w:val="00854C66"/>
    <w:rsid w:val="00863E15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E755B"/>
    <w:rsid w:val="008F5249"/>
    <w:rsid w:val="008F7838"/>
    <w:rsid w:val="008F78CC"/>
    <w:rsid w:val="00907AA6"/>
    <w:rsid w:val="00910CB4"/>
    <w:rsid w:val="00914709"/>
    <w:rsid w:val="009148B8"/>
    <w:rsid w:val="00915DD2"/>
    <w:rsid w:val="00924574"/>
    <w:rsid w:val="009448BE"/>
    <w:rsid w:val="00950C1A"/>
    <w:rsid w:val="00954F56"/>
    <w:rsid w:val="00962AEF"/>
    <w:rsid w:val="00970098"/>
    <w:rsid w:val="009743D9"/>
    <w:rsid w:val="00981572"/>
    <w:rsid w:val="009A2830"/>
    <w:rsid w:val="009A53D8"/>
    <w:rsid w:val="009A658D"/>
    <w:rsid w:val="009B0B10"/>
    <w:rsid w:val="009B1CDC"/>
    <w:rsid w:val="009B22A0"/>
    <w:rsid w:val="009C6F35"/>
    <w:rsid w:val="009C70C9"/>
    <w:rsid w:val="009D72DE"/>
    <w:rsid w:val="009F0D76"/>
    <w:rsid w:val="00A0171B"/>
    <w:rsid w:val="00A11C49"/>
    <w:rsid w:val="00A155DD"/>
    <w:rsid w:val="00A16396"/>
    <w:rsid w:val="00A20225"/>
    <w:rsid w:val="00A22731"/>
    <w:rsid w:val="00A3662D"/>
    <w:rsid w:val="00A432F7"/>
    <w:rsid w:val="00A45382"/>
    <w:rsid w:val="00A46CBE"/>
    <w:rsid w:val="00A523B4"/>
    <w:rsid w:val="00A52C44"/>
    <w:rsid w:val="00A723A0"/>
    <w:rsid w:val="00A72F6F"/>
    <w:rsid w:val="00A75C6B"/>
    <w:rsid w:val="00A81EAD"/>
    <w:rsid w:val="00A93A9E"/>
    <w:rsid w:val="00A96E29"/>
    <w:rsid w:val="00AA1625"/>
    <w:rsid w:val="00AA5FDD"/>
    <w:rsid w:val="00AB667F"/>
    <w:rsid w:val="00AB6BF8"/>
    <w:rsid w:val="00AC0AC4"/>
    <w:rsid w:val="00AC7B0F"/>
    <w:rsid w:val="00AD1B06"/>
    <w:rsid w:val="00AD399D"/>
    <w:rsid w:val="00AE5233"/>
    <w:rsid w:val="00AF0A65"/>
    <w:rsid w:val="00AF2A94"/>
    <w:rsid w:val="00AF5893"/>
    <w:rsid w:val="00AF6782"/>
    <w:rsid w:val="00B0274A"/>
    <w:rsid w:val="00B030E8"/>
    <w:rsid w:val="00B120F1"/>
    <w:rsid w:val="00B1476C"/>
    <w:rsid w:val="00B16929"/>
    <w:rsid w:val="00B21B42"/>
    <w:rsid w:val="00B24F06"/>
    <w:rsid w:val="00B25EC7"/>
    <w:rsid w:val="00B44A05"/>
    <w:rsid w:val="00B548B3"/>
    <w:rsid w:val="00B553F0"/>
    <w:rsid w:val="00B6001B"/>
    <w:rsid w:val="00B6042D"/>
    <w:rsid w:val="00B656EF"/>
    <w:rsid w:val="00B75B0E"/>
    <w:rsid w:val="00B85C8F"/>
    <w:rsid w:val="00B908C7"/>
    <w:rsid w:val="00B951A9"/>
    <w:rsid w:val="00B95299"/>
    <w:rsid w:val="00BA7CB2"/>
    <w:rsid w:val="00BA7CEA"/>
    <w:rsid w:val="00BC3BA7"/>
    <w:rsid w:val="00BF24A5"/>
    <w:rsid w:val="00C02F9D"/>
    <w:rsid w:val="00C12CB8"/>
    <w:rsid w:val="00C136C3"/>
    <w:rsid w:val="00C15947"/>
    <w:rsid w:val="00C17A01"/>
    <w:rsid w:val="00C21466"/>
    <w:rsid w:val="00C22AC9"/>
    <w:rsid w:val="00C23ED6"/>
    <w:rsid w:val="00C244B3"/>
    <w:rsid w:val="00C30F1A"/>
    <w:rsid w:val="00C34A41"/>
    <w:rsid w:val="00C41AAD"/>
    <w:rsid w:val="00C4695F"/>
    <w:rsid w:val="00C50C47"/>
    <w:rsid w:val="00C530C0"/>
    <w:rsid w:val="00C54EE2"/>
    <w:rsid w:val="00C57445"/>
    <w:rsid w:val="00C63BBA"/>
    <w:rsid w:val="00C664BC"/>
    <w:rsid w:val="00C66C0E"/>
    <w:rsid w:val="00C67FEE"/>
    <w:rsid w:val="00C71201"/>
    <w:rsid w:val="00C86F3F"/>
    <w:rsid w:val="00C95E6D"/>
    <w:rsid w:val="00C96A54"/>
    <w:rsid w:val="00C9715E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39BE"/>
    <w:rsid w:val="00CE7847"/>
    <w:rsid w:val="00CF199E"/>
    <w:rsid w:val="00CF1BB8"/>
    <w:rsid w:val="00CF3FE3"/>
    <w:rsid w:val="00CF5069"/>
    <w:rsid w:val="00D00D76"/>
    <w:rsid w:val="00D01992"/>
    <w:rsid w:val="00D07F2F"/>
    <w:rsid w:val="00D23685"/>
    <w:rsid w:val="00D271DC"/>
    <w:rsid w:val="00D5491D"/>
    <w:rsid w:val="00D56FCD"/>
    <w:rsid w:val="00D62CF7"/>
    <w:rsid w:val="00D67432"/>
    <w:rsid w:val="00D71FDA"/>
    <w:rsid w:val="00D752FE"/>
    <w:rsid w:val="00D76012"/>
    <w:rsid w:val="00D76DE1"/>
    <w:rsid w:val="00D77562"/>
    <w:rsid w:val="00D84608"/>
    <w:rsid w:val="00D87A03"/>
    <w:rsid w:val="00D90EB9"/>
    <w:rsid w:val="00D91F9D"/>
    <w:rsid w:val="00D92E89"/>
    <w:rsid w:val="00D96A94"/>
    <w:rsid w:val="00D977D3"/>
    <w:rsid w:val="00DA6CDD"/>
    <w:rsid w:val="00DB3A08"/>
    <w:rsid w:val="00DC3A2A"/>
    <w:rsid w:val="00DC4E3F"/>
    <w:rsid w:val="00DD6882"/>
    <w:rsid w:val="00DD7791"/>
    <w:rsid w:val="00DF3166"/>
    <w:rsid w:val="00DF503D"/>
    <w:rsid w:val="00DF69A6"/>
    <w:rsid w:val="00E009E6"/>
    <w:rsid w:val="00E045DB"/>
    <w:rsid w:val="00E06621"/>
    <w:rsid w:val="00E12D7F"/>
    <w:rsid w:val="00E20986"/>
    <w:rsid w:val="00E228B1"/>
    <w:rsid w:val="00E233EE"/>
    <w:rsid w:val="00E30086"/>
    <w:rsid w:val="00E31BE8"/>
    <w:rsid w:val="00E32BA5"/>
    <w:rsid w:val="00E4397A"/>
    <w:rsid w:val="00E50410"/>
    <w:rsid w:val="00E5253F"/>
    <w:rsid w:val="00E52635"/>
    <w:rsid w:val="00E5431E"/>
    <w:rsid w:val="00E612D6"/>
    <w:rsid w:val="00E7099C"/>
    <w:rsid w:val="00E73BA8"/>
    <w:rsid w:val="00E743CA"/>
    <w:rsid w:val="00E80DBA"/>
    <w:rsid w:val="00E844F0"/>
    <w:rsid w:val="00E9136F"/>
    <w:rsid w:val="00E94B4F"/>
    <w:rsid w:val="00E94D91"/>
    <w:rsid w:val="00EA0941"/>
    <w:rsid w:val="00EA0C01"/>
    <w:rsid w:val="00EB1A90"/>
    <w:rsid w:val="00EB2724"/>
    <w:rsid w:val="00EB5F8F"/>
    <w:rsid w:val="00EC3BEA"/>
    <w:rsid w:val="00EC447C"/>
    <w:rsid w:val="00ED14D7"/>
    <w:rsid w:val="00ED182B"/>
    <w:rsid w:val="00ED2E24"/>
    <w:rsid w:val="00EE4F96"/>
    <w:rsid w:val="00EF3A8B"/>
    <w:rsid w:val="00F01CCE"/>
    <w:rsid w:val="00F07285"/>
    <w:rsid w:val="00F1610C"/>
    <w:rsid w:val="00F16ACC"/>
    <w:rsid w:val="00F24940"/>
    <w:rsid w:val="00F26D2F"/>
    <w:rsid w:val="00F309E8"/>
    <w:rsid w:val="00F30E02"/>
    <w:rsid w:val="00F34290"/>
    <w:rsid w:val="00F45CA7"/>
    <w:rsid w:val="00F46D63"/>
    <w:rsid w:val="00F47F5D"/>
    <w:rsid w:val="00F708C7"/>
    <w:rsid w:val="00F71DEC"/>
    <w:rsid w:val="00F92804"/>
    <w:rsid w:val="00F956CE"/>
    <w:rsid w:val="00FA093B"/>
    <w:rsid w:val="00FA7FE1"/>
    <w:rsid w:val="00FB5FD4"/>
    <w:rsid w:val="00FB6579"/>
    <w:rsid w:val="00FC05F6"/>
    <w:rsid w:val="00FC1B9C"/>
    <w:rsid w:val="00FC6AFF"/>
    <w:rsid w:val="00FD58EA"/>
    <w:rsid w:val="00FD73AF"/>
    <w:rsid w:val="00FE13D3"/>
    <w:rsid w:val="00FE23FB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2F9D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testo">
    <w:name w:val="Body Text"/>
    <w:basedOn w:val="Normale"/>
    <w:link w:val="CorpotestoCarattere"/>
    <w:uiPriority w:val="1"/>
    <w:unhideWhenUsed/>
    <w:qFormat/>
    <w:rsid w:val="002340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color w:val="auto"/>
      <w:sz w:val="21"/>
      <w:szCs w:val="21"/>
      <w:lang w:eastAsia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2340DE"/>
    <w:rPr>
      <w:rFonts w:ascii="Calibri" w:eastAsia="Calibri" w:hAnsi="Calibri" w:cs="Calibri"/>
      <w:color w:val="auto"/>
      <w:sz w:val="21"/>
      <w:szCs w:val="21"/>
      <w:lang w:val="it-IT" w:eastAsia="en-US"/>
    </w:rPr>
  </w:style>
  <w:style w:type="paragraph" w:customStyle="1" w:styleId="TableParagraph">
    <w:name w:val="Table Paragraph"/>
    <w:basedOn w:val="Normale"/>
    <w:uiPriority w:val="1"/>
    <w:qFormat/>
    <w:rsid w:val="002340DE"/>
    <w:pPr>
      <w:widowControl w:val="0"/>
      <w:autoSpaceDE w:val="0"/>
      <w:autoSpaceDN w:val="0"/>
      <w:spacing w:before="2" w:after="0" w:line="240" w:lineRule="auto"/>
      <w:ind w:left="124"/>
    </w:pPr>
    <w:rPr>
      <w:rFonts w:ascii="Calibri" w:eastAsia="Calibri" w:hAnsi="Calibri" w:cs="Calibri"/>
      <w:color w:val="auto"/>
      <w:sz w:val="22"/>
      <w:szCs w:val="22"/>
      <w:lang w:eastAsia="en-US"/>
    </w:rPr>
  </w:style>
  <w:style w:type="table" w:customStyle="1" w:styleId="TableNormal">
    <w:name w:val="Table Normal"/>
    <w:uiPriority w:val="2"/>
    <w:semiHidden/>
    <w:qFormat/>
    <w:rsid w:val="002340DE"/>
    <w:pPr>
      <w:widowControl w:val="0"/>
      <w:autoSpaceDE w:val="0"/>
      <w:autoSpaceDN w:val="0"/>
      <w:spacing w:after="0" w:line="240" w:lineRule="auto"/>
    </w:pPr>
    <w:rPr>
      <w:rFonts w:eastAsiaTheme="minorHAnsi"/>
      <w:color w:val="auto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54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9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</Template>
  <TotalTime>0</TotalTime>
  <Pages>22</Pages>
  <Words>3579</Words>
  <Characters>20405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TP Test Plan</vt:lpstr>
    </vt:vector>
  </TitlesOfParts>
  <Company/>
  <LinksUpToDate>false</LinksUpToDate>
  <CharactersWithSpaces>23937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Test Plan</dc:title>
  <dc:subject>Chemio Plan</dc:subject>
  <dc:creator>margar</dc:creator>
  <cp:keywords/>
  <dc:description/>
  <cp:lastModifiedBy>ALESSANDRO CLERICUZIO</cp:lastModifiedBy>
  <cp:revision>25</cp:revision>
  <dcterms:created xsi:type="dcterms:W3CDTF">2022-12-08T11:35:00Z</dcterms:created>
  <dcterms:modified xsi:type="dcterms:W3CDTF">2022-12-11T14:27:00Z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